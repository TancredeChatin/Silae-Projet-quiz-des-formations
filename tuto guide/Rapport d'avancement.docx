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B33AC" w14:textId="78E2D152" w:rsidR="00201098" w:rsidRDefault="00201098" w:rsidP="00152740">
      <w:pPr>
        <w:pStyle w:val="TitleCover"/>
      </w:pPr>
    </w:p>
    <w:p w14:paraId="78068BD2" w14:textId="2C06DE4A" w:rsidR="001734F7" w:rsidRPr="008E3A55" w:rsidRDefault="001734F7" w:rsidP="00152740">
      <w:pPr>
        <w:pStyle w:val="TitleCover"/>
      </w:pPr>
    </w:p>
    <w:p w14:paraId="2E2EFC37" w14:textId="39F066A4" w:rsidR="001734F7" w:rsidRPr="008E3A55" w:rsidRDefault="001734F7" w:rsidP="00152740">
      <w:pPr>
        <w:pStyle w:val="TitleCover"/>
      </w:pPr>
    </w:p>
    <w:p w14:paraId="5B8E8672" w14:textId="7F1CB6AF" w:rsidR="00323BFF" w:rsidRPr="009F6125" w:rsidRDefault="00CC75F6" w:rsidP="00CC75F6">
      <w:pPr>
        <w:pStyle w:val="TitleCover"/>
        <w:spacing w:after="0"/>
        <w:ind w:firstLine="0"/>
      </w:pPr>
      <w:r>
        <w:t>Rapport d’avancement</w:t>
      </w:r>
    </w:p>
    <w:p w14:paraId="05C8B3A9" w14:textId="15D87931" w:rsidR="00323BFF" w:rsidRPr="009F6125" w:rsidRDefault="00323BFF" w:rsidP="00163680">
      <w:pPr>
        <w:pStyle w:val="SubtitleCover"/>
        <w:ind w:firstLine="0"/>
      </w:pPr>
    </w:p>
    <w:p w14:paraId="7FA1119D" w14:textId="1D84A6ED" w:rsidR="001734F7" w:rsidRPr="009F6125" w:rsidRDefault="001734F7" w:rsidP="00152740">
      <w:pPr>
        <w:pStyle w:val="Corpsdetexte"/>
        <w:rPr>
          <w:lang w:bidi="en-US"/>
        </w:rPr>
      </w:pPr>
    </w:p>
    <w:p w14:paraId="7C30A1C6" w14:textId="3CC12F84" w:rsidR="001F31F2" w:rsidRPr="00F025A4" w:rsidRDefault="00F025A4" w:rsidP="00F025A4">
      <w:pPr>
        <w:ind w:firstLine="0"/>
        <w:jc w:val="center"/>
        <w:rPr>
          <w:lang w:bidi="en-US"/>
        </w:rPr>
        <w:sectPr w:rsidR="001F31F2" w:rsidRPr="00F025A4" w:rsidSect="00323BFF">
          <w:headerReference w:type="default" r:id="rId8"/>
          <w:footerReference w:type="even" r:id="rId9"/>
          <w:footerReference w:type="default" r:id="rId10"/>
          <w:headerReference w:type="first" r:id="rId11"/>
          <w:footerReference w:type="first" r:id="rId12"/>
          <w:pgSz w:w="11907" w:h="16839"/>
          <w:pgMar w:top="1440" w:right="1800" w:bottom="1440" w:left="1800" w:header="960" w:footer="965" w:gutter="0"/>
          <w:pgNumType w:start="1"/>
          <w:cols w:space="708"/>
          <w:titlePg/>
          <w:docGrid w:linePitch="360"/>
        </w:sectPr>
      </w:pPr>
      <w:r w:rsidRPr="00F025A4">
        <w:rPr>
          <w:lang w:bidi="en-US"/>
        </w:rPr>
        <w:br/>
      </w:r>
    </w:p>
    <w:p w14:paraId="05B73016" w14:textId="0F9B1B4B" w:rsidR="00F025A4" w:rsidRPr="00F025A4" w:rsidRDefault="00F025A4" w:rsidP="00F025A4">
      <w:pPr>
        <w:pStyle w:val="CompanyName"/>
        <w:framePr w:h="796" w:wrap="notBeside" w:hAnchor="page" w:x="1696" w:y="8521"/>
      </w:pPr>
    </w:p>
    <w:p w14:paraId="5FBC5EAF" w14:textId="67FDA760" w:rsidR="00F025A4" w:rsidRPr="00F025A4" w:rsidRDefault="003C48CC" w:rsidP="00F025A4">
      <w:pPr>
        <w:pStyle w:val="CompanyName"/>
        <w:framePr w:h="796" w:wrap="notBeside" w:hAnchor="page" w:x="1696" w:y="8521"/>
      </w:pPr>
      <w:r>
        <w:t>Silae</w:t>
      </w:r>
    </w:p>
    <w:p w14:paraId="58893D3C" w14:textId="77777777" w:rsidR="00F025A4" w:rsidRPr="00F025A4" w:rsidRDefault="00F025A4" w:rsidP="00F025A4">
      <w:pPr>
        <w:pStyle w:val="CompanyName"/>
        <w:framePr w:h="796" w:wrap="notBeside" w:hAnchor="page" w:x="1696" w:y="8521"/>
      </w:pPr>
      <w:r w:rsidRPr="00F025A4">
        <w:br/>
      </w:r>
    </w:p>
    <w:p w14:paraId="70BB1ABE" w14:textId="5CE65084" w:rsidR="00B33F84" w:rsidRPr="00F025A4" w:rsidRDefault="00B33F84" w:rsidP="00152740"/>
    <w:p w14:paraId="54FDE7EE" w14:textId="1DE38D49" w:rsidR="00B33F84" w:rsidRPr="00F025A4" w:rsidRDefault="003C48CC" w:rsidP="00152740">
      <w:r>
        <w:rPr>
          <w:noProof/>
        </w:rPr>
        <w:drawing>
          <wp:anchor distT="0" distB="0" distL="114300" distR="114300" simplePos="0" relativeHeight="251737600" behindDoc="1" locked="0" layoutInCell="1" allowOverlap="1" wp14:anchorId="42EF9CB7" wp14:editId="21EF5FBC">
            <wp:simplePos x="0" y="0"/>
            <wp:positionH relativeFrom="margin">
              <wp:align>center</wp:align>
            </wp:positionH>
            <wp:positionV relativeFrom="paragraph">
              <wp:posOffset>854545</wp:posOffset>
            </wp:positionV>
            <wp:extent cx="2697485" cy="899162"/>
            <wp:effectExtent l="0" t="0" r="7620" b="0"/>
            <wp:wrapTight wrapText="bothSides">
              <wp:wrapPolygon edited="0">
                <wp:start x="2136" y="0"/>
                <wp:lineTo x="1068" y="1831"/>
                <wp:lineTo x="0" y="5492"/>
                <wp:lineTo x="0" y="16017"/>
                <wp:lineTo x="1678" y="21051"/>
                <wp:lineTo x="2136" y="21051"/>
                <wp:lineTo x="4881" y="21051"/>
                <wp:lineTo x="10373" y="21051"/>
                <wp:lineTo x="21508" y="16932"/>
                <wp:lineTo x="21508" y="5492"/>
                <wp:lineTo x="19678" y="3203"/>
                <wp:lineTo x="14797" y="0"/>
                <wp:lineTo x="2136" y="0"/>
              </wp:wrapPolygon>
            </wp:wrapTight>
            <wp:docPr id="20" name="Image 20" descr="Une image contenant Police, Graphique, logo,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Police, Graphique, logo, symbol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97485" cy="899162"/>
                    </a:xfrm>
                    <a:prstGeom prst="rect">
                      <a:avLst/>
                    </a:prstGeom>
                  </pic:spPr>
                </pic:pic>
              </a:graphicData>
            </a:graphic>
          </wp:anchor>
        </w:drawing>
      </w:r>
    </w:p>
    <w:p w14:paraId="02C50A76" w14:textId="0AABC61A" w:rsidR="00201098" w:rsidRPr="00F025A4" w:rsidRDefault="00F025A4" w:rsidP="00152740">
      <w:pPr>
        <w:rPr>
          <w:spacing w:val="60"/>
          <w:kern w:val="20"/>
          <w:szCs w:val="44"/>
        </w:rPr>
      </w:pPr>
      <w:r w:rsidRPr="008E3A55">
        <w:rPr>
          <w:noProof/>
        </w:rPr>
        <mc:AlternateContent>
          <mc:Choice Requires="wps">
            <w:drawing>
              <wp:anchor distT="0" distB="0" distL="114300" distR="114300" simplePos="0" relativeHeight="251657728" behindDoc="0" locked="0" layoutInCell="1" allowOverlap="1" wp14:anchorId="348654E2" wp14:editId="5E1AC6B9">
                <wp:simplePos x="0" y="0"/>
                <wp:positionH relativeFrom="margin">
                  <wp:posOffset>516255</wp:posOffset>
                </wp:positionH>
                <wp:positionV relativeFrom="margin">
                  <wp:posOffset>8276590</wp:posOffset>
                </wp:positionV>
                <wp:extent cx="4242435" cy="588645"/>
                <wp:effectExtent l="0" t="0" r="5715" b="1905"/>
                <wp:wrapSquare wrapText="bothSides"/>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2435" cy="588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DB2B6A" w14:textId="77777777" w:rsidR="00201098" w:rsidRDefault="00201098" w:rsidP="00F025A4">
                            <w:pPr>
                              <w:pStyle w:val="CompanyName"/>
                              <w:pBdr>
                                <w:top w:val="single" w:sz="4" w:space="1" w:color="auto"/>
                              </w:pBdr>
                            </w:pPr>
                          </w:p>
                          <w:p w14:paraId="137FD2B0" w14:textId="2C258E91" w:rsidR="0010528C" w:rsidRPr="00201098" w:rsidRDefault="0010528C" w:rsidP="00F025A4">
                            <w:pPr>
                              <w:pStyle w:val="CompanyName"/>
                              <w:pBdr>
                                <w:top w:val="single" w:sz="4" w:space="1" w:color="auto"/>
                              </w:pBdr>
                            </w:pPr>
                            <w:r w:rsidRPr="00201098">
                              <w:t>T</w:t>
                            </w:r>
                            <w:r w:rsidR="00201098" w:rsidRPr="00201098">
                              <w:t>ANCREDE</w:t>
                            </w:r>
                            <w:r w:rsidRPr="00201098">
                              <w:t xml:space="preserve"> CHATIN</w:t>
                            </w:r>
                          </w:p>
                          <w:p w14:paraId="1721C80A" w14:textId="77777777" w:rsidR="0010528C" w:rsidRPr="00B33F84" w:rsidRDefault="0010528C" w:rsidP="00F025A4">
                            <w:pPr>
                              <w:pStyle w:val="CompanyName"/>
                              <w:pBdr>
                                <w:top w:val="single" w:sz="4" w:space="1" w:color="auto"/>
                              </w:pBd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8654E2" id="_x0000_t202" coordsize="21600,21600" o:spt="202" path="m,l,21600r21600,l21600,xe">
                <v:stroke joinstyle="miter"/>
                <v:path gradientshapeok="t" o:connecttype="rect"/>
              </v:shapetype>
              <v:shape id="Text Box 4" o:spid="_x0000_s1026" type="#_x0000_t202" style="position:absolute;left:0;text-align:left;margin-left:40.65pt;margin-top:651.7pt;width:334.05pt;height:46.3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" stroked="f">
                <v:textbox>
                  <w:txbxContent>
                    <w:p w14:paraId="37DB2B6A" w14:textId="77777777" w:rsidR="00201098" w:rsidRDefault="00201098" w:rsidP="00F025A4">
                      <w:pPr>
                        <w:pStyle w:val="CompanyName"/>
                        <w:pBdr>
                          <w:top w:val="single" w:sz="4" w:space="1" w:color="auto"/>
                        </w:pBdr>
                      </w:pPr>
                    </w:p>
                    <w:p w14:paraId="137FD2B0" w14:textId="2C258E91" w:rsidR="0010528C" w:rsidRPr="00201098" w:rsidRDefault="0010528C" w:rsidP="00F025A4">
                      <w:pPr>
                        <w:pStyle w:val="CompanyName"/>
                        <w:pBdr>
                          <w:top w:val="single" w:sz="4" w:space="1" w:color="auto"/>
                        </w:pBdr>
                      </w:pPr>
                      <w:r w:rsidRPr="00201098">
                        <w:t>T</w:t>
                      </w:r>
                      <w:r w:rsidR="00201098" w:rsidRPr="00201098">
                        <w:t>ANCREDE</w:t>
                      </w:r>
                      <w:r w:rsidRPr="00201098">
                        <w:t xml:space="preserve"> CHATIN</w:t>
                      </w:r>
                    </w:p>
                    <w:p w14:paraId="1721C80A" w14:textId="77777777" w:rsidR="0010528C" w:rsidRPr="00B33F84" w:rsidRDefault="0010528C" w:rsidP="00F025A4">
                      <w:pPr>
                        <w:pStyle w:val="CompanyName"/>
                        <w:pBdr>
                          <w:top w:val="single" w:sz="4" w:space="1" w:color="auto"/>
                        </w:pBdr>
                      </w:pPr>
                    </w:p>
                  </w:txbxContent>
                </v:textbox>
                <w10:wrap type="square" anchorx="margin" anchory="margin"/>
              </v:shape>
            </w:pict>
          </mc:Fallback>
        </mc:AlternateContent>
      </w:r>
      <w:r w:rsidRPr="00201098">
        <w:rPr>
          <w:b/>
          <w:noProof/>
          <w:sz w:val="28"/>
        </w:rPr>
        <mc:AlternateContent>
          <mc:Choice Requires="wps">
            <w:drawing>
              <wp:anchor distT="45720" distB="45720" distL="114300" distR="114300" simplePos="0" relativeHeight="251682304" behindDoc="0" locked="0" layoutInCell="1" allowOverlap="1" wp14:anchorId="3E8CCB81" wp14:editId="5CBEB0DF">
                <wp:simplePos x="0" y="0"/>
                <wp:positionH relativeFrom="margin">
                  <wp:align>center</wp:align>
                </wp:positionH>
                <wp:positionV relativeFrom="paragraph">
                  <wp:posOffset>1078865</wp:posOffset>
                </wp:positionV>
                <wp:extent cx="3143250" cy="40005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400050"/>
                        </a:xfrm>
                        <a:prstGeom prst="rect">
                          <a:avLst/>
                        </a:prstGeom>
                        <a:noFill/>
                        <a:ln w="9525">
                          <a:noFill/>
                          <a:miter lim="800000"/>
                          <a:headEnd/>
                          <a:tailEnd/>
                        </a:ln>
                      </wps:spPr>
                      <wps:txbx>
                        <w:txbxContent>
                          <w:p w14:paraId="486EC825" w14:textId="7D9D9F55" w:rsidR="00201098" w:rsidRPr="009F6125" w:rsidRDefault="003C48CC" w:rsidP="00581413">
                            <w:pPr>
                              <w:jc w:val="center"/>
                            </w:pPr>
                            <w:r>
                              <w:t>42 Rue de Bonnel</w:t>
                            </w:r>
                            <w:r w:rsidR="00201098" w:rsidRPr="009F6125">
                              <w:t xml:space="preserve"> – 6900</w:t>
                            </w:r>
                            <w:r>
                              <w:t>3</w:t>
                            </w:r>
                            <w:r w:rsidR="00201098" w:rsidRPr="009F6125">
                              <w:t xml:space="preserve">, </w:t>
                            </w:r>
                            <w:r w:rsidR="00581413">
                              <w:t>Lyon</w:t>
                            </w:r>
                            <w:r w:rsidR="00201098" w:rsidRPr="009F6125">
                              <w:br/>
                              <w:t>Lyon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8CCB81" id="Zone de texte 2" o:spid="_x0000_s1027" type="#_x0000_t202" style="position:absolute;left:0;text-align:left;margin-left:0;margin-top:84.95pt;width:247.5pt;height:31.5pt;z-index:2516823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" filled="f" stroked="f">
                <v:textbox>
                  <w:txbxContent>
                    <w:p w14:paraId="486EC825" w14:textId="7D9D9F55" w:rsidR="00201098" w:rsidRPr="009F6125" w:rsidRDefault="003C48CC" w:rsidP="00581413">
                      <w:pPr>
                        <w:jc w:val="center"/>
                      </w:pPr>
                      <w:r>
                        <w:t>42 Rue de Bonnel</w:t>
                      </w:r>
                      <w:r w:rsidR="00201098" w:rsidRPr="009F6125">
                        <w:t xml:space="preserve"> – 6900</w:t>
                      </w:r>
                      <w:r>
                        <w:t>3</w:t>
                      </w:r>
                      <w:r w:rsidR="00201098" w:rsidRPr="009F6125">
                        <w:t xml:space="preserve">, </w:t>
                      </w:r>
                      <w:r w:rsidR="00581413">
                        <w:t>Lyon</w:t>
                      </w:r>
                      <w:r w:rsidR="00201098" w:rsidRPr="009F6125">
                        <w:br/>
                        <w:t>Lyon</w:t>
                      </w:r>
                    </w:p>
                  </w:txbxContent>
                </v:textbox>
                <w10:wrap type="square" anchorx="margin"/>
              </v:shape>
            </w:pict>
          </mc:Fallback>
        </mc:AlternateContent>
      </w:r>
      <w:r w:rsidR="00201098" w:rsidRPr="008E3A55">
        <w:rPr>
          <w:noProof/>
        </w:rPr>
        <mc:AlternateContent>
          <mc:Choice Requires="wps">
            <w:drawing>
              <wp:anchor distT="0" distB="0" distL="114300" distR="114300" simplePos="0" relativeHeight="251680256" behindDoc="0" locked="0" layoutInCell="1" allowOverlap="1" wp14:anchorId="1419BABC" wp14:editId="290E09AE">
                <wp:simplePos x="0" y="0"/>
                <wp:positionH relativeFrom="margin">
                  <wp:align>center</wp:align>
                </wp:positionH>
                <wp:positionV relativeFrom="margin">
                  <wp:posOffset>7369175</wp:posOffset>
                </wp:positionV>
                <wp:extent cx="4242435" cy="649605"/>
                <wp:effectExtent l="0" t="0" r="5715" b="0"/>
                <wp:wrapSquare wrapText="bothSides"/>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2435" cy="649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16C5F5" w14:textId="77777777" w:rsidR="00201098" w:rsidRDefault="00201098" w:rsidP="00152740">
                            <w:pPr>
                              <w:pStyle w:val="CompanyName"/>
                            </w:pPr>
                          </w:p>
                          <w:p w14:paraId="60D504AD" w14:textId="7A53C791" w:rsidR="00201098" w:rsidRPr="00581413" w:rsidRDefault="00201098" w:rsidP="00152740">
                            <w:pPr>
                              <w:pStyle w:val="CompanyName"/>
                              <w:rPr>
                                <w:b/>
                                <w:bCs/>
                              </w:rPr>
                            </w:pPr>
                          </w:p>
                          <w:p w14:paraId="2547F71D" w14:textId="3CC5BEF4" w:rsidR="00201098" w:rsidRPr="00B33F84" w:rsidRDefault="00201098" w:rsidP="00152740">
                            <w:pPr>
                              <w:pStyle w:val="CompanyName"/>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419BABC" id="_x0000_s1028" type="#_x0000_t202" style="position:absolute;left:0;text-align:left;margin-left:0;margin-top:580.25pt;width:334.05pt;height:51.15pt;z-index:25168025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" stroked="f">
                <v:textbox style="mso-fit-shape-to-text:t">
                  <w:txbxContent>
                    <w:p w14:paraId="3716C5F5" w14:textId="77777777" w:rsidR="00201098" w:rsidRDefault="00201098" w:rsidP="00152740">
                      <w:pPr>
                        <w:pStyle w:val="CompanyName"/>
                      </w:pPr>
                    </w:p>
                    <w:p w14:paraId="60D504AD" w14:textId="7A53C791" w:rsidR="00201098" w:rsidRPr="00581413" w:rsidRDefault="00201098" w:rsidP="00152740">
                      <w:pPr>
                        <w:pStyle w:val="CompanyName"/>
                        <w:rPr>
                          <w:b/>
                          <w:bCs/>
                        </w:rPr>
                      </w:pPr>
                    </w:p>
                    <w:p w14:paraId="2547F71D" w14:textId="3CC5BEF4" w:rsidR="00201098" w:rsidRPr="00B33F84" w:rsidRDefault="00201098" w:rsidP="00152740">
                      <w:pPr>
                        <w:pStyle w:val="CompanyName"/>
                      </w:pPr>
                    </w:p>
                  </w:txbxContent>
                </v:textbox>
                <w10:wrap type="square" anchorx="margin" anchory="margin"/>
              </v:shape>
            </w:pict>
          </mc:Fallback>
        </mc:AlternateContent>
      </w:r>
      <w:r w:rsidR="00201098" w:rsidRPr="00F025A4">
        <w:rPr>
          <w:spacing w:val="60"/>
          <w:kern w:val="20"/>
          <w:szCs w:val="44"/>
        </w:rPr>
        <w:br w:type="page"/>
      </w:r>
    </w:p>
    <w:p w14:paraId="5D13BBAB" w14:textId="12A4EAF9" w:rsidR="00F025A4" w:rsidRPr="00F025A4" w:rsidRDefault="00F025A4" w:rsidP="00B23FE0">
      <w:pPr>
        <w:pStyle w:val="Titre"/>
        <w:pBdr>
          <w:bottom w:val="single" w:sz="4" w:space="1" w:color="auto"/>
        </w:pBdr>
        <w:ind w:firstLine="0"/>
      </w:pPr>
      <w:bookmarkStart w:id="0" w:name="_Toc76987991"/>
      <w:r w:rsidRPr="00F025A4">
        <w:lastRenderedPageBreak/>
        <w:t>sommaire</w:t>
      </w:r>
      <w:bookmarkEnd w:id="0"/>
    </w:p>
    <w:p w14:paraId="303D7B3F" w14:textId="5DECED06" w:rsidR="00B33F84" w:rsidRDefault="00B33F84" w:rsidP="00833267">
      <w:pPr>
        <w:ind w:firstLine="0"/>
      </w:pPr>
    </w:p>
    <w:p w14:paraId="757D0F7D" w14:textId="3D0772E6" w:rsidR="00AA2151" w:rsidRDefault="00AA2151" w:rsidP="000C78D8">
      <w:pPr>
        <w:pStyle w:val="TM2"/>
        <w:tabs>
          <w:tab w:val="clear" w:pos="5040"/>
          <w:tab w:val="clear" w:pos="5670"/>
          <w:tab w:val="right" w:leader="dot" w:pos="993"/>
          <w:tab w:val="right" w:leader="dot" w:pos="8647"/>
        </w:tabs>
        <w:ind w:left="284" w:hanging="284"/>
        <w:rPr>
          <w:rFonts w:asciiTheme="minorHAnsi" w:eastAsiaTheme="minorEastAsia" w:hAnsiTheme="minorHAnsi" w:cstheme="minorBidi"/>
          <w:noProof/>
          <w:kern w:val="2"/>
          <w:szCs w:val="22"/>
          <w:shd w:val="clear" w:color="auto" w:fill="auto"/>
          <w:lang w:eastAsia="fr-FR" w:bidi="ar-SA"/>
          <w14:ligatures w14:val="standardContextual"/>
        </w:rPr>
      </w:pPr>
      <w:r>
        <w:fldChar w:fldCharType="begin"/>
      </w:r>
      <w:r>
        <w:instrText xml:space="preserve"> TOC \o "1-3" \h \z \u </w:instrText>
      </w:r>
      <w:r>
        <w:fldChar w:fldCharType="separate"/>
      </w:r>
      <w:hyperlink w:anchor="_Toc147476551" w:history="1">
        <w:r w:rsidRPr="00216B61">
          <w:rPr>
            <w:rStyle w:val="Lienhypertexte"/>
            <w:noProof/>
          </w:rPr>
          <w:t>A.</w:t>
        </w:r>
        <w:r>
          <w:rPr>
            <w:rFonts w:asciiTheme="minorHAnsi" w:eastAsiaTheme="minorEastAsia" w:hAnsiTheme="minorHAnsi" w:cstheme="minorBidi"/>
            <w:noProof/>
            <w:kern w:val="2"/>
            <w:szCs w:val="22"/>
            <w:shd w:val="clear" w:color="auto" w:fill="auto"/>
            <w:lang w:eastAsia="fr-FR" w:bidi="ar-SA"/>
            <w14:ligatures w14:val="standardContextual"/>
          </w:rPr>
          <w:tab/>
        </w:r>
        <w:r w:rsidRPr="00216B61">
          <w:rPr>
            <w:rStyle w:val="Lienhypertexte"/>
            <w:noProof/>
          </w:rPr>
          <w:t>Situation Actuelle</w:t>
        </w:r>
        <w:r>
          <w:rPr>
            <w:noProof/>
            <w:webHidden/>
          </w:rPr>
          <w:tab/>
        </w:r>
        <w:r>
          <w:rPr>
            <w:noProof/>
            <w:webHidden/>
          </w:rPr>
          <w:fldChar w:fldCharType="begin"/>
        </w:r>
        <w:r>
          <w:rPr>
            <w:noProof/>
            <w:webHidden/>
          </w:rPr>
          <w:instrText xml:space="preserve"> PAGEREF _Toc147476551 \h </w:instrText>
        </w:r>
        <w:r>
          <w:rPr>
            <w:noProof/>
            <w:webHidden/>
          </w:rPr>
        </w:r>
        <w:r>
          <w:rPr>
            <w:noProof/>
            <w:webHidden/>
          </w:rPr>
          <w:fldChar w:fldCharType="separate"/>
        </w:r>
        <w:r>
          <w:rPr>
            <w:noProof/>
            <w:webHidden/>
          </w:rPr>
          <w:t>3</w:t>
        </w:r>
        <w:r>
          <w:rPr>
            <w:noProof/>
            <w:webHidden/>
          </w:rPr>
          <w:fldChar w:fldCharType="end"/>
        </w:r>
      </w:hyperlink>
    </w:p>
    <w:p w14:paraId="59C81510" w14:textId="36CA8CF6" w:rsidR="00AA2151" w:rsidRDefault="00000000" w:rsidP="000C78D8">
      <w:pPr>
        <w:pStyle w:val="TM2"/>
        <w:tabs>
          <w:tab w:val="clear" w:pos="5040"/>
          <w:tab w:val="clear" w:pos="5670"/>
          <w:tab w:val="right" w:leader="dot" w:pos="993"/>
          <w:tab w:val="right" w:leader="dot" w:pos="8647"/>
        </w:tabs>
        <w:ind w:left="284" w:hanging="284"/>
        <w:rPr>
          <w:rFonts w:asciiTheme="minorHAnsi" w:eastAsiaTheme="minorEastAsia" w:hAnsiTheme="minorHAnsi" w:cstheme="minorBidi"/>
          <w:noProof/>
          <w:kern w:val="2"/>
          <w:szCs w:val="22"/>
          <w:shd w:val="clear" w:color="auto" w:fill="auto"/>
          <w:lang w:eastAsia="fr-FR" w:bidi="ar-SA"/>
          <w14:ligatures w14:val="standardContextual"/>
        </w:rPr>
      </w:pPr>
      <w:hyperlink w:anchor="_Toc147476552" w:history="1">
        <w:r w:rsidR="00AA2151" w:rsidRPr="00216B61">
          <w:rPr>
            <w:rStyle w:val="Lienhypertexte"/>
            <w:noProof/>
          </w:rPr>
          <w:t>B.</w:t>
        </w:r>
        <w:r w:rsidR="00AA2151">
          <w:rPr>
            <w:rFonts w:asciiTheme="minorHAnsi" w:eastAsiaTheme="minorEastAsia" w:hAnsiTheme="minorHAnsi" w:cstheme="minorBidi"/>
            <w:noProof/>
            <w:kern w:val="2"/>
            <w:szCs w:val="22"/>
            <w:shd w:val="clear" w:color="auto" w:fill="auto"/>
            <w:lang w:eastAsia="fr-FR" w:bidi="ar-SA"/>
            <w14:ligatures w14:val="standardContextual"/>
          </w:rPr>
          <w:tab/>
        </w:r>
        <w:r w:rsidR="00AA2151" w:rsidRPr="00216B61">
          <w:rPr>
            <w:rStyle w:val="Lienhypertexte"/>
            <w:noProof/>
          </w:rPr>
          <w:t>Cahier des Charge</w:t>
        </w:r>
        <w:r w:rsidR="00AA2151">
          <w:rPr>
            <w:noProof/>
            <w:webHidden/>
          </w:rPr>
          <w:tab/>
        </w:r>
        <w:r w:rsidR="00AA2151">
          <w:rPr>
            <w:noProof/>
            <w:webHidden/>
          </w:rPr>
          <w:fldChar w:fldCharType="begin"/>
        </w:r>
        <w:r w:rsidR="00AA2151">
          <w:rPr>
            <w:noProof/>
            <w:webHidden/>
          </w:rPr>
          <w:instrText xml:space="preserve"> PAGEREF _Toc147476552 \h </w:instrText>
        </w:r>
        <w:r w:rsidR="00AA2151">
          <w:rPr>
            <w:noProof/>
            <w:webHidden/>
          </w:rPr>
        </w:r>
        <w:r w:rsidR="00AA2151">
          <w:rPr>
            <w:noProof/>
            <w:webHidden/>
          </w:rPr>
          <w:fldChar w:fldCharType="separate"/>
        </w:r>
        <w:r w:rsidR="00AA2151">
          <w:rPr>
            <w:noProof/>
            <w:webHidden/>
          </w:rPr>
          <w:t>3</w:t>
        </w:r>
        <w:r w:rsidR="00AA2151">
          <w:rPr>
            <w:noProof/>
            <w:webHidden/>
          </w:rPr>
          <w:fldChar w:fldCharType="end"/>
        </w:r>
      </w:hyperlink>
    </w:p>
    <w:p w14:paraId="6BDCDAF4" w14:textId="1494473A" w:rsidR="00AA2151" w:rsidRDefault="00000000" w:rsidP="003A55AF">
      <w:pPr>
        <w:pStyle w:val="TM3"/>
        <w:tabs>
          <w:tab w:val="clear" w:pos="5040"/>
          <w:tab w:val="left" w:pos="709"/>
          <w:tab w:val="right" w:leader="dot" w:pos="8647"/>
        </w:tabs>
        <w:rPr>
          <w:rFonts w:asciiTheme="minorHAnsi" w:eastAsiaTheme="minorEastAsia" w:hAnsiTheme="minorHAnsi" w:cstheme="minorBidi"/>
          <w:i w:val="0"/>
          <w:noProof/>
          <w:kern w:val="2"/>
          <w:sz w:val="22"/>
          <w:szCs w:val="22"/>
          <w:shd w:val="clear" w:color="auto" w:fill="auto"/>
          <w:lang w:eastAsia="fr-FR" w:bidi="ar-SA"/>
          <w14:ligatures w14:val="standardContextual"/>
        </w:rPr>
      </w:pPr>
      <w:hyperlink w:anchor="_Toc147476553" w:history="1">
        <w:r w:rsidR="00AA2151" w:rsidRPr="00216B61">
          <w:rPr>
            <w:rStyle w:val="Lienhypertexte"/>
            <w:rFonts w:ascii="Symbol" w:hAnsi="Symbol"/>
            <w:noProof/>
          </w:rPr>
          <w:t></w:t>
        </w:r>
        <w:r w:rsidR="00AA2151">
          <w:rPr>
            <w:rFonts w:asciiTheme="minorHAnsi" w:eastAsiaTheme="minorEastAsia" w:hAnsiTheme="minorHAnsi" w:cstheme="minorBidi"/>
            <w:i w:val="0"/>
            <w:noProof/>
            <w:kern w:val="2"/>
            <w:sz w:val="22"/>
            <w:szCs w:val="22"/>
            <w:shd w:val="clear" w:color="auto" w:fill="auto"/>
            <w:lang w:eastAsia="fr-FR" w:bidi="ar-SA"/>
            <w14:ligatures w14:val="standardContextual"/>
          </w:rPr>
          <w:tab/>
        </w:r>
        <w:r w:rsidR="00AA2151" w:rsidRPr="00216B61">
          <w:rPr>
            <w:rStyle w:val="Lienhypertexte"/>
            <w:noProof/>
          </w:rPr>
          <w:t>Contexte</w:t>
        </w:r>
        <w:r w:rsidR="00AA2151">
          <w:rPr>
            <w:noProof/>
            <w:webHidden/>
          </w:rPr>
          <w:tab/>
        </w:r>
        <w:r w:rsidR="00AA2151">
          <w:rPr>
            <w:noProof/>
            <w:webHidden/>
          </w:rPr>
          <w:fldChar w:fldCharType="begin"/>
        </w:r>
        <w:r w:rsidR="00AA2151">
          <w:rPr>
            <w:noProof/>
            <w:webHidden/>
          </w:rPr>
          <w:instrText xml:space="preserve"> PAGEREF _Toc147476553 \h </w:instrText>
        </w:r>
        <w:r w:rsidR="00AA2151">
          <w:rPr>
            <w:noProof/>
            <w:webHidden/>
          </w:rPr>
        </w:r>
        <w:r w:rsidR="00AA2151">
          <w:rPr>
            <w:noProof/>
            <w:webHidden/>
          </w:rPr>
          <w:fldChar w:fldCharType="separate"/>
        </w:r>
        <w:r w:rsidR="00AA2151">
          <w:rPr>
            <w:noProof/>
            <w:webHidden/>
          </w:rPr>
          <w:t>3</w:t>
        </w:r>
        <w:r w:rsidR="00AA2151">
          <w:rPr>
            <w:noProof/>
            <w:webHidden/>
          </w:rPr>
          <w:fldChar w:fldCharType="end"/>
        </w:r>
      </w:hyperlink>
    </w:p>
    <w:p w14:paraId="12C8C22C" w14:textId="29435882" w:rsidR="00AA2151" w:rsidRDefault="00000000" w:rsidP="003A55AF">
      <w:pPr>
        <w:pStyle w:val="TM3"/>
        <w:tabs>
          <w:tab w:val="clear" w:pos="5040"/>
          <w:tab w:val="left" w:pos="709"/>
          <w:tab w:val="right" w:leader="dot" w:pos="8647"/>
        </w:tabs>
        <w:rPr>
          <w:rFonts w:asciiTheme="minorHAnsi" w:eastAsiaTheme="minorEastAsia" w:hAnsiTheme="minorHAnsi" w:cstheme="minorBidi"/>
          <w:i w:val="0"/>
          <w:noProof/>
          <w:kern w:val="2"/>
          <w:sz w:val="22"/>
          <w:szCs w:val="22"/>
          <w:shd w:val="clear" w:color="auto" w:fill="auto"/>
          <w:lang w:eastAsia="fr-FR" w:bidi="ar-SA"/>
          <w14:ligatures w14:val="standardContextual"/>
        </w:rPr>
      </w:pPr>
      <w:hyperlink w:anchor="_Toc147476554" w:history="1">
        <w:r w:rsidR="00AA2151" w:rsidRPr="00216B61">
          <w:rPr>
            <w:rStyle w:val="Lienhypertexte"/>
            <w:rFonts w:ascii="Symbol" w:hAnsi="Symbol"/>
            <w:noProof/>
          </w:rPr>
          <w:t></w:t>
        </w:r>
        <w:r w:rsidR="00AA2151">
          <w:rPr>
            <w:rFonts w:asciiTheme="minorHAnsi" w:eastAsiaTheme="minorEastAsia" w:hAnsiTheme="minorHAnsi" w:cstheme="minorBidi"/>
            <w:i w:val="0"/>
            <w:noProof/>
            <w:kern w:val="2"/>
            <w:sz w:val="22"/>
            <w:szCs w:val="22"/>
            <w:shd w:val="clear" w:color="auto" w:fill="auto"/>
            <w:lang w:eastAsia="fr-FR" w:bidi="ar-SA"/>
            <w14:ligatures w14:val="standardContextual"/>
          </w:rPr>
          <w:tab/>
        </w:r>
        <w:r w:rsidR="00AA2151" w:rsidRPr="00216B61">
          <w:rPr>
            <w:rStyle w:val="Lienhypertexte"/>
            <w:noProof/>
          </w:rPr>
          <w:t>Objectif</w:t>
        </w:r>
        <w:r w:rsidR="00AA2151">
          <w:rPr>
            <w:noProof/>
            <w:webHidden/>
          </w:rPr>
          <w:tab/>
        </w:r>
        <w:r w:rsidR="00AA2151">
          <w:rPr>
            <w:noProof/>
            <w:webHidden/>
          </w:rPr>
          <w:fldChar w:fldCharType="begin"/>
        </w:r>
        <w:r w:rsidR="00AA2151">
          <w:rPr>
            <w:noProof/>
            <w:webHidden/>
          </w:rPr>
          <w:instrText xml:space="preserve"> PAGEREF _Toc147476554 \h </w:instrText>
        </w:r>
        <w:r w:rsidR="00AA2151">
          <w:rPr>
            <w:noProof/>
            <w:webHidden/>
          </w:rPr>
        </w:r>
        <w:r w:rsidR="00AA2151">
          <w:rPr>
            <w:noProof/>
            <w:webHidden/>
          </w:rPr>
          <w:fldChar w:fldCharType="separate"/>
        </w:r>
        <w:r w:rsidR="00AA2151">
          <w:rPr>
            <w:noProof/>
            <w:webHidden/>
          </w:rPr>
          <w:t>3</w:t>
        </w:r>
        <w:r w:rsidR="00AA2151">
          <w:rPr>
            <w:noProof/>
            <w:webHidden/>
          </w:rPr>
          <w:fldChar w:fldCharType="end"/>
        </w:r>
      </w:hyperlink>
    </w:p>
    <w:p w14:paraId="3ACDCB74" w14:textId="256974B0" w:rsidR="00AA2151" w:rsidRDefault="00000000" w:rsidP="003A55AF">
      <w:pPr>
        <w:pStyle w:val="TM3"/>
        <w:tabs>
          <w:tab w:val="clear" w:pos="5040"/>
          <w:tab w:val="left" w:pos="709"/>
          <w:tab w:val="right" w:leader="dot" w:pos="8647"/>
        </w:tabs>
        <w:rPr>
          <w:rFonts w:asciiTheme="minorHAnsi" w:eastAsiaTheme="minorEastAsia" w:hAnsiTheme="minorHAnsi" w:cstheme="minorBidi"/>
          <w:i w:val="0"/>
          <w:noProof/>
          <w:kern w:val="2"/>
          <w:sz w:val="22"/>
          <w:szCs w:val="22"/>
          <w:shd w:val="clear" w:color="auto" w:fill="auto"/>
          <w:lang w:eastAsia="fr-FR" w:bidi="ar-SA"/>
          <w14:ligatures w14:val="standardContextual"/>
        </w:rPr>
      </w:pPr>
      <w:hyperlink w:anchor="_Toc147476555" w:history="1">
        <w:r w:rsidR="00AA2151" w:rsidRPr="00216B61">
          <w:rPr>
            <w:rStyle w:val="Lienhypertexte"/>
            <w:rFonts w:ascii="Symbol" w:hAnsi="Symbol"/>
            <w:noProof/>
          </w:rPr>
          <w:t></w:t>
        </w:r>
        <w:r w:rsidR="00AA2151">
          <w:rPr>
            <w:rFonts w:asciiTheme="minorHAnsi" w:eastAsiaTheme="minorEastAsia" w:hAnsiTheme="minorHAnsi" w:cstheme="minorBidi"/>
            <w:i w:val="0"/>
            <w:noProof/>
            <w:kern w:val="2"/>
            <w:sz w:val="22"/>
            <w:szCs w:val="22"/>
            <w:shd w:val="clear" w:color="auto" w:fill="auto"/>
            <w:lang w:eastAsia="fr-FR" w:bidi="ar-SA"/>
            <w14:ligatures w14:val="standardContextual"/>
          </w:rPr>
          <w:tab/>
        </w:r>
        <w:r w:rsidR="00AA2151" w:rsidRPr="00216B61">
          <w:rPr>
            <w:rStyle w:val="Lienhypertexte"/>
            <w:noProof/>
          </w:rPr>
          <w:t>Contenue</w:t>
        </w:r>
        <w:r w:rsidR="00AA2151">
          <w:rPr>
            <w:noProof/>
            <w:webHidden/>
          </w:rPr>
          <w:tab/>
        </w:r>
        <w:r w:rsidR="00AA2151">
          <w:rPr>
            <w:noProof/>
            <w:webHidden/>
          </w:rPr>
          <w:fldChar w:fldCharType="begin"/>
        </w:r>
        <w:r w:rsidR="00AA2151">
          <w:rPr>
            <w:noProof/>
            <w:webHidden/>
          </w:rPr>
          <w:instrText xml:space="preserve"> PAGEREF _Toc147476555 \h </w:instrText>
        </w:r>
        <w:r w:rsidR="00AA2151">
          <w:rPr>
            <w:noProof/>
            <w:webHidden/>
          </w:rPr>
        </w:r>
        <w:r w:rsidR="00AA2151">
          <w:rPr>
            <w:noProof/>
            <w:webHidden/>
          </w:rPr>
          <w:fldChar w:fldCharType="separate"/>
        </w:r>
        <w:r w:rsidR="00AA2151">
          <w:rPr>
            <w:noProof/>
            <w:webHidden/>
          </w:rPr>
          <w:t>3</w:t>
        </w:r>
        <w:r w:rsidR="00AA2151">
          <w:rPr>
            <w:noProof/>
            <w:webHidden/>
          </w:rPr>
          <w:fldChar w:fldCharType="end"/>
        </w:r>
      </w:hyperlink>
    </w:p>
    <w:p w14:paraId="04030732" w14:textId="14DAFE69" w:rsidR="00AA2151" w:rsidRDefault="00000000" w:rsidP="003A55AF">
      <w:pPr>
        <w:pStyle w:val="TM3"/>
        <w:tabs>
          <w:tab w:val="clear" w:pos="5040"/>
          <w:tab w:val="left" w:pos="709"/>
          <w:tab w:val="right" w:leader="dot" w:pos="8647"/>
        </w:tabs>
        <w:rPr>
          <w:rFonts w:asciiTheme="minorHAnsi" w:eastAsiaTheme="minorEastAsia" w:hAnsiTheme="minorHAnsi" w:cstheme="minorBidi"/>
          <w:i w:val="0"/>
          <w:noProof/>
          <w:kern w:val="2"/>
          <w:sz w:val="22"/>
          <w:szCs w:val="22"/>
          <w:shd w:val="clear" w:color="auto" w:fill="auto"/>
          <w:lang w:eastAsia="fr-FR" w:bidi="ar-SA"/>
          <w14:ligatures w14:val="standardContextual"/>
        </w:rPr>
      </w:pPr>
      <w:hyperlink w:anchor="_Toc147476556" w:history="1">
        <w:r w:rsidR="00AA2151" w:rsidRPr="00216B61">
          <w:rPr>
            <w:rStyle w:val="Lienhypertexte"/>
            <w:rFonts w:ascii="Symbol" w:hAnsi="Symbol"/>
            <w:noProof/>
          </w:rPr>
          <w:t></w:t>
        </w:r>
        <w:r w:rsidR="00AA2151">
          <w:rPr>
            <w:rFonts w:asciiTheme="minorHAnsi" w:eastAsiaTheme="minorEastAsia" w:hAnsiTheme="minorHAnsi" w:cstheme="minorBidi"/>
            <w:i w:val="0"/>
            <w:noProof/>
            <w:kern w:val="2"/>
            <w:sz w:val="22"/>
            <w:szCs w:val="22"/>
            <w:shd w:val="clear" w:color="auto" w:fill="auto"/>
            <w:lang w:eastAsia="fr-FR" w:bidi="ar-SA"/>
            <w14:ligatures w14:val="standardContextual"/>
          </w:rPr>
          <w:tab/>
        </w:r>
        <w:r w:rsidR="00AA2151" w:rsidRPr="00216B61">
          <w:rPr>
            <w:rStyle w:val="Lienhypertexte"/>
            <w:noProof/>
          </w:rPr>
          <w:t>Fonctionnaliter</w:t>
        </w:r>
        <w:r w:rsidR="00AA2151">
          <w:rPr>
            <w:noProof/>
            <w:webHidden/>
          </w:rPr>
          <w:tab/>
        </w:r>
        <w:r w:rsidR="00AA2151">
          <w:rPr>
            <w:noProof/>
            <w:webHidden/>
          </w:rPr>
          <w:fldChar w:fldCharType="begin"/>
        </w:r>
        <w:r w:rsidR="00AA2151">
          <w:rPr>
            <w:noProof/>
            <w:webHidden/>
          </w:rPr>
          <w:instrText xml:space="preserve"> PAGEREF _Toc147476556 \h </w:instrText>
        </w:r>
        <w:r w:rsidR="00AA2151">
          <w:rPr>
            <w:noProof/>
            <w:webHidden/>
          </w:rPr>
        </w:r>
        <w:r w:rsidR="00AA2151">
          <w:rPr>
            <w:noProof/>
            <w:webHidden/>
          </w:rPr>
          <w:fldChar w:fldCharType="separate"/>
        </w:r>
        <w:r w:rsidR="00AA2151">
          <w:rPr>
            <w:noProof/>
            <w:webHidden/>
          </w:rPr>
          <w:t>4</w:t>
        </w:r>
        <w:r w:rsidR="00AA2151">
          <w:rPr>
            <w:noProof/>
            <w:webHidden/>
          </w:rPr>
          <w:fldChar w:fldCharType="end"/>
        </w:r>
      </w:hyperlink>
    </w:p>
    <w:p w14:paraId="0337CBC8" w14:textId="77D33F29" w:rsidR="00AA2151" w:rsidRDefault="00000000" w:rsidP="003A55AF">
      <w:pPr>
        <w:pStyle w:val="TM3"/>
        <w:tabs>
          <w:tab w:val="clear" w:pos="5040"/>
          <w:tab w:val="left" w:pos="709"/>
          <w:tab w:val="right" w:leader="dot" w:pos="8647"/>
        </w:tabs>
        <w:rPr>
          <w:rFonts w:asciiTheme="minorHAnsi" w:eastAsiaTheme="minorEastAsia" w:hAnsiTheme="minorHAnsi" w:cstheme="minorBidi"/>
          <w:i w:val="0"/>
          <w:noProof/>
          <w:kern w:val="2"/>
          <w:sz w:val="22"/>
          <w:szCs w:val="22"/>
          <w:shd w:val="clear" w:color="auto" w:fill="auto"/>
          <w:lang w:eastAsia="fr-FR" w:bidi="ar-SA"/>
          <w14:ligatures w14:val="standardContextual"/>
        </w:rPr>
      </w:pPr>
      <w:hyperlink w:anchor="_Toc147476557" w:history="1">
        <w:r w:rsidR="00AA2151" w:rsidRPr="00216B61">
          <w:rPr>
            <w:rStyle w:val="Lienhypertexte"/>
            <w:rFonts w:ascii="Symbol" w:hAnsi="Symbol"/>
            <w:noProof/>
          </w:rPr>
          <w:t></w:t>
        </w:r>
        <w:r w:rsidR="00AA2151">
          <w:rPr>
            <w:rFonts w:asciiTheme="minorHAnsi" w:eastAsiaTheme="minorEastAsia" w:hAnsiTheme="minorHAnsi" w:cstheme="minorBidi"/>
            <w:i w:val="0"/>
            <w:noProof/>
            <w:kern w:val="2"/>
            <w:sz w:val="22"/>
            <w:szCs w:val="22"/>
            <w:shd w:val="clear" w:color="auto" w:fill="auto"/>
            <w:lang w:eastAsia="fr-FR" w:bidi="ar-SA"/>
            <w14:ligatures w14:val="standardContextual"/>
          </w:rPr>
          <w:tab/>
        </w:r>
        <w:r w:rsidR="00AA2151" w:rsidRPr="00216B61">
          <w:rPr>
            <w:rStyle w:val="Lienhypertexte"/>
            <w:noProof/>
          </w:rPr>
          <w:t>Fonctionnaliter manquante</w:t>
        </w:r>
        <w:r w:rsidR="00AA2151">
          <w:rPr>
            <w:noProof/>
            <w:webHidden/>
          </w:rPr>
          <w:tab/>
        </w:r>
        <w:r w:rsidR="00AA2151">
          <w:rPr>
            <w:noProof/>
            <w:webHidden/>
          </w:rPr>
          <w:fldChar w:fldCharType="begin"/>
        </w:r>
        <w:r w:rsidR="00AA2151">
          <w:rPr>
            <w:noProof/>
            <w:webHidden/>
          </w:rPr>
          <w:instrText xml:space="preserve"> PAGEREF _Toc147476557 \h </w:instrText>
        </w:r>
        <w:r w:rsidR="00AA2151">
          <w:rPr>
            <w:noProof/>
            <w:webHidden/>
          </w:rPr>
        </w:r>
        <w:r w:rsidR="00AA2151">
          <w:rPr>
            <w:noProof/>
            <w:webHidden/>
          </w:rPr>
          <w:fldChar w:fldCharType="separate"/>
        </w:r>
        <w:r w:rsidR="00AA2151">
          <w:rPr>
            <w:noProof/>
            <w:webHidden/>
          </w:rPr>
          <w:t>4</w:t>
        </w:r>
        <w:r w:rsidR="00AA2151">
          <w:rPr>
            <w:noProof/>
            <w:webHidden/>
          </w:rPr>
          <w:fldChar w:fldCharType="end"/>
        </w:r>
      </w:hyperlink>
    </w:p>
    <w:p w14:paraId="0E915721" w14:textId="61B773B6" w:rsidR="00AA2151" w:rsidRDefault="00000000" w:rsidP="003A55AF">
      <w:pPr>
        <w:pStyle w:val="TM3"/>
        <w:tabs>
          <w:tab w:val="clear" w:pos="5040"/>
          <w:tab w:val="left" w:pos="709"/>
          <w:tab w:val="right" w:leader="dot" w:pos="8647"/>
        </w:tabs>
        <w:rPr>
          <w:rFonts w:asciiTheme="minorHAnsi" w:eastAsiaTheme="minorEastAsia" w:hAnsiTheme="minorHAnsi" w:cstheme="minorBidi"/>
          <w:i w:val="0"/>
          <w:noProof/>
          <w:kern w:val="2"/>
          <w:sz w:val="22"/>
          <w:szCs w:val="22"/>
          <w:shd w:val="clear" w:color="auto" w:fill="auto"/>
          <w:lang w:eastAsia="fr-FR" w:bidi="ar-SA"/>
          <w14:ligatures w14:val="standardContextual"/>
        </w:rPr>
      </w:pPr>
      <w:hyperlink w:anchor="_Toc147476558" w:history="1">
        <w:r w:rsidR="00AA2151" w:rsidRPr="00216B61">
          <w:rPr>
            <w:rStyle w:val="Lienhypertexte"/>
            <w:rFonts w:ascii="Symbol" w:hAnsi="Symbol"/>
            <w:noProof/>
          </w:rPr>
          <w:t></w:t>
        </w:r>
        <w:r w:rsidR="00AA2151">
          <w:rPr>
            <w:rFonts w:asciiTheme="minorHAnsi" w:eastAsiaTheme="minorEastAsia" w:hAnsiTheme="minorHAnsi" w:cstheme="minorBidi"/>
            <w:i w:val="0"/>
            <w:noProof/>
            <w:kern w:val="2"/>
            <w:sz w:val="22"/>
            <w:szCs w:val="22"/>
            <w:shd w:val="clear" w:color="auto" w:fill="auto"/>
            <w:lang w:eastAsia="fr-FR" w:bidi="ar-SA"/>
            <w14:ligatures w14:val="standardContextual"/>
          </w:rPr>
          <w:tab/>
        </w:r>
        <w:r w:rsidR="00AA2151" w:rsidRPr="00216B61">
          <w:rPr>
            <w:rStyle w:val="Lienhypertexte"/>
            <w:noProof/>
          </w:rPr>
          <w:t>Plus de fonctionnalité :</w:t>
        </w:r>
        <w:r w:rsidR="00AA2151">
          <w:rPr>
            <w:noProof/>
            <w:webHidden/>
          </w:rPr>
          <w:tab/>
        </w:r>
        <w:r w:rsidR="00AA2151">
          <w:rPr>
            <w:noProof/>
            <w:webHidden/>
          </w:rPr>
          <w:fldChar w:fldCharType="begin"/>
        </w:r>
        <w:r w:rsidR="00AA2151">
          <w:rPr>
            <w:noProof/>
            <w:webHidden/>
          </w:rPr>
          <w:instrText xml:space="preserve"> PAGEREF _Toc147476558 \h </w:instrText>
        </w:r>
        <w:r w:rsidR="00AA2151">
          <w:rPr>
            <w:noProof/>
            <w:webHidden/>
          </w:rPr>
        </w:r>
        <w:r w:rsidR="00AA2151">
          <w:rPr>
            <w:noProof/>
            <w:webHidden/>
          </w:rPr>
          <w:fldChar w:fldCharType="separate"/>
        </w:r>
        <w:r w:rsidR="00AA2151">
          <w:rPr>
            <w:noProof/>
            <w:webHidden/>
          </w:rPr>
          <w:t>4</w:t>
        </w:r>
        <w:r w:rsidR="00AA2151">
          <w:rPr>
            <w:noProof/>
            <w:webHidden/>
          </w:rPr>
          <w:fldChar w:fldCharType="end"/>
        </w:r>
      </w:hyperlink>
    </w:p>
    <w:p w14:paraId="78C84B8D" w14:textId="3E181DBD" w:rsidR="00AA2151" w:rsidRDefault="00000000" w:rsidP="003A55AF">
      <w:pPr>
        <w:pStyle w:val="TM3"/>
        <w:tabs>
          <w:tab w:val="clear" w:pos="5040"/>
          <w:tab w:val="left" w:pos="709"/>
          <w:tab w:val="right" w:leader="dot" w:pos="8647"/>
        </w:tabs>
        <w:rPr>
          <w:rFonts w:asciiTheme="minorHAnsi" w:eastAsiaTheme="minorEastAsia" w:hAnsiTheme="minorHAnsi" w:cstheme="minorBidi"/>
          <w:i w:val="0"/>
          <w:noProof/>
          <w:kern w:val="2"/>
          <w:sz w:val="22"/>
          <w:szCs w:val="22"/>
          <w:shd w:val="clear" w:color="auto" w:fill="auto"/>
          <w:lang w:eastAsia="fr-FR" w:bidi="ar-SA"/>
          <w14:ligatures w14:val="standardContextual"/>
        </w:rPr>
      </w:pPr>
      <w:hyperlink w:anchor="_Toc147476559" w:history="1">
        <w:r w:rsidR="00AA2151" w:rsidRPr="00216B61">
          <w:rPr>
            <w:rStyle w:val="Lienhypertexte"/>
            <w:rFonts w:ascii="Symbol" w:hAnsi="Symbol"/>
            <w:noProof/>
          </w:rPr>
          <w:t></w:t>
        </w:r>
        <w:r w:rsidR="00AA2151">
          <w:rPr>
            <w:rFonts w:asciiTheme="minorHAnsi" w:eastAsiaTheme="minorEastAsia" w:hAnsiTheme="minorHAnsi" w:cstheme="minorBidi"/>
            <w:i w:val="0"/>
            <w:noProof/>
            <w:kern w:val="2"/>
            <w:sz w:val="22"/>
            <w:szCs w:val="22"/>
            <w:shd w:val="clear" w:color="auto" w:fill="auto"/>
            <w:lang w:eastAsia="fr-FR" w:bidi="ar-SA"/>
            <w14:ligatures w14:val="standardContextual"/>
          </w:rPr>
          <w:tab/>
        </w:r>
        <w:r w:rsidR="00AA2151" w:rsidRPr="00216B61">
          <w:rPr>
            <w:rStyle w:val="Lienhypertexte"/>
            <w:noProof/>
          </w:rPr>
          <w:t>Outils - Langage</w:t>
        </w:r>
        <w:r w:rsidR="00AA2151">
          <w:rPr>
            <w:noProof/>
            <w:webHidden/>
          </w:rPr>
          <w:tab/>
        </w:r>
        <w:r w:rsidR="00AA2151">
          <w:rPr>
            <w:noProof/>
            <w:webHidden/>
          </w:rPr>
          <w:fldChar w:fldCharType="begin"/>
        </w:r>
        <w:r w:rsidR="00AA2151">
          <w:rPr>
            <w:noProof/>
            <w:webHidden/>
          </w:rPr>
          <w:instrText xml:space="preserve"> PAGEREF _Toc147476559 \h </w:instrText>
        </w:r>
        <w:r w:rsidR="00AA2151">
          <w:rPr>
            <w:noProof/>
            <w:webHidden/>
          </w:rPr>
        </w:r>
        <w:r w:rsidR="00AA2151">
          <w:rPr>
            <w:noProof/>
            <w:webHidden/>
          </w:rPr>
          <w:fldChar w:fldCharType="separate"/>
        </w:r>
        <w:r w:rsidR="00AA2151">
          <w:rPr>
            <w:noProof/>
            <w:webHidden/>
          </w:rPr>
          <w:t>4</w:t>
        </w:r>
        <w:r w:rsidR="00AA2151">
          <w:rPr>
            <w:noProof/>
            <w:webHidden/>
          </w:rPr>
          <w:fldChar w:fldCharType="end"/>
        </w:r>
      </w:hyperlink>
    </w:p>
    <w:p w14:paraId="37076AC4" w14:textId="586E10BE" w:rsidR="00AA2151" w:rsidRDefault="00000000" w:rsidP="000C78D8">
      <w:pPr>
        <w:pStyle w:val="TM2"/>
        <w:tabs>
          <w:tab w:val="clear" w:pos="5040"/>
          <w:tab w:val="clear" w:pos="5670"/>
          <w:tab w:val="right" w:leader="dot" w:pos="426"/>
          <w:tab w:val="right" w:leader="dot" w:pos="8647"/>
        </w:tabs>
        <w:ind w:left="284" w:hanging="284"/>
        <w:rPr>
          <w:rFonts w:asciiTheme="minorHAnsi" w:eastAsiaTheme="minorEastAsia" w:hAnsiTheme="minorHAnsi" w:cstheme="minorBidi"/>
          <w:noProof/>
          <w:kern w:val="2"/>
          <w:szCs w:val="22"/>
          <w:shd w:val="clear" w:color="auto" w:fill="auto"/>
          <w:lang w:eastAsia="fr-FR" w:bidi="ar-SA"/>
          <w14:ligatures w14:val="standardContextual"/>
        </w:rPr>
      </w:pPr>
      <w:hyperlink w:anchor="_Toc147476560" w:history="1">
        <w:r w:rsidR="00AA2151" w:rsidRPr="00216B61">
          <w:rPr>
            <w:rStyle w:val="Lienhypertexte"/>
            <w:noProof/>
          </w:rPr>
          <w:t>C.</w:t>
        </w:r>
        <w:r w:rsidR="00AA2151">
          <w:rPr>
            <w:rFonts w:asciiTheme="minorHAnsi" w:eastAsiaTheme="minorEastAsia" w:hAnsiTheme="minorHAnsi" w:cstheme="minorBidi"/>
            <w:noProof/>
            <w:kern w:val="2"/>
            <w:szCs w:val="22"/>
            <w:shd w:val="clear" w:color="auto" w:fill="auto"/>
            <w:lang w:eastAsia="fr-FR" w:bidi="ar-SA"/>
            <w14:ligatures w14:val="standardContextual"/>
          </w:rPr>
          <w:tab/>
        </w:r>
        <w:r w:rsidR="00AA2151" w:rsidRPr="00216B61">
          <w:rPr>
            <w:rStyle w:val="Lienhypertexte"/>
            <w:noProof/>
          </w:rPr>
          <w:t>IHM</w:t>
        </w:r>
        <w:r w:rsidR="00AA2151">
          <w:rPr>
            <w:noProof/>
            <w:webHidden/>
          </w:rPr>
          <w:tab/>
        </w:r>
        <w:r w:rsidR="00AA2151">
          <w:rPr>
            <w:noProof/>
            <w:webHidden/>
          </w:rPr>
          <w:fldChar w:fldCharType="begin"/>
        </w:r>
        <w:r w:rsidR="00AA2151">
          <w:rPr>
            <w:noProof/>
            <w:webHidden/>
          </w:rPr>
          <w:instrText xml:space="preserve"> PAGEREF _Toc147476560 \h </w:instrText>
        </w:r>
        <w:r w:rsidR="00AA2151">
          <w:rPr>
            <w:noProof/>
            <w:webHidden/>
          </w:rPr>
        </w:r>
        <w:r w:rsidR="00AA2151">
          <w:rPr>
            <w:noProof/>
            <w:webHidden/>
          </w:rPr>
          <w:fldChar w:fldCharType="separate"/>
        </w:r>
        <w:r w:rsidR="00AA2151">
          <w:rPr>
            <w:noProof/>
            <w:webHidden/>
          </w:rPr>
          <w:t>5</w:t>
        </w:r>
        <w:r w:rsidR="00AA2151">
          <w:rPr>
            <w:noProof/>
            <w:webHidden/>
          </w:rPr>
          <w:fldChar w:fldCharType="end"/>
        </w:r>
      </w:hyperlink>
    </w:p>
    <w:p w14:paraId="3297B580" w14:textId="6C8C1099" w:rsidR="00AA2151" w:rsidRDefault="00000000" w:rsidP="003A55AF">
      <w:pPr>
        <w:pStyle w:val="TM3"/>
        <w:tabs>
          <w:tab w:val="clear" w:pos="5040"/>
          <w:tab w:val="left" w:pos="709"/>
          <w:tab w:val="right" w:leader="dot" w:pos="8647"/>
        </w:tabs>
        <w:rPr>
          <w:rFonts w:asciiTheme="minorHAnsi" w:eastAsiaTheme="minorEastAsia" w:hAnsiTheme="minorHAnsi" w:cstheme="minorBidi"/>
          <w:i w:val="0"/>
          <w:noProof/>
          <w:kern w:val="2"/>
          <w:sz w:val="22"/>
          <w:szCs w:val="22"/>
          <w:shd w:val="clear" w:color="auto" w:fill="auto"/>
          <w:lang w:eastAsia="fr-FR" w:bidi="ar-SA"/>
          <w14:ligatures w14:val="standardContextual"/>
        </w:rPr>
      </w:pPr>
      <w:hyperlink w:anchor="_Toc147476561" w:history="1">
        <w:r w:rsidR="00AA2151" w:rsidRPr="00216B61">
          <w:rPr>
            <w:rStyle w:val="Lienhypertexte"/>
            <w:rFonts w:ascii="Symbol" w:hAnsi="Symbol"/>
            <w:noProof/>
          </w:rPr>
          <w:t></w:t>
        </w:r>
        <w:r w:rsidR="00AA2151">
          <w:rPr>
            <w:rFonts w:asciiTheme="minorHAnsi" w:eastAsiaTheme="minorEastAsia" w:hAnsiTheme="minorHAnsi" w:cstheme="minorBidi"/>
            <w:i w:val="0"/>
            <w:noProof/>
            <w:kern w:val="2"/>
            <w:sz w:val="22"/>
            <w:szCs w:val="22"/>
            <w:shd w:val="clear" w:color="auto" w:fill="auto"/>
            <w:lang w:eastAsia="fr-FR" w:bidi="ar-SA"/>
            <w14:ligatures w14:val="standardContextual"/>
          </w:rPr>
          <w:tab/>
        </w:r>
        <w:r w:rsidR="00AA2151" w:rsidRPr="00216B61">
          <w:rPr>
            <w:rStyle w:val="Lienhypertexte"/>
            <w:noProof/>
          </w:rPr>
          <w:t>Page d’accueil des Quiz pour le Formation P</w:t>
        </w:r>
        <w:r w:rsidR="002B5580">
          <w:rPr>
            <w:rStyle w:val="Lienhypertexte"/>
            <w:noProof/>
          </w:rPr>
          <w:t>aram</w:t>
        </w:r>
        <w:r w:rsidR="00C34F2D">
          <w:rPr>
            <w:rStyle w:val="Lienhypertexte"/>
            <w:noProof/>
          </w:rPr>
          <w:t>é</w:t>
        </w:r>
        <w:r w:rsidR="002B5580">
          <w:rPr>
            <w:rStyle w:val="Lienhypertexte"/>
            <w:noProof/>
          </w:rPr>
          <w:t>trage Avanc</w:t>
        </w:r>
        <w:r w:rsidR="00C34F2D">
          <w:rPr>
            <w:rStyle w:val="Lienhypertexte"/>
            <w:noProof/>
          </w:rPr>
          <w:t>é</w:t>
        </w:r>
        <w:r w:rsidR="00AA2151">
          <w:rPr>
            <w:noProof/>
            <w:webHidden/>
          </w:rPr>
          <w:tab/>
        </w:r>
        <w:r w:rsidR="00AA2151">
          <w:rPr>
            <w:noProof/>
            <w:webHidden/>
          </w:rPr>
          <w:fldChar w:fldCharType="begin"/>
        </w:r>
        <w:r w:rsidR="00AA2151">
          <w:rPr>
            <w:noProof/>
            <w:webHidden/>
          </w:rPr>
          <w:instrText xml:space="preserve"> PAGEREF _Toc147476561 \h </w:instrText>
        </w:r>
        <w:r w:rsidR="00AA2151">
          <w:rPr>
            <w:noProof/>
            <w:webHidden/>
          </w:rPr>
        </w:r>
        <w:r w:rsidR="00AA2151">
          <w:rPr>
            <w:noProof/>
            <w:webHidden/>
          </w:rPr>
          <w:fldChar w:fldCharType="separate"/>
        </w:r>
        <w:r w:rsidR="00AA2151">
          <w:rPr>
            <w:noProof/>
            <w:webHidden/>
          </w:rPr>
          <w:t>5</w:t>
        </w:r>
        <w:r w:rsidR="00AA2151">
          <w:rPr>
            <w:noProof/>
            <w:webHidden/>
          </w:rPr>
          <w:fldChar w:fldCharType="end"/>
        </w:r>
      </w:hyperlink>
    </w:p>
    <w:p w14:paraId="011AB03E" w14:textId="5E031BE3" w:rsidR="00AA2151" w:rsidRDefault="00000000" w:rsidP="003A55AF">
      <w:pPr>
        <w:pStyle w:val="TM3"/>
        <w:tabs>
          <w:tab w:val="clear" w:pos="5040"/>
          <w:tab w:val="left" w:pos="709"/>
          <w:tab w:val="right" w:leader="dot" w:pos="8647"/>
        </w:tabs>
        <w:rPr>
          <w:rFonts w:asciiTheme="minorHAnsi" w:eastAsiaTheme="minorEastAsia" w:hAnsiTheme="minorHAnsi" w:cstheme="minorBidi"/>
          <w:i w:val="0"/>
          <w:noProof/>
          <w:kern w:val="2"/>
          <w:sz w:val="22"/>
          <w:szCs w:val="22"/>
          <w:shd w:val="clear" w:color="auto" w:fill="auto"/>
          <w:lang w:eastAsia="fr-FR" w:bidi="ar-SA"/>
          <w14:ligatures w14:val="standardContextual"/>
        </w:rPr>
      </w:pPr>
      <w:hyperlink w:anchor="_Toc147476562" w:history="1">
        <w:r w:rsidR="00AA2151" w:rsidRPr="00216B61">
          <w:rPr>
            <w:rStyle w:val="Lienhypertexte"/>
            <w:rFonts w:ascii="Symbol" w:hAnsi="Symbol"/>
            <w:noProof/>
          </w:rPr>
          <w:t></w:t>
        </w:r>
        <w:r w:rsidR="00AA2151">
          <w:rPr>
            <w:rFonts w:asciiTheme="minorHAnsi" w:eastAsiaTheme="minorEastAsia" w:hAnsiTheme="minorHAnsi" w:cstheme="minorBidi"/>
            <w:i w:val="0"/>
            <w:noProof/>
            <w:kern w:val="2"/>
            <w:sz w:val="22"/>
            <w:szCs w:val="22"/>
            <w:shd w:val="clear" w:color="auto" w:fill="auto"/>
            <w:lang w:eastAsia="fr-FR" w:bidi="ar-SA"/>
            <w14:ligatures w14:val="standardContextual"/>
          </w:rPr>
          <w:tab/>
        </w:r>
        <w:r w:rsidR="00AA2151" w:rsidRPr="00216B61">
          <w:rPr>
            <w:rStyle w:val="Lienhypertexte"/>
            <w:noProof/>
          </w:rPr>
          <w:t>Début du Quiz</w:t>
        </w:r>
        <w:r w:rsidR="00AA2151">
          <w:rPr>
            <w:noProof/>
            <w:webHidden/>
          </w:rPr>
          <w:tab/>
        </w:r>
        <w:r w:rsidR="00AA2151">
          <w:rPr>
            <w:noProof/>
            <w:webHidden/>
          </w:rPr>
          <w:fldChar w:fldCharType="begin"/>
        </w:r>
        <w:r w:rsidR="00AA2151">
          <w:rPr>
            <w:noProof/>
            <w:webHidden/>
          </w:rPr>
          <w:instrText xml:space="preserve"> PAGEREF _Toc147476562 \h </w:instrText>
        </w:r>
        <w:r w:rsidR="00AA2151">
          <w:rPr>
            <w:noProof/>
            <w:webHidden/>
          </w:rPr>
        </w:r>
        <w:r w:rsidR="00AA2151">
          <w:rPr>
            <w:noProof/>
            <w:webHidden/>
          </w:rPr>
          <w:fldChar w:fldCharType="separate"/>
        </w:r>
        <w:r w:rsidR="00AA2151">
          <w:rPr>
            <w:noProof/>
            <w:webHidden/>
          </w:rPr>
          <w:t>5</w:t>
        </w:r>
        <w:r w:rsidR="00AA2151">
          <w:rPr>
            <w:noProof/>
            <w:webHidden/>
          </w:rPr>
          <w:fldChar w:fldCharType="end"/>
        </w:r>
      </w:hyperlink>
    </w:p>
    <w:p w14:paraId="77E7EB99" w14:textId="2FAE26FE" w:rsidR="00AA2151" w:rsidRDefault="00000000" w:rsidP="003A55AF">
      <w:pPr>
        <w:pStyle w:val="TM3"/>
        <w:tabs>
          <w:tab w:val="clear" w:pos="5040"/>
          <w:tab w:val="left" w:pos="709"/>
          <w:tab w:val="right" w:leader="dot" w:pos="8647"/>
        </w:tabs>
        <w:rPr>
          <w:rFonts w:asciiTheme="minorHAnsi" w:eastAsiaTheme="minorEastAsia" w:hAnsiTheme="minorHAnsi" w:cstheme="minorBidi"/>
          <w:i w:val="0"/>
          <w:noProof/>
          <w:kern w:val="2"/>
          <w:sz w:val="22"/>
          <w:szCs w:val="22"/>
          <w:shd w:val="clear" w:color="auto" w:fill="auto"/>
          <w:lang w:eastAsia="fr-FR" w:bidi="ar-SA"/>
          <w14:ligatures w14:val="standardContextual"/>
        </w:rPr>
      </w:pPr>
      <w:hyperlink w:anchor="_Toc147476563" w:history="1">
        <w:r w:rsidR="00AA2151" w:rsidRPr="00216B61">
          <w:rPr>
            <w:rStyle w:val="Lienhypertexte"/>
            <w:rFonts w:ascii="Symbol" w:hAnsi="Symbol"/>
            <w:noProof/>
          </w:rPr>
          <w:t></w:t>
        </w:r>
        <w:r w:rsidR="00AA2151">
          <w:rPr>
            <w:rFonts w:asciiTheme="minorHAnsi" w:eastAsiaTheme="minorEastAsia" w:hAnsiTheme="minorHAnsi" w:cstheme="minorBidi"/>
            <w:i w:val="0"/>
            <w:noProof/>
            <w:kern w:val="2"/>
            <w:sz w:val="22"/>
            <w:szCs w:val="22"/>
            <w:shd w:val="clear" w:color="auto" w:fill="auto"/>
            <w:lang w:eastAsia="fr-FR" w:bidi="ar-SA"/>
            <w14:ligatures w14:val="standardContextual"/>
          </w:rPr>
          <w:tab/>
        </w:r>
        <w:r w:rsidR="00AA2151" w:rsidRPr="00216B61">
          <w:rPr>
            <w:rStyle w:val="Lienhypertexte"/>
            <w:noProof/>
          </w:rPr>
          <w:t>Quiz P</w:t>
        </w:r>
        <w:r w:rsidR="00C34F2D">
          <w:rPr>
            <w:rStyle w:val="Lienhypertexte"/>
            <w:noProof/>
          </w:rPr>
          <w:t xml:space="preserve">aramétrage </w:t>
        </w:r>
        <w:r w:rsidR="00AA2151" w:rsidRPr="00216B61">
          <w:rPr>
            <w:rStyle w:val="Lienhypertexte"/>
            <w:noProof/>
          </w:rPr>
          <w:t>A</w:t>
        </w:r>
        <w:r w:rsidR="00C34F2D">
          <w:rPr>
            <w:rStyle w:val="Lienhypertexte"/>
            <w:noProof/>
          </w:rPr>
          <w:t>vancé</w:t>
        </w:r>
        <w:r w:rsidR="00AA2151">
          <w:rPr>
            <w:noProof/>
            <w:webHidden/>
          </w:rPr>
          <w:tab/>
        </w:r>
        <w:r w:rsidR="00AA2151">
          <w:rPr>
            <w:noProof/>
            <w:webHidden/>
          </w:rPr>
          <w:fldChar w:fldCharType="begin"/>
        </w:r>
        <w:r w:rsidR="00AA2151">
          <w:rPr>
            <w:noProof/>
            <w:webHidden/>
          </w:rPr>
          <w:instrText xml:space="preserve"> PAGEREF _Toc147476563 \h </w:instrText>
        </w:r>
        <w:r w:rsidR="00AA2151">
          <w:rPr>
            <w:noProof/>
            <w:webHidden/>
          </w:rPr>
        </w:r>
        <w:r w:rsidR="00AA2151">
          <w:rPr>
            <w:noProof/>
            <w:webHidden/>
          </w:rPr>
          <w:fldChar w:fldCharType="separate"/>
        </w:r>
        <w:r w:rsidR="00AA2151">
          <w:rPr>
            <w:noProof/>
            <w:webHidden/>
          </w:rPr>
          <w:t>6</w:t>
        </w:r>
        <w:r w:rsidR="00AA2151">
          <w:rPr>
            <w:noProof/>
            <w:webHidden/>
          </w:rPr>
          <w:fldChar w:fldCharType="end"/>
        </w:r>
      </w:hyperlink>
    </w:p>
    <w:p w14:paraId="17464BD0" w14:textId="67E7CA5D" w:rsidR="00AA2151" w:rsidRDefault="00000000" w:rsidP="003A55AF">
      <w:pPr>
        <w:pStyle w:val="TM3"/>
        <w:tabs>
          <w:tab w:val="clear" w:pos="5040"/>
          <w:tab w:val="left" w:pos="709"/>
          <w:tab w:val="right" w:leader="dot" w:pos="8647"/>
        </w:tabs>
        <w:rPr>
          <w:rFonts w:asciiTheme="minorHAnsi" w:eastAsiaTheme="minorEastAsia" w:hAnsiTheme="minorHAnsi" w:cstheme="minorBidi"/>
          <w:i w:val="0"/>
          <w:noProof/>
          <w:kern w:val="2"/>
          <w:sz w:val="22"/>
          <w:szCs w:val="22"/>
          <w:shd w:val="clear" w:color="auto" w:fill="auto"/>
          <w:lang w:eastAsia="fr-FR" w:bidi="ar-SA"/>
          <w14:ligatures w14:val="standardContextual"/>
        </w:rPr>
      </w:pPr>
      <w:hyperlink w:anchor="_Toc147476564" w:history="1">
        <w:r w:rsidR="00AA2151" w:rsidRPr="00216B61">
          <w:rPr>
            <w:rStyle w:val="Lienhypertexte"/>
            <w:rFonts w:ascii="Symbol" w:hAnsi="Symbol"/>
            <w:noProof/>
          </w:rPr>
          <w:t></w:t>
        </w:r>
        <w:r w:rsidR="00AA2151">
          <w:rPr>
            <w:rFonts w:asciiTheme="minorHAnsi" w:eastAsiaTheme="minorEastAsia" w:hAnsiTheme="minorHAnsi" w:cstheme="minorBidi"/>
            <w:i w:val="0"/>
            <w:noProof/>
            <w:kern w:val="2"/>
            <w:sz w:val="22"/>
            <w:szCs w:val="22"/>
            <w:shd w:val="clear" w:color="auto" w:fill="auto"/>
            <w:lang w:eastAsia="fr-FR" w:bidi="ar-SA"/>
            <w14:ligatures w14:val="standardContextual"/>
          </w:rPr>
          <w:tab/>
        </w:r>
        <w:r w:rsidR="00AA2151" w:rsidRPr="00216B61">
          <w:rPr>
            <w:rStyle w:val="Lienhypertexte"/>
            <w:noProof/>
          </w:rPr>
          <w:t>Résultat des Quiz</w:t>
        </w:r>
        <w:r w:rsidR="00AA2151">
          <w:rPr>
            <w:noProof/>
            <w:webHidden/>
          </w:rPr>
          <w:tab/>
        </w:r>
        <w:r w:rsidR="00AA2151">
          <w:rPr>
            <w:noProof/>
            <w:webHidden/>
          </w:rPr>
          <w:fldChar w:fldCharType="begin"/>
        </w:r>
        <w:r w:rsidR="00AA2151">
          <w:rPr>
            <w:noProof/>
            <w:webHidden/>
          </w:rPr>
          <w:instrText xml:space="preserve"> PAGEREF _Toc147476564 \h </w:instrText>
        </w:r>
        <w:r w:rsidR="00AA2151">
          <w:rPr>
            <w:noProof/>
            <w:webHidden/>
          </w:rPr>
        </w:r>
        <w:r w:rsidR="00AA2151">
          <w:rPr>
            <w:noProof/>
            <w:webHidden/>
          </w:rPr>
          <w:fldChar w:fldCharType="separate"/>
        </w:r>
        <w:r w:rsidR="00AA2151">
          <w:rPr>
            <w:noProof/>
            <w:webHidden/>
          </w:rPr>
          <w:t>7</w:t>
        </w:r>
        <w:r w:rsidR="00AA2151">
          <w:rPr>
            <w:noProof/>
            <w:webHidden/>
          </w:rPr>
          <w:fldChar w:fldCharType="end"/>
        </w:r>
      </w:hyperlink>
    </w:p>
    <w:p w14:paraId="7ED739E8" w14:textId="33C8FDC8" w:rsidR="00AA2151" w:rsidRDefault="00000000" w:rsidP="000C78D8">
      <w:pPr>
        <w:pStyle w:val="TM2"/>
        <w:tabs>
          <w:tab w:val="clear" w:pos="5040"/>
          <w:tab w:val="clear" w:pos="5670"/>
          <w:tab w:val="right" w:leader="dot" w:pos="993"/>
          <w:tab w:val="right" w:leader="dot" w:pos="8647"/>
        </w:tabs>
        <w:ind w:left="284" w:hanging="284"/>
        <w:rPr>
          <w:rFonts w:asciiTheme="minorHAnsi" w:eastAsiaTheme="minorEastAsia" w:hAnsiTheme="minorHAnsi" w:cstheme="minorBidi"/>
          <w:noProof/>
          <w:kern w:val="2"/>
          <w:szCs w:val="22"/>
          <w:shd w:val="clear" w:color="auto" w:fill="auto"/>
          <w:lang w:eastAsia="fr-FR" w:bidi="ar-SA"/>
          <w14:ligatures w14:val="standardContextual"/>
        </w:rPr>
      </w:pPr>
      <w:hyperlink w:anchor="_Toc147476565" w:history="1">
        <w:r w:rsidR="00AA2151" w:rsidRPr="00216B61">
          <w:rPr>
            <w:rStyle w:val="Lienhypertexte"/>
            <w:noProof/>
          </w:rPr>
          <w:t>D.</w:t>
        </w:r>
        <w:r w:rsidR="00AA2151">
          <w:rPr>
            <w:rFonts w:asciiTheme="minorHAnsi" w:eastAsiaTheme="minorEastAsia" w:hAnsiTheme="minorHAnsi" w:cstheme="minorBidi"/>
            <w:noProof/>
            <w:kern w:val="2"/>
            <w:szCs w:val="22"/>
            <w:shd w:val="clear" w:color="auto" w:fill="auto"/>
            <w:lang w:eastAsia="fr-FR" w:bidi="ar-SA"/>
            <w14:ligatures w14:val="standardContextual"/>
          </w:rPr>
          <w:tab/>
        </w:r>
        <w:r w:rsidR="00AA2151" w:rsidRPr="00216B61">
          <w:rPr>
            <w:rStyle w:val="Lienhypertexte"/>
            <w:noProof/>
          </w:rPr>
          <w:t>Dossier de Conception Générale</w:t>
        </w:r>
        <w:r w:rsidR="00AA2151">
          <w:rPr>
            <w:noProof/>
            <w:webHidden/>
          </w:rPr>
          <w:tab/>
        </w:r>
        <w:r w:rsidR="00AA2151">
          <w:rPr>
            <w:noProof/>
            <w:webHidden/>
          </w:rPr>
          <w:fldChar w:fldCharType="begin"/>
        </w:r>
        <w:r w:rsidR="00AA2151">
          <w:rPr>
            <w:noProof/>
            <w:webHidden/>
          </w:rPr>
          <w:instrText xml:space="preserve"> PAGEREF _Toc147476565 \h </w:instrText>
        </w:r>
        <w:r w:rsidR="00AA2151">
          <w:rPr>
            <w:noProof/>
            <w:webHidden/>
          </w:rPr>
        </w:r>
        <w:r w:rsidR="00AA2151">
          <w:rPr>
            <w:noProof/>
            <w:webHidden/>
          </w:rPr>
          <w:fldChar w:fldCharType="separate"/>
        </w:r>
        <w:r w:rsidR="00AA2151">
          <w:rPr>
            <w:noProof/>
            <w:webHidden/>
          </w:rPr>
          <w:t>8</w:t>
        </w:r>
        <w:r w:rsidR="00AA2151">
          <w:rPr>
            <w:noProof/>
            <w:webHidden/>
          </w:rPr>
          <w:fldChar w:fldCharType="end"/>
        </w:r>
      </w:hyperlink>
    </w:p>
    <w:p w14:paraId="21D58733" w14:textId="5551BAF3" w:rsidR="00AA2151" w:rsidRDefault="00000000" w:rsidP="003A55AF">
      <w:pPr>
        <w:pStyle w:val="TM3"/>
        <w:tabs>
          <w:tab w:val="clear" w:pos="5040"/>
          <w:tab w:val="left" w:pos="709"/>
          <w:tab w:val="right" w:leader="dot" w:pos="8647"/>
        </w:tabs>
        <w:rPr>
          <w:rFonts w:asciiTheme="minorHAnsi" w:eastAsiaTheme="minorEastAsia" w:hAnsiTheme="minorHAnsi" w:cstheme="minorBidi"/>
          <w:i w:val="0"/>
          <w:noProof/>
          <w:kern w:val="2"/>
          <w:sz w:val="22"/>
          <w:szCs w:val="22"/>
          <w:shd w:val="clear" w:color="auto" w:fill="auto"/>
          <w:lang w:eastAsia="fr-FR" w:bidi="ar-SA"/>
          <w14:ligatures w14:val="standardContextual"/>
        </w:rPr>
      </w:pPr>
      <w:hyperlink w:anchor="_Toc147476566" w:history="1">
        <w:r w:rsidR="00AA2151" w:rsidRPr="00216B61">
          <w:rPr>
            <w:rStyle w:val="Lienhypertexte"/>
            <w:rFonts w:ascii="Symbol" w:hAnsi="Symbol"/>
            <w:noProof/>
          </w:rPr>
          <w:t></w:t>
        </w:r>
        <w:r w:rsidR="00AA2151">
          <w:rPr>
            <w:rFonts w:asciiTheme="minorHAnsi" w:eastAsiaTheme="minorEastAsia" w:hAnsiTheme="minorHAnsi" w:cstheme="minorBidi"/>
            <w:i w:val="0"/>
            <w:noProof/>
            <w:kern w:val="2"/>
            <w:sz w:val="22"/>
            <w:szCs w:val="22"/>
            <w:shd w:val="clear" w:color="auto" w:fill="auto"/>
            <w:lang w:eastAsia="fr-FR" w:bidi="ar-SA"/>
            <w14:ligatures w14:val="standardContextual"/>
          </w:rPr>
          <w:tab/>
        </w:r>
        <w:r w:rsidR="00AA2151" w:rsidRPr="00216B61">
          <w:rPr>
            <w:rStyle w:val="Lienhypertexte"/>
            <w:noProof/>
          </w:rPr>
          <w:t>Spécifications fonctionnelles</w:t>
        </w:r>
        <w:r w:rsidR="00AA2151">
          <w:rPr>
            <w:noProof/>
            <w:webHidden/>
          </w:rPr>
          <w:tab/>
        </w:r>
        <w:r w:rsidR="00AA2151">
          <w:rPr>
            <w:noProof/>
            <w:webHidden/>
          </w:rPr>
          <w:fldChar w:fldCharType="begin"/>
        </w:r>
        <w:r w:rsidR="00AA2151">
          <w:rPr>
            <w:noProof/>
            <w:webHidden/>
          </w:rPr>
          <w:instrText xml:space="preserve"> PAGEREF _Toc147476566 \h </w:instrText>
        </w:r>
        <w:r w:rsidR="00AA2151">
          <w:rPr>
            <w:noProof/>
            <w:webHidden/>
          </w:rPr>
        </w:r>
        <w:r w:rsidR="00AA2151">
          <w:rPr>
            <w:noProof/>
            <w:webHidden/>
          </w:rPr>
          <w:fldChar w:fldCharType="separate"/>
        </w:r>
        <w:r w:rsidR="00AA2151">
          <w:rPr>
            <w:noProof/>
            <w:webHidden/>
          </w:rPr>
          <w:t>8</w:t>
        </w:r>
        <w:r w:rsidR="00AA2151">
          <w:rPr>
            <w:noProof/>
            <w:webHidden/>
          </w:rPr>
          <w:fldChar w:fldCharType="end"/>
        </w:r>
      </w:hyperlink>
    </w:p>
    <w:p w14:paraId="17B06434" w14:textId="5316B92D" w:rsidR="00AA2151" w:rsidRDefault="00000000" w:rsidP="000C78D8">
      <w:pPr>
        <w:pStyle w:val="TM2"/>
        <w:tabs>
          <w:tab w:val="clear" w:pos="5040"/>
          <w:tab w:val="clear" w:pos="5670"/>
          <w:tab w:val="right" w:leader="dot" w:pos="993"/>
          <w:tab w:val="right" w:leader="dot" w:pos="8647"/>
        </w:tabs>
        <w:ind w:left="284" w:hanging="284"/>
        <w:rPr>
          <w:rFonts w:asciiTheme="minorHAnsi" w:eastAsiaTheme="minorEastAsia" w:hAnsiTheme="minorHAnsi" w:cstheme="minorBidi"/>
          <w:noProof/>
          <w:kern w:val="2"/>
          <w:szCs w:val="22"/>
          <w:shd w:val="clear" w:color="auto" w:fill="auto"/>
          <w:lang w:eastAsia="fr-FR" w:bidi="ar-SA"/>
          <w14:ligatures w14:val="standardContextual"/>
        </w:rPr>
      </w:pPr>
      <w:hyperlink w:anchor="_Toc147476567" w:history="1">
        <w:r w:rsidR="00AA2151" w:rsidRPr="00216B61">
          <w:rPr>
            <w:rStyle w:val="Lienhypertexte"/>
            <w:noProof/>
          </w:rPr>
          <w:t>E.</w:t>
        </w:r>
        <w:r w:rsidR="00AA2151">
          <w:rPr>
            <w:rFonts w:asciiTheme="minorHAnsi" w:eastAsiaTheme="minorEastAsia" w:hAnsiTheme="minorHAnsi" w:cstheme="minorBidi"/>
            <w:noProof/>
            <w:kern w:val="2"/>
            <w:szCs w:val="22"/>
            <w:shd w:val="clear" w:color="auto" w:fill="auto"/>
            <w:lang w:eastAsia="fr-FR" w:bidi="ar-SA"/>
            <w14:ligatures w14:val="standardContextual"/>
          </w:rPr>
          <w:tab/>
        </w:r>
        <w:r w:rsidR="00AA2151" w:rsidRPr="00216B61">
          <w:rPr>
            <w:rStyle w:val="Lienhypertexte"/>
            <w:noProof/>
          </w:rPr>
          <w:t>Scénario</w:t>
        </w:r>
        <w:r w:rsidR="00AA2151">
          <w:rPr>
            <w:noProof/>
            <w:webHidden/>
          </w:rPr>
          <w:tab/>
        </w:r>
        <w:r w:rsidR="00AA2151">
          <w:rPr>
            <w:noProof/>
            <w:webHidden/>
          </w:rPr>
          <w:fldChar w:fldCharType="begin"/>
        </w:r>
        <w:r w:rsidR="00AA2151">
          <w:rPr>
            <w:noProof/>
            <w:webHidden/>
          </w:rPr>
          <w:instrText xml:space="preserve"> PAGEREF _Toc147476567 \h </w:instrText>
        </w:r>
        <w:r w:rsidR="00AA2151">
          <w:rPr>
            <w:noProof/>
            <w:webHidden/>
          </w:rPr>
        </w:r>
        <w:r w:rsidR="00AA2151">
          <w:rPr>
            <w:noProof/>
            <w:webHidden/>
          </w:rPr>
          <w:fldChar w:fldCharType="separate"/>
        </w:r>
        <w:r w:rsidR="00AA2151">
          <w:rPr>
            <w:noProof/>
            <w:webHidden/>
          </w:rPr>
          <w:t>9</w:t>
        </w:r>
        <w:r w:rsidR="00AA2151">
          <w:rPr>
            <w:noProof/>
            <w:webHidden/>
          </w:rPr>
          <w:fldChar w:fldCharType="end"/>
        </w:r>
      </w:hyperlink>
    </w:p>
    <w:p w14:paraId="6500ECF7" w14:textId="60884E43" w:rsidR="00AA2151" w:rsidRDefault="00000000" w:rsidP="000C78D8">
      <w:pPr>
        <w:pStyle w:val="TM3"/>
        <w:tabs>
          <w:tab w:val="clear" w:pos="5040"/>
          <w:tab w:val="left" w:pos="709"/>
          <w:tab w:val="right" w:leader="dot" w:pos="8647"/>
        </w:tabs>
        <w:ind w:left="709" w:hanging="349"/>
        <w:rPr>
          <w:rFonts w:asciiTheme="minorHAnsi" w:eastAsiaTheme="minorEastAsia" w:hAnsiTheme="minorHAnsi" w:cstheme="minorBidi"/>
          <w:i w:val="0"/>
          <w:noProof/>
          <w:kern w:val="2"/>
          <w:sz w:val="22"/>
          <w:szCs w:val="22"/>
          <w:shd w:val="clear" w:color="auto" w:fill="auto"/>
          <w:lang w:eastAsia="fr-FR" w:bidi="ar-SA"/>
          <w14:ligatures w14:val="standardContextual"/>
        </w:rPr>
      </w:pPr>
      <w:hyperlink w:anchor="_Toc147476568" w:history="1">
        <w:r w:rsidR="00AA2151" w:rsidRPr="00216B61">
          <w:rPr>
            <w:rStyle w:val="Lienhypertexte"/>
            <w:rFonts w:ascii="Symbol" w:hAnsi="Symbol"/>
            <w:noProof/>
          </w:rPr>
          <w:t></w:t>
        </w:r>
        <w:r w:rsidR="00AA2151">
          <w:rPr>
            <w:rFonts w:asciiTheme="minorHAnsi" w:eastAsiaTheme="minorEastAsia" w:hAnsiTheme="minorHAnsi" w:cstheme="minorBidi"/>
            <w:i w:val="0"/>
            <w:noProof/>
            <w:kern w:val="2"/>
            <w:sz w:val="22"/>
            <w:szCs w:val="22"/>
            <w:shd w:val="clear" w:color="auto" w:fill="auto"/>
            <w:lang w:eastAsia="fr-FR" w:bidi="ar-SA"/>
            <w14:ligatures w14:val="standardContextual"/>
          </w:rPr>
          <w:tab/>
        </w:r>
        <w:r w:rsidR="00AA2151" w:rsidRPr="00216B61">
          <w:rPr>
            <w:rStyle w:val="Lienhypertexte"/>
            <w:noProof/>
          </w:rPr>
          <w:t>Diagrame de Séquence</w:t>
        </w:r>
        <w:r w:rsidR="00AA2151">
          <w:rPr>
            <w:noProof/>
            <w:webHidden/>
          </w:rPr>
          <w:tab/>
        </w:r>
        <w:r w:rsidR="00AA2151">
          <w:rPr>
            <w:noProof/>
            <w:webHidden/>
          </w:rPr>
          <w:fldChar w:fldCharType="begin"/>
        </w:r>
        <w:r w:rsidR="00AA2151">
          <w:rPr>
            <w:noProof/>
            <w:webHidden/>
          </w:rPr>
          <w:instrText xml:space="preserve"> PAGEREF _Toc147476568 \h </w:instrText>
        </w:r>
        <w:r w:rsidR="00AA2151">
          <w:rPr>
            <w:noProof/>
            <w:webHidden/>
          </w:rPr>
        </w:r>
        <w:r w:rsidR="00AA2151">
          <w:rPr>
            <w:noProof/>
            <w:webHidden/>
          </w:rPr>
          <w:fldChar w:fldCharType="separate"/>
        </w:r>
        <w:r w:rsidR="00AA2151">
          <w:rPr>
            <w:noProof/>
            <w:webHidden/>
          </w:rPr>
          <w:t>9</w:t>
        </w:r>
        <w:r w:rsidR="00AA2151">
          <w:rPr>
            <w:noProof/>
            <w:webHidden/>
          </w:rPr>
          <w:fldChar w:fldCharType="end"/>
        </w:r>
      </w:hyperlink>
    </w:p>
    <w:p w14:paraId="6F8FA3E8" w14:textId="7A3DED76" w:rsidR="00AA2151" w:rsidRDefault="00000000" w:rsidP="000C78D8">
      <w:pPr>
        <w:pStyle w:val="TM3"/>
        <w:tabs>
          <w:tab w:val="clear" w:pos="5040"/>
          <w:tab w:val="left" w:pos="709"/>
          <w:tab w:val="right" w:leader="dot" w:pos="8647"/>
        </w:tabs>
        <w:ind w:left="709" w:hanging="349"/>
        <w:rPr>
          <w:rFonts w:asciiTheme="minorHAnsi" w:eastAsiaTheme="minorEastAsia" w:hAnsiTheme="minorHAnsi" w:cstheme="minorBidi"/>
          <w:i w:val="0"/>
          <w:noProof/>
          <w:kern w:val="2"/>
          <w:sz w:val="22"/>
          <w:szCs w:val="22"/>
          <w:shd w:val="clear" w:color="auto" w:fill="auto"/>
          <w:lang w:eastAsia="fr-FR" w:bidi="ar-SA"/>
          <w14:ligatures w14:val="standardContextual"/>
        </w:rPr>
      </w:pPr>
      <w:hyperlink w:anchor="_Toc147476569" w:history="1">
        <w:r w:rsidR="00AA2151" w:rsidRPr="00216B61">
          <w:rPr>
            <w:rStyle w:val="Lienhypertexte"/>
            <w:rFonts w:ascii="Symbol" w:hAnsi="Symbol"/>
            <w:noProof/>
          </w:rPr>
          <w:t></w:t>
        </w:r>
        <w:r w:rsidR="00AA2151">
          <w:rPr>
            <w:rFonts w:asciiTheme="minorHAnsi" w:eastAsiaTheme="minorEastAsia" w:hAnsiTheme="minorHAnsi" w:cstheme="minorBidi"/>
            <w:i w:val="0"/>
            <w:noProof/>
            <w:kern w:val="2"/>
            <w:sz w:val="22"/>
            <w:szCs w:val="22"/>
            <w:shd w:val="clear" w:color="auto" w:fill="auto"/>
            <w:lang w:eastAsia="fr-FR" w:bidi="ar-SA"/>
            <w14:ligatures w14:val="standardContextual"/>
          </w:rPr>
          <w:tab/>
        </w:r>
        <w:r w:rsidR="00AA2151" w:rsidRPr="00216B61">
          <w:rPr>
            <w:rStyle w:val="Lienhypertexte"/>
            <w:noProof/>
          </w:rPr>
          <w:t>Scénario</w:t>
        </w:r>
        <w:r w:rsidR="00AA2151">
          <w:rPr>
            <w:noProof/>
            <w:webHidden/>
          </w:rPr>
          <w:tab/>
        </w:r>
        <w:r w:rsidR="00AA2151">
          <w:rPr>
            <w:noProof/>
            <w:webHidden/>
          </w:rPr>
          <w:fldChar w:fldCharType="begin"/>
        </w:r>
        <w:r w:rsidR="00AA2151">
          <w:rPr>
            <w:noProof/>
            <w:webHidden/>
          </w:rPr>
          <w:instrText xml:space="preserve"> PAGEREF _Toc147476569 \h </w:instrText>
        </w:r>
        <w:r w:rsidR="00AA2151">
          <w:rPr>
            <w:noProof/>
            <w:webHidden/>
          </w:rPr>
        </w:r>
        <w:r w:rsidR="00AA2151">
          <w:rPr>
            <w:noProof/>
            <w:webHidden/>
          </w:rPr>
          <w:fldChar w:fldCharType="separate"/>
        </w:r>
        <w:r w:rsidR="00AA2151">
          <w:rPr>
            <w:noProof/>
            <w:webHidden/>
          </w:rPr>
          <w:t>10</w:t>
        </w:r>
        <w:r w:rsidR="00AA2151">
          <w:rPr>
            <w:noProof/>
            <w:webHidden/>
          </w:rPr>
          <w:fldChar w:fldCharType="end"/>
        </w:r>
      </w:hyperlink>
    </w:p>
    <w:p w14:paraId="748FF5DC" w14:textId="50150011" w:rsidR="00AA2151" w:rsidRDefault="00000000" w:rsidP="000C78D8">
      <w:pPr>
        <w:pStyle w:val="TM2"/>
        <w:tabs>
          <w:tab w:val="clear" w:pos="5040"/>
          <w:tab w:val="clear" w:pos="5670"/>
          <w:tab w:val="right" w:leader="dot" w:pos="993"/>
          <w:tab w:val="right" w:leader="dot" w:pos="8647"/>
        </w:tabs>
        <w:ind w:left="284" w:hanging="284"/>
        <w:rPr>
          <w:rFonts w:asciiTheme="minorHAnsi" w:eastAsiaTheme="minorEastAsia" w:hAnsiTheme="minorHAnsi" w:cstheme="minorBidi"/>
          <w:noProof/>
          <w:kern w:val="2"/>
          <w:szCs w:val="22"/>
          <w:shd w:val="clear" w:color="auto" w:fill="auto"/>
          <w:lang w:eastAsia="fr-FR" w:bidi="ar-SA"/>
          <w14:ligatures w14:val="standardContextual"/>
        </w:rPr>
      </w:pPr>
      <w:hyperlink w:anchor="_Toc147476570" w:history="1">
        <w:r w:rsidR="00AA2151" w:rsidRPr="00216B61">
          <w:rPr>
            <w:rStyle w:val="Lienhypertexte"/>
            <w:noProof/>
          </w:rPr>
          <w:t>F.</w:t>
        </w:r>
        <w:r w:rsidR="00AA2151">
          <w:rPr>
            <w:rFonts w:asciiTheme="minorHAnsi" w:eastAsiaTheme="minorEastAsia" w:hAnsiTheme="minorHAnsi" w:cstheme="minorBidi"/>
            <w:noProof/>
            <w:kern w:val="2"/>
            <w:szCs w:val="22"/>
            <w:shd w:val="clear" w:color="auto" w:fill="auto"/>
            <w:lang w:eastAsia="fr-FR" w:bidi="ar-SA"/>
            <w14:ligatures w14:val="standardContextual"/>
          </w:rPr>
          <w:tab/>
        </w:r>
        <w:r w:rsidR="00AA2151" w:rsidRPr="00216B61">
          <w:rPr>
            <w:rStyle w:val="Lienhypertexte"/>
            <w:noProof/>
          </w:rPr>
          <w:t>Demonstration</w:t>
        </w:r>
        <w:r w:rsidR="00AA2151">
          <w:rPr>
            <w:noProof/>
            <w:webHidden/>
          </w:rPr>
          <w:tab/>
        </w:r>
        <w:r w:rsidR="00AA2151">
          <w:rPr>
            <w:noProof/>
            <w:webHidden/>
          </w:rPr>
          <w:fldChar w:fldCharType="begin"/>
        </w:r>
        <w:r w:rsidR="00AA2151">
          <w:rPr>
            <w:noProof/>
            <w:webHidden/>
          </w:rPr>
          <w:instrText xml:space="preserve"> PAGEREF _Toc147476570 \h </w:instrText>
        </w:r>
        <w:r w:rsidR="00AA2151">
          <w:rPr>
            <w:noProof/>
            <w:webHidden/>
          </w:rPr>
        </w:r>
        <w:r w:rsidR="00AA2151">
          <w:rPr>
            <w:noProof/>
            <w:webHidden/>
          </w:rPr>
          <w:fldChar w:fldCharType="separate"/>
        </w:r>
        <w:r w:rsidR="00AA2151">
          <w:rPr>
            <w:noProof/>
            <w:webHidden/>
          </w:rPr>
          <w:t>11</w:t>
        </w:r>
        <w:r w:rsidR="00AA2151">
          <w:rPr>
            <w:noProof/>
            <w:webHidden/>
          </w:rPr>
          <w:fldChar w:fldCharType="end"/>
        </w:r>
      </w:hyperlink>
    </w:p>
    <w:p w14:paraId="57739A9C" w14:textId="51D7FF6B" w:rsidR="001C164F" w:rsidRDefault="00AA2151" w:rsidP="00833267">
      <w:pPr>
        <w:ind w:firstLine="0"/>
      </w:pPr>
      <w:r>
        <w:fldChar w:fldCharType="end"/>
      </w:r>
    </w:p>
    <w:p w14:paraId="3FDCF4F4" w14:textId="77777777" w:rsidR="001C164F" w:rsidRDefault="001C164F" w:rsidP="00833267">
      <w:pPr>
        <w:ind w:firstLine="0"/>
      </w:pPr>
    </w:p>
    <w:p w14:paraId="20CAA93D" w14:textId="77777777" w:rsidR="001C164F" w:rsidRDefault="001C164F" w:rsidP="00833267">
      <w:pPr>
        <w:ind w:firstLine="0"/>
      </w:pPr>
    </w:p>
    <w:p w14:paraId="00510297" w14:textId="285B44A7" w:rsidR="0015234D" w:rsidRDefault="001C164F">
      <w:pPr>
        <w:spacing w:line="240" w:lineRule="auto"/>
        <w:ind w:firstLine="0"/>
        <w:jc w:val="left"/>
      </w:pPr>
      <w:r>
        <w:br w:type="page"/>
      </w:r>
    </w:p>
    <w:p w14:paraId="3FE81AD8" w14:textId="5A20A24A" w:rsidR="004B4DDC" w:rsidRDefault="009465A6" w:rsidP="00DC3B6B">
      <w:pPr>
        <w:pStyle w:val="Titre2"/>
        <w:numPr>
          <w:ilvl w:val="0"/>
          <w:numId w:val="34"/>
        </w:numPr>
        <w:ind w:left="0" w:firstLine="0"/>
      </w:pPr>
      <w:bookmarkStart w:id="1" w:name="_Toc147476551"/>
      <w:r>
        <w:lastRenderedPageBreak/>
        <w:t>Situation Actuelle</w:t>
      </w:r>
      <w:bookmarkEnd w:id="1"/>
    </w:p>
    <w:p w14:paraId="77B3A7CE" w14:textId="5FCAD110" w:rsidR="00CC0AAA" w:rsidRDefault="00CC0AAA" w:rsidP="00CC0AAA">
      <w:r>
        <w:t>Actu</w:t>
      </w:r>
      <w:r w:rsidR="009B164F">
        <w:t>ellement</w:t>
      </w:r>
      <w:r w:rsidR="001A082E">
        <w:t xml:space="preserve"> le quiz manque </w:t>
      </w:r>
      <w:r w:rsidR="00E06231">
        <w:t>plusieurs fonctions</w:t>
      </w:r>
      <w:r w:rsidR="001A082E">
        <w:t xml:space="preserve"> pour qu’il soit utile</w:t>
      </w:r>
      <w:r w:rsidR="00E06231">
        <w:t xml:space="preserve">. S’il est mis en ligne </w:t>
      </w:r>
      <w:r w:rsidR="00B15A52">
        <w:t xml:space="preserve">l’utilisateur peut faire le quiz et il aura un </w:t>
      </w:r>
      <w:r w:rsidR="0028025E">
        <w:t>résultat</w:t>
      </w:r>
      <w:r w:rsidR="00B15A52">
        <w:t xml:space="preserve"> différent </w:t>
      </w:r>
      <w:r w:rsidR="0028025E">
        <w:t>s’il</w:t>
      </w:r>
      <w:r w:rsidR="00B15A52">
        <w:t xml:space="preserve"> a plus ou moins que 12</w:t>
      </w:r>
      <w:r w:rsidR="0028025E">
        <w:t xml:space="preserve"> au quiz</w:t>
      </w:r>
    </w:p>
    <w:p w14:paraId="2842B6EA" w14:textId="1BB0D7D5" w:rsidR="00362690" w:rsidRDefault="00362690" w:rsidP="00CC0AAA">
      <w:r>
        <w:t xml:space="preserve">Ce qui manque au quiz pour qu’il soit utile c’est l’authentification par mail qui permettra </w:t>
      </w:r>
      <w:r w:rsidR="006D7CFD">
        <w:t>au quiz d’envoyer un mail à une bo</w:t>
      </w:r>
      <w:r w:rsidR="00CF29C1">
        <w:t>î</w:t>
      </w:r>
      <w:r w:rsidR="006D7CFD">
        <w:t xml:space="preserve">te mail de Silae dédier pour ça, qui permettra d’avoir une trace de l’adresse </w:t>
      </w:r>
      <w:proofErr w:type="gramStart"/>
      <w:r w:rsidR="006D7CFD">
        <w:t>mail</w:t>
      </w:r>
      <w:proofErr w:type="gramEnd"/>
      <w:r w:rsidR="006D7CFD">
        <w:t xml:space="preserve"> et des scores des utilisateur</w:t>
      </w:r>
      <w:r w:rsidR="00BF4CEC">
        <w:t xml:space="preserve">s. Le mail doit s’envoyer automatiquement quand l’utilisateur </w:t>
      </w:r>
      <w:r w:rsidR="00D33777">
        <w:t>voit son score.</w:t>
      </w:r>
    </w:p>
    <w:p w14:paraId="059DE745" w14:textId="3779D13B" w:rsidR="00D33777" w:rsidRDefault="00D33777" w:rsidP="00CC0AAA">
      <w:r>
        <w:t xml:space="preserve">Si on souhaite pouvoir voir les questions qui ont bien été </w:t>
      </w:r>
      <w:r w:rsidR="00C16088">
        <w:t xml:space="preserve">répondu ou </w:t>
      </w:r>
      <w:r w:rsidR="00776E55">
        <w:t>autres fonctionnalités</w:t>
      </w:r>
      <w:r w:rsidR="00C16088">
        <w:t xml:space="preserve"> de ce genre alors il faudra cré</w:t>
      </w:r>
      <w:r w:rsidR="005E1D13">
        <w:t>er</w:t>
      </w:r>
      <w:r w:rsidR="00C16088">
        <w:t xml:space="preserve"> une base de donner </w:t>
      </w:r>
      <w:r w:rsidR="00D92196">
        <w:t>afin</w:t>
      </w:r>
      <w:r w:rsidR="00C16088">
        <w:t xml:space="preserve"> d’enregistre</w:t>
      </w:r>
      <w:r w:rsidR="005E1D13">
        <w:t>r</w:t>
      </w:r>
      <w:r w:rsidR="00C16088">
        <w:t xml:space="preserve"> et traiter ces informations</w:t>
      </w:r>
    </w:p>
    <w:p w14:paraId="33CD9AD4" w14:textId="77777777" w:rsidR="00CC0AAA" w:rsidRPr="007851D9" w:rsidRDefault="00CC0AAA" w:rsidP="00DB3171">
      <w:pPr>
        <w:pStyle w:val="Corpsdetexte"/>
        <w:ind w:firstLine="0"/>
        <w:rPr>
          <w:sz w:val="12"/>
          <w:szCs w:val="12"/>
        </w:rPr>
      </w:pPr>
    </w:p>
    <w:p w14:paraId="653400B0" w14:textId="77777777" w:rsidR="00AB6492" w:rsidRDefault="00AB6492" w:rsidP="00DC3B6B">
      <w:pPr>
        <w:pStyle w:val="Titre2"/>
        <w:numPr>
          <w:ilvl w:val="0"/>
          <w:numId w:val="34"/>
        </w:numPr>
        <w:ind w:left="0" w:firstLine="0"/>
      </w:pPr>
      <w:bookmarkStart w:id="2" w:name="_Toc145511110"/>
      <w:bookmarkStart w:id="3" w:name="_Toc147476552"/>
      <w:r>
        <w:t>Cahier des Charge</w:t>
      </w:r>
      <w:bookmarkEnd w:id="2"/>
      <w:bookmarkEnd w:id="3"/>
    </w:p>
    <w:p w14:paraId="170B4D1C" w14:textId="77777777" w:rsidR="00AB6492" w:rsidRDefault="00AB6492" w:rsidP="00AB6492">
      <w:pPr>
        <w:pStyle w:val="Titre3"/>
      </w:pPr>
      <w:bookmarkStart w:id="4" w:name="_Toc145421796"/>
      <w:bookmarkStart w:id="5" w:name="_Toc145510447"/>
      <w:bookmarkStart w:id="6" w:name="_Toc145511111"/>
      <w:bookmarkStart w:id="7" w:name="_Toc147476553"/>
      <w:r>
        <w:t>Contexte</w:t>
      </w:r>
      <w:bookmarkEnd w:id="4"/>
      <w:bookmarkEnd w:id="5"/>
      <w:bookmarkEnd w:id="6"/>
      <w:bookmarkEnd w:id="7"/>
    </w:p>
    <w:p w14:paraId="2799F79A" w14:textId="3BA7C6E8" w:rsidR="00AB6492" w:rsidRPr="00E672A6" w:rsidRDefault="00AB6492" w:rsidP="001159AB">
      <w:pPr>
        <w:ind w:firstLine="357"/>
      </w:pPr>
      <w:r w:rsidRPr="00E672A6">
        <w:t xml:space="preserve">Silae en tant qu’organisme de formation </w:t>
      </w:r>
      <w:r>
        <w:t xml:space="preserve">souhaité rajoute une nouvelle formation, avec deux niveaux de difficulté, à son catalogue </w:t>
      </w:r>
      <w:r w:rsidRPr="00E672A6">
        <w:t>de perfectionnement sur le</w:t>
      </w:r>
      <w:r>
        <w:t>s</w:t>
      </w:r>
      <w:r w:rsidRPr="00E672A6">
        <w:t xml:space="preserve"> logiciel</w:t>
      </w:r>
      <w:r>
        <w:t>s de</w:t>
      </w:r>
      <w:r w:rsidRPr="00E672A6">
        <w:t xml:space="preserve"> Silae.</w:t>
      </w:r>
    </w:p>
    <w:p w14:paraId="58BC8CE9" w14:textId="77777777" w:rsidR="00AB6492" w:rsidRPr="00E672A6" w:rsidRDefault="00AB6492" w:rsidP="00AB6492">
      <w:r w:rsidRPr="00E672A6">
        <w:t xml:space="preserve">L’objectif est de </w:t>
      </w:r>
      <w:r>
        <w:t>faire un questionnaire accessible et qui permet de filtre ceux qui sont habilités à faire cette formation.</w:t>
      </w:r>
    </w:p>
    <w:p w14:paraId="5476A8CD" w14:textId="77777777" w:rsidR="00AB6492" w:rsidRPr="00E672A6" w:rsidRDefault="00AB6492" w:rsidP="00AB6492"/>
    <w:p w14:paraId="6736985D" w14:textId="77777777" w:rsidR="00AB6492" w:rsidRPr="00E672A6" w:rsidRDefault="00AB6492" w:rsidP="00AB6492">
      <w:pPr>
        <w:pStyle w:val="Titre3"/>
      </w:pPr>
      <w:bookmarkStart w:id="8" w:name="_Toc145421797"/>
      <w:bookmarkStart w:id="9" w:name="_Toc145510448"/>
      <w:bookmarkStart w:id="10" w:name="_Toc145511112"/>
      <w:bookmarkStart w:id="11" w:name="_Toc147476554"/>
      <w:r w:rsidRPr="00E672A6">
        <w:t>Objectif</w:t>
      </w:r>
      <w:bookmarkEnd w:id="8"/>
      <w:bookmarkEnd w:id="9"/>
      <w:bookmarkEnd w:id="10"/>
      <w:bookmarkEnd w:id="11"/>
    </w:p>
    <w:p w14:paraId="34800419" w14:textId="066FD07C" w:rsidR="00AB6492" w:rsidRPr="00E672A6" w:rsidRDefault="00AB6492" w:rsidP="00AB6492">
      <w:r w:rsidRPr="00E672A6">
        <w:t>L’objectif est de cré</w:t>
      </w:r>
      <w:r>
        <w:t>er</w:t>
      </w:r>
      <w:r w:rsidRPr="00E672A6">
        <w:t xml:space="preserve"> </w:t>
      </w:r>
      <w:r>
        <w:t xml:space="preserve">ces deux niveaux de questionnaire </w:t>
      </w:r>
      <w:r w:rsidRPr="00E672A6">
        <w:t>qui nous permettra d’évaluer</w:t>
      </w:r>
      <w:r w:rsidR="009354C7">
        <w:t xml:space="preserve"> </w:t>
      </w:r>
      <w:r w:rsidRPr="00E672A6">
        <w:t>le niveau du partenaire avant son inscription en formation.</w:t>
      </w:r>
    </w:p>
    <w:p w14:paraId="2E2A0488" w14:textId="77777777" w:rsidR="00AB6492" w:rsidRPr="00E672A6" w:rsidRDefault="00AB6492" w:rsidP="00AB6492">
      <w:r w:rsidRPr="00E672A6">
        <w:t xml:space="preserve">S’ils réussissent, ils auront accès à la formation sinon ils seront guidés vers </w:t>
      </w:r>
      <w:r>
        <w:t>le quiz d’orientation</w:t>
      </w:r>
    </w:p>
    <w:p w14:paraId="1CFC99E5" w14:textId="77777777" w:rsidR="00AB6492" w:rsidRDefault="00AB6492" w:rsidP="00AB6492">
      <w:pPr>
        <w:pStyle w:val="Corpsdetexte"/>
      </w:pPr>
    </w:p>
    <w:p w14:paraId="21A89A6B" w14:textId="77777777" w:rsidR="00AB6492" w:rsidRDefault="00AB6492" w:rsidP="00AB6492">
      <w:pPr>
        <w:pStyle w:val="Titre3"/>
      </w:pPr>
      <w:bookmarkStart w:id="12" w:name="_Toc145421798"/>
      <w:bookmarkStart w:id="13" w:name="_Toc145510449"/>
      <w:bookmarkStart w:id="14" w:name="_Toc145511113"/>
      <w:bookmarkStart w:id="15" w:name="_Toc147476555"/>
      <w:r>
        <w:t>Contenue</w:t>
      </w:r>
      <w:bookmarkEnd w:id="12"/>
      <w:bookmarkEnd w:id="13"/>
      <w:bookmarkEnd w:id="14"/>
      <w:bookmarkEnd w:id="15"/>
    </w:p>
    <w:p w14:paraId="5C38C580" w14:textId="77777777" w:rsidR="00AB6492" w:rsidRPr="009B59BE" w:rsidRDefault="00AB6492" w:rsidP="00AB6492">
      <w:pPr>
        <w:pStyle w:val="Paragraphedeliste"/>
        <w:numPr>
          <w:ilvl w:val="0"/>
          <w:numId w:val="20"/>
        </w:numPr>
        <w:spacing w:after="160" w:line="360" w:lineRule="auto"/>
        <w:jc w:val="left"/>
        <w:rPr>
          <w:rFonts w:ascii="Times New Roman" w:hAnsi="Times New Roman" w:cs="Times New Roman"/>
        </w:rPr>
      </w:pPr>
      <w:r w:rsidRPr="009B59BE">
        <w:rPr>
          <w:rFonts w:ascii="Times New Roman" w:hAnsi="Times New Roman" w:cs="Times New Roman"/>
        </w:rPr>
        <w:t>Une page d’accueil qui contiendra les informations et les liens des deux quiz de la formation PAAV.</w:t>
      </w:r>
    </w:p>
    <w:p w14:paraId="08FD960C" w14:textId="77777777" w:rsidR="00AB6492" w:rsidRPr="009B59BE" w:rsidRDefault="00AB6492" w:rsidP="00AB6492">
      <w:pPr>
        <w:pStyle w:val="Paragraphedeliste"/>
        <w:numPr>
          <w:ilvl w:val="0"/>
          <w:numId w:val="20"/>
        </w:numPr>
        <w:spacing w:after="160" w:line="360" w:lineRule="auto"/>
        <w:jc w:val="left"/>
        <w:rPr>
          <w:rFonts w:ascii="Times New Roman" w:hAnsi="Times New Roman" w:cs="Times New Roman"/>
        </w:rPr>
      </w:pPr>
      <w:r w:rsidRPr="009B59BE">
        <w:rPr>
          <w:rFonts w:ascii="Times New Roman" w:hAnsi="Times New Roman" w:cs="Times New Roman"/>
        </w:rPr>
        <w:t>Deux quiz, de type QCM, qui seront spécialisés pour la formation PAAV avec des niveaux de difficulté différent</w:t>
      </w:r>
      <w:r>
        <w:rPr>
          <w:rFonts w:ascii="Times New Roman" w:hAnsi="Times New Roman" w:cs="Times New Roman"/>
        </w:rPr>
        <w:t>s</w:t>
      </w:r>
      <w:r w:rsidRPr="009B59BE">
        <w:rPr>
          <w:rFonts w:ascii="Times New Roman" w:hAnsi="Times New Roman" w:cs="Times New Roman"/>
        </w:rPr>
        <w:t>.</w:t>
      </w:r>
    </w:p>
    <w:p w14:paraId="62EA008A" w14:textId="77777777" w:rsidR="00F6223A" w:rsidRDefault="00F6223A" w:rsidP="006A31B8">
      <w:pPr>
        <w:ind w:firstLine="0"/>
        <w:rPr>
          <w:sz w:val="20"/>
          <w:szCs w:val="16"/>
        </w:rPr>
      </w:pPr>
    </w:p>
    <w:p w14:paraId="37D9A202" w14:textId="77777777" w:rsidR="00DB3171" w:rsidRDefault="00DB3171" w:rsidP="006A31B8">
      <w:pPr>
        <w:ind w:firstLine="0"/>
        <w:rPr>
          <w:sz w:val="20"/>
          <w:szCs w:val="16"/>
        </w:rPr>
      </w:pPr>
    </w:p>
    <w:p w14:paraId="63246AC0" w14:textId="445D83B6" w:rsidR="00F22264" w:rsidRDefault="00F22264" w:rsidP="00F22264">
      <w:pPr>
        <w:pStyle w:val="Titre3"/>
      </w:pPr>
      <w:bookmarkStart w:id="16" w:name="_Toc147476556"/>
      <w:r>
        <w:lastRenderedPageBreak/>
        <w:t>Fonctionnaliter</w:t>
      </w:r>
      <w:bookmarkEnd w:id="16"/>
    </w:p>
    <w:p w14:paraId="3EC319FA" w14:textId="77777777" w:rsidR="003138FA" w:rsidRPr="00BD53C3" w:rsidRDefault="003138FA" w:rsidP="00EF2083">
      <w:pPr>
        <w:pStyle w:val="Paragraphedeliste"/>
        <w:numPr>
          <w:ilvl w:val="0"/>
          <w:numId w:val="30"/>
        </w:numPr>
        <w:spacing w:after="160" w:line="259" w:lineRule="auto"/>
        <w:jc w:val="left"/>
      </w:pPr>
      <w:r w:rsidRPr="00BD53C3">
        <w:t>Faire un Quiz avec les 17 questions</w:t>
      </w:r>
    </w:p>
    <w:p w14:paraId="5DC84F41" w14:textId="77777777" w:rsidR="003138FA" w:rsidRPr="00BD53C3" w:rsidRDefault="003138FA" w:rsidP="00EF2083">
      <w:pPr>
        <w:pStyle w:val="Paragraphedeliste"/>
        <w:numPr>
          <w:ilvl w:val="0"/>
          <w:numId w:val="30"/>
        </w:numPr>
        <w:spacing w:after="160" w:line="259" w:lineRule="auto"/>
        <w:jc w:val="left"/>
      </w:pPr>
      <w:r w:rsidRPr="00BD53C3">
        <w:t>La Question 8 ne compte pas sur le score</w:t>
      </w:r>
    </w:p>
    <w:p w14:paraId="68955CBC" w14:textId="77777777" w:rsidR="003138FA" w:rsidRPr="00BD53C3" w:rsidRDefault="003138FA" w:rsidP="00EF2083">
      <w:pPr>
        <w:pStyle w:val="Paragraphedeliste"/>
        <w:numPr>
          <w:ilvl w:val="0"/>
          <w:numId w:val="30"/>
        </w:numPr>
        <w:spacing w:after="160" w:line="259" w:lineRule="auto"/>
        <w:jc w:val="left"/>
      </w:pPr>
      <w:r w:rsidRPr="00BD53C3">
        <w:t>La Question 5 et 6 possède 2 réponses</w:t>
      </w:r>
    </w:p>
    <w:p w14:paraId="45137642" w14:textId="77777777" w:rsidR="003138FA" w:rsidRPr="00BD53C3" w:rsidRDefault="003138FA" w:rsidP="00EF2083">
      <w:pPr>
        <w:pStyle w:val="Paragraphedeliste"/>
        <w:numPr>
          <w:ilvl w:val="0"/>
          <w:numId w:val="30"/>
        </w:numPr>
        <w:spacing w:after="160" w:line="259" w:lineRule="auto"/>
        <w:jc w:val="left"/>
      </w:pPr>
      <w:r w:rsidRPr="00BD53C3">
        <w:t>L’utilisateur doit pouvoir sélection qu’une seule question (sauf pour la 5 et la 6)</w:t>
      </w:r>
    </w:p>
    <w:p w14:paraId="16AC9347" w14:textId="77777777" w:rsidR="003138FA" w:rsidRPr="00BD53C3" w:rsidRDefault="003138FA" w:rsidP="00EF2083">
      <w:pPr>
        <w:pStyle w:val="Paragraphedeliste"/>
        <w:numPr>
          <w:ilvl w:val="0"/>
          <w:numId w:val="30"/>
        </w:numPr>
        <w:spacing w:after="160" w:line="259" w:lineRule="auto"/>
        <w:jc w:val="left"/>
      </w:pPr>
      <w:r w:rsidRPr="00BD53C3">
        <w:t>Un petit message doit s’affiche pour prévenir quand la question est à choix multiple</w:t>
      </w:r>
    </w:p>
    <w:p w14:paraId="759AC156" w14:textId="75C63430" w:rsidR="003138FA" w:rsidRDefault="003138FA" w:rsidP="00EF2083">
      <w:pPr>
        <w:pStyle w:val="Paragraphedeliste"/>
        <w:numPr>
          <w:ilvl w:val="0"/>
          <w:numId w:val="30"/>
        </w:numPr>
        <w:spacing w:after="160" w:line="259" w:lineRule="auto"/>
        <w:jc w:val="left"/>
      </w:pPr>
      <w:r w:rsidRPr="00BD53C3">
        <w:t xml:space="preserve">Une seule question </w:t>
      </w:r>
      <w:r w:rsidR="000A5ABE">
        <w:t>à</w:t>
      </w:r>
      <w:r w:rsidRPr="00BD53C3">
        <w:t xml:space="preserve"> la foi doit être afficher</w:t>
      </w:r>
    </w:p>
    <w:p w14:paraId="4CF8096F" w14:textId="1E64886F" w:rsidR="003138FA" w:rsidRPr="00BD53C3" w:rsidRDefault="003138FA" w:rsidP="00EF2083">
      <w:pPr>
        <w:pStyle w:val="Paragraphedeliste"/>
        <w:numPr>
          <w:ilvl w:val="0"/>
          <w:numId w:val="30"/>
        </w:numPr>
        <w:spacing w:after="160" w:line="259" w:lineRule="auto"/>
        <w:jc w:val="left"/>
      </w:pPr>
      <w:r>
        <w:t xml:space="preserve">Les </w:t>
      </w:r>
      <w:r w:rsidR="00A56524">
        <w:t>q</w:t>
      </w:r>
      <w:r>
        <w:t>uestion</w:t>
      </w:r>
      <w:r w:rsidR="00A56524">
        <w:t>s</w:t>
      </w:r>
      <w:r>
        <w:t xml:space="preserve"> </w:t>
      </w:r>
      <w:r w:rsidR="00DB3171">
        <w:t>doivent</w:t>
      </w:r>
      <w:r>
        <w:t xml:space="preserve"> être afficher de manière aléatoire</w:t>
      </w:r>
    </w:p>
    <w:p w14:paraId="628ED7A4" w14:textId="77777777" w:rsidR="003138FA" w:rsidRPr="00BD53C3" w:rsidRDefault="003138FA" w:rsidP="004C4BA4">
      <w:pPr>
        <w:pStyle w:val="Paragraphedeliste"/>
        <w:numPr>
          <w:ilvl w:val="0"/>
          <w:numId w:val="30"/>
        </w:numPr>
        <w:spacing w:after="160" w:line="259" w:lineRule="auto"/>
        <w:ind w:right="-823"/>
        <w:jc w:val="left"/>
      </w:pPr>
      <w:r w:rsidRPr="00BD53C3">
        <w:t>L’utilisateur ne peux pas passer à la question suivante s’il ne sélectionne pas de réponse</w:t>
      </w:r>
    </w:p>
    <w:p w14:paraId="1CF39322" w14:textId="77777777" w:rsidR="003138FA" w:rsidRPr="00BD53C3" w:rsidRDefault="003138FA" w:rsidP="00EF2083">
      <w:pPr>
        <w:pStyle w:val="Paragraphedeliste"/>
        <w:numPr>
          <w:ilvl w:val="0"/>
          <w:numId w:val="30"/>
        </w:numPr>
        <w:spacing w:after="160" w:line="259" w:lineRule="auto"/>
        <w:jc w:val="left"/>
      </w:pPr>
      <w:r w:rsidRPr="00BD53C3">
        <w:t>Le quiz doit contenir comme bouton :</w:t>
      </w:r>
    </w:p>
    <w:p w14:paraId="4760500D" w14:textId="77777777" w:rsidR="003138FA" w:rsidRPr="00BD53C3" w:rsidRDefault="003138FA" w:rsidP="003138FA">
      <w:pPr>
        <w:pStyle w:val="Paragraphedeliste"/>
        <w:numPr>
          <w:ilvl w:val="1"/>
          <w:numId w:val="29"/>
        </w:numPr>
        <w:spacing w:after="160" w:line="259" w:lineRule="auto"/>
        <w:jc w:val="left"/>
      </w:pPr>
      <w:r w:rsidRPr="00BD53C3">
        <w:t>« Commencer le Quiz » qui lance le quiz</w:t>
      </w:r>
    </w:p>
    <w:p w14:paraId="54EBCE40" w14:textId="77777777" w:rsidR="003138FA" w:rsidRPr="00BD53C3" w:rsidRDefault="003138FA" w:rsidP="003138FA">
      <w:pPr>
        <w:pStyle w:val="Paragraphedeliste"/>
        <w:numPr>
          <w:ilvl w:val="1"/>
          <w:numId w:val="29"/>
        </w:numPr>
        <w:spacing w:after="160" w:line="259" w:lineRule="auto"/>
        <w:jc w:val="left"/>
      </w:pPr>
      <w:r w:rsidRPr="00BD53C3">
        <w:t>« Abandonner » qui affiche une alerte de confirmation qui enverra vers la page d’accueil</w:t>
      </w:r>
    </w:p>
    <w:p w14:paraId="75544AAF" w14:textId="77777777" w:rsidR="003138FA" w:rsidRPr="00BD53C3" w:rsidRDefault="003138FA" w:rsidP="003138FA">
      <w:pPr>
        <w:pStyle w:val="Paragraphedeliste"/>
        <w:numPr>
          <w:ilvl w:val="1"/>
          <w:numId w:val="29"/>
        </w:numPr>
        <w:spacing w:after="160" w:line="259" w:lineRule="auto"/>
        <w:jc w:val="left"/>
      </w:pPr>
      <w:r w:rsidRPr="00BD53C3">
        <w:t>« Suivant » qui passera d’une question a une autre</w:t>
      </w:r>
    </w:p>
    <w:p w14:paraId="3DC208D2" w14:textId="77777777" w:rsidR="003138FA" w:rsidRPr="00BD53C3" w:rsidRDefault="003138FA" w:rsidP="003138FA">
      <w:pPr>
        <w:pStyle w:val="Paragraphedeliste"/>
        <w:numPr>
          <w:ilvl w:val="1"/>
          <w:numId w:val="29"/>
        </w:numPr>
        <w:spacing w:after="160" w:line="259" w:lineRule="auto"/>
        <w:jc w:val="left"/>
      </w:pPr>
      <w:r w:rsidRPr="00BD53C3">
        <w:t>« Voir le résultat » qui remplacer « Suivant » pour la dernière question et affiche le résultat</w:t>
      </w:r>
    </w:p>
    <w:p w14:paraId="57D933D5" w14:textId="77777777" w:rsidR="003138FA" w:rsidRPr="00BD53C3" w:rsidRDefault="003138FA" w:rsidP="00EF2083">
      <w:pPr>
        <w:pStyle w:val="Paragraphedeliste"/>
        <w:numPr>
          <w:ilvl w:val="0"/>
          <w:numId w:val="31"/>
        </w:numPr>
        <w:spacing w:after="160" w:line="259" w:lineRule="auto"/>
        <w:jc w:val="left"/>
      </w:pPr>
      <w:r w:rsidRPr="00BD53C3">
        <w:t>Le Quiz doit avoir 2 fin en cas de réussite et en cas d’échecs</w:t>
      </w:r>
    </w:p>
    <w:p w14:paraId="42A66086" w14:textId="77777777" w:rsidR="003138FA" w:rsidRPr="00BD53C3" w:rsidRDefault="003138FA" w:rsidP="00EF2083">
      <w:pPr>
        <w:pStyle w:val="Paragraphedeliste"/>
        <w:numPr>
          <w:ilvl w:val="0"/>
          <w:numId w:val="31"/>
        </w:numPr>
        <w:spacing w:after="160" w:line="259" w:lineRule="auto"/>
        <w:jc w:val="left"/>
      </w:pPr>
      <w:r w:rsidRPr="00BD53C3">
        <w:t>En cas de réussit l’utilisateur reçois le lien pour s’inscrire à la formation</w:t>
      </w:r>
    </w:p>
    <w:p w14:paraId="4157D743" w14:textId="2792F22E" w:rsidR="003138FA" w:rsidRDefault="003138FA" w:rsidP="00222777">
      <w:pPr>
        <w:pStyle w:val="Paragraphedeliste"/>
        <w:numPr>
          <w:ilvl w:val="0"/>
          <w:numId w:val="31"/>
        </w:numPr>
        <w:spacing w:after="160" w:line="259" w:lineRule="auto"/>
        <w:jc w:val="left"/>
      </w:pPr>
      <w:r w:rsidRPr="00BD53C3">
        <w:t>En cas d’échecs on conseil à l’utilisateur de faire le quiz d’orientation et on lui donne le lien</w:t>
      </w:r>
    </w:p>
    <w:p w14:paraId="62565D1B" w14:textId="77777777" w:rsidR="00F22264" w:rsidRDefault="00F22264" w:rsidP="00F22264">
      <w:pPr>
        <w:pStyle w:val="Corpsdetexte"/>
      </w:pPr>
    </w:p>
    <w:p w14:paraId="09A7B665" w14:textId="6961F4C2" w:rsidR="001C0A42" w:rsidRPr="00F22264" w:rsidRDefault="001C0A42" w:rsidP="001C0A42">
      <w:pPr>
        <w:pStyle w:val="Titre3"/>
      </w:pPr>
      <w:bookmarkStart w:id="17" w:name="_Toc147476557"/>
      <w:r>
        <w:t>Fonctionnaliter manquante</w:t>
      </w:r>
      <w:bookmarkEnd w:id="17"/>
    </w:p>
    <w:p w14:paraId="49BF3988" w14:textId="28F33E79" w:rsidR="00133B5A" w:rsidRDefault="00133B5A" w:rsidP="00EF2083">
      <w:pPr>
        <w:pStyle w:val="Paragraphedeliste"/>
        <w:numPr>
          <w:ilvl w:val="0"/>
          <w:numId w:val="32"/>
        </w:numPr>
        <w:spacing w:after="160" w:line="259" w:lineRule="auto"/>
        <w:jc w:val="left"/>
      </w:pPr>
      <w:r>
        <w:t>Mettre le quiz sur un serveur</w:t>
      </w:r>
    </w:p>
    <w:p w14:paraId="7D4F741C" w14:textId="2547ACDC" w:rsidR="003138FA" w:rsidRDefault="003138FA" w:rsidP="00EF2083">
      <w:pPr>
        <w:pStyle w:val="Paragraphedeliste"/>
        <w:numPr>
          <w:ilvl w:val="0"/>
          <w:numId w:val="32"/>
        </w:numPr>
        <w:spacing w:after="160" w:line="259" w:lineRule="auto"/>
        <w:jc w:val="left"/>
      </w:pPr>
      <w:r>
        <w:t xml:space="preserve">Authentification par adresse </w:t>
      </w:r>
      <w:proofErr w:type="gramStart"/>
      <w:r>
        <w:t>mail</w:t>
      </w:r>
      <w:proofErr w:type="gramEnd"/>
    </w:p>
    <w:p w14:paraId="6C265433" w14:textId="77777777" w:rsidR="003138FA" w:rsidRDefault="003138FA" w:rsidP="00EF2083">
      <w:pPr>
        <w:pStyle w:val="Paragraphedeliste"/>
        <w:numPr>
          <w:ilvl w:val="0"/>
          <w:numId w:val="32"/>
        </w:numPr>
        <w:spacing w:after="160" w:line="259" w:lineRule="auto"/>
        <w:jc w:val="left"/>
      </w:pPr>
      <w:r>
        <w:t xml:space="preserve">Mettre un </w:t>
      </w:r>
      <w:proofErr w:type="spellStart"/>
      <w:r>
        <w:t>timer</w:t>
      </w:r>
      <w:proofErr w:type="spellEnd"/>
      <w:r>
        <w:t xml:space="preserve"> de 2h pour empêcher de refaire le quiz si l’utilisateur à abandonner</w:t>
      </w:r>
    </w:p>
    <w:p w14:paraId="15791673" w14:textId="77777777" w:rsidR="003138FA" w:rsidRDefault="003138FA" w:rsidP="00EF2083">
      <w:pPr>
        <w:pStyle w:val="Paragraphedeliste"/>
        <w:numPr>
          <w:ilvl w:val="0"/>
          <w:numId w:val="32"/>
        </w:numPr>
        <w:spacing w:after="160" w:line="259" w:lineRule="auto"/>
        <w:jc w:val="left"/>
      </w:pPr>
      <w:r>
        <w:t xml:space="preserve">Mettre des tags à certaines questions pour donne un résultat différent </w:t>
      </w:r>
    </w:p>
    <w:p w14:paraId="615EFF3C" w14:textId="77777777" w:rsidR="003138FA" w:rsidRDefault="003138FA" w:rsidP="00EF2083">
      <w:pPr>
        <w:pStyle w:val="Paragraphedeliste"/>
        <w:numPr>
          <w:ilvl w:val="0"/>
          <w:numId w:val="32"/>
        </w:numPr>
        <w:spacing w:after="160" w:line="259" w:lineRule="auto"/>
        <w:jc w:val="left"/>
      </w:pPr>
      <w:r>
        <w:t>Envoi un mail à Silae du résultat de l’utilisateur</w:t>
      </w:r>
    </w:p>
    <w:p w14:paraId="130B69B0" w14:textId="77777777" w:rsidR="0035293A" w:rsidRDefault="0035293A" w:rsidP="0035293A">
      <w:pPr>
        <w:spacing w:after="160" w:line="259" w:lineRule="auto"/>
        <w:ind w:firstLine="0"/>
        <w:jc w:val="left"/>
      </w:pPr>
    </w:p>
    <w:p w14:paraId="664AD802" w14:textId="2F14955E" w:rsidR="0035293A" w:rsidRDefault="00222777" w:rsidP="009465A6">
      <w:pPr>
        <w:pStyle w:val="Titre3"/>
      </w:pPr>
      <w:bookmarkStart w:id="18" w:name="_Toc147476558"/>
      <w:r>
        <w:t>Plus de fonctionnalité :</w:t>
      </w:r>
      <w:bookmarkEnd w:id="18"/>
    </w:p>
    <w:p w14:paraId="1BEADCA2" w14:textId="10EEC74E" w:rsidR="003138FA" w:rsidRDefault="0035293A" w:rsidP="0035293A">
      <w:pPr>
        <w:pStyle w:val="Paragraphedeliste"/>
        <w:numPr>
          <w:ilvl w:val="0"/>
          <w:numId w:val="32"/>
        </w:numPr>
        <w:spacing w:after="160" w:line="259" w:lineRule="auto"/>
        <w:jc w:val="left"/>
      </w:pPr>
      <w:r>
        <w:t>Précise dans le mail les choix de réponse de l’utilisateur aux questions</w:t>
      </w:r>
    </w:p>
    <w:p w14:paraId="1B071E03" w14:textId="240CD37A" w:rsidR="0035293A" w:rsidRDefault="003138FA" w:rsidP="0035293A">
      <w:pPr>
        <w:pStyle w:val="Paragraphedeliste"/>
        <w:numPr>
          <w:ilvl w:val="0"/>
          <w:numId w:val="32"/>
        </w:numPr>
        <w:spacing w:after="160" w:line="259" w:lineRule="auto"/>
        <w:jc w:val="left"/>
      </w:pPr>
      <w:r>
        <w:t>Base de donner</w:t>
      </w:r>
    </w:p>
    <w:p w14:paraId="4FF17783" w14:textId="77777777" w:rsidR="003138FA" w:rsidRDefault="003138FA" w:rsidP="00EF2083">
      <w:pPr>
        <w:pStyle w:val="Paragraphedeliste"/>
        <w:numPr>
          <w:ilvl w:val="0"/>
          <w:numId w:val="32"/>
        </w:numPr>
        <w:spacing w:after="160" w:line="259" w:lineRule="auto"/>
        <w:jc w:val="left"/>
      </w:pPr>
      <w:r>
        <w:t>Page de connexion, création de compte, mot de passe oublier</w:t>
      </w:r>
    </w:p>
    <w:p w14:paraId="78F455A9" w14:textId="77777777" w:rsidR="00F22264" w:rsidRPr="00E672A6" w:rsidRDefault="00F22264" w:rsidP="00AB6492">
      <w:pPr>
        <w:rPr>
          <w:sz w:val="20"/>
          <w:szCs w:val="16"/>
        </w:rPr>
      </w:pPr>
    </w:p>
    <w:p w14:paraId="1BBE978C" w14:textId="02F21101" w:rsidR="00AB6492" w:rsidRDefault="00AB6492" w:rsidP="00AB6492">
      <w:pPr>
        <w:pStyle w:val="Titre3"/>
      </w:pPr>
      <w:bookmarkStart w:id="19" w:name="_Toc145510451"/>
      <w:bookmarkStart w:id="20" w:name="_Toc145511115"/>
      <w:bookmarkStart w:id="21" w:name="_Toc147476559"/>
      <w:r>
        <w:t>Outils</w:t>
      </w:r>
      <w:bookmarkEnd w:id="19"/>
      <w:bookmarkEnd w:id="20"/>
      <w:r w:rsidR="006A355D">
        <w:t xml:space="preserve"> - Langage</w:t>
      </w:r>
      <w:bookmarkEnd w:id="21"/>
    </w:p>
    <w:p w14:paraId="72567A5C" w14:textId="5F02F0A9" w:rsidR="006A355D" w:rsidRPr="00DB3171" w:rsidRDefault="00AB6492" w:rsidP="0040439A">
      <w:pPr>
        <w:pStyle w:val="Paragraphedeliste"/>
        <w:numPr>
          <w:ilvl w:val="0"/>
          <w:numId w:val="33"/>
        </w:numPr>
        <w:spacing w:after="160" w:line="480" w:lineRule="auto"/>
        <w:ind w:left="709"/>
        <w:jc w:val="left"/>
        <w:rPr>
          <w:rFonts w:ascii="Times New Roman" w:hAnsi="Times New Roman" w:cs="Times New Roman"/>
        </w:rPr>
      </w:pPr>
      <w:r w:rsidRPr="009B59BE">
        <w:rPr>
          <w:rFonts w:ascii="Times New Roman" w:hAnsi="Times New Roman" w:cs="Times New Roman"/>
        </w:rPr>
        <w:t>Visual Studio</w:t>
      </w:r>
    </w:p>
    <w:p w14:paraId="74A70F84" w14:textId="7234BEB8" w:rsidR="006A355D" w:rsidRDefault="006A355D" w:rsidP="0040439A">
      <w:pPr>
        <w:pStyle w:val="Paragraphedeliste"/>
        <w:numPr>
          <w:ilvl w:val="0"/>
          <w:numId w:val="33"/>
        </w:numPr>
        <w:spacing w:after="0" w:line="240" w:lineRule="auto"/>
        <w:ind w:left="709"/>
        <w:jc w:val="left"/>
        <w:rPr>
          <w:rFonts w:ascii="Times New Roman" w:hAnsi="Times New Roman" w:cs="Times New Roman"/>
        </w:rPr>
      </w:pPr>
      <w:r>
        <w:rPr>
          <w:rFonts w:ascii="Times New Roman" w:hAnsi="Times New Roman" w:cs="Times New Roman"/>
        </w:rPr>
        <w:t>Html</w:t>
      </w:r>
    </w:p>
    <w:p w14:paraId="58D21B32" w14:textId="2C480333" w:rsidR="006A355D" w:rsidRDefault="006A355D" w:rsidP="0040439A">
      <w:pPr>
        <w:pStyle w:val="Paragraphedeliste"/>
        <w:numPr>
          <w:ilvl w:val="0"/>
          <w:numId w:val="33"/>
        </w:numPr>
        <w:spacing w:after="0" w:line="240" w:lineRule="auto"/>
        <w:ind w:left="709"/>
        <w:jc w:val="left"/>
        <w:rPr>
          <w:rFonts w:ascii="Times New Roman" w:hAnsi="Times New Roman" w:cs="Times New Roman"/>
        </w:rPr>
      </w:pPr>
      <w:r>
        <w:rPr>
          <w:rFonts w:ascii="Times New Roman" w:hAnsi="Times New Roman" w:cs="Times New Roman"/>
        </w:rPr>
        <w:t>Css</w:t>
      </w:r>
    </w:p>
    <w:p w14:paraId="1637829B" w14:textId="52BE159D" w:rsidR="0026324F" w:rsidRPr="001E2A83" w:rsidRDefault="006A355D" w:rsidP="0040439A">
      <w:pPr>
        <w:pStyle w:val="Paragraphedeliste"/>
        <w:numPr>
          <w:ilvl w:val="0"/>
          <w:numId w:val="33"/>
        </w:numPr>
        <w:spacing w:after="0" w:line="240" w:lineRule="auto"/>
        <w:ind w:left="709"/>
        <w:jc w:val="left"/>
        <w:rPr>
          <w:rFonts w:ascii="Times New Roman" w:hAnsi="Times New Roman" w:cs="Times New Roman"/>
        </w:rPr>
      </w:pPr>
      <w:r>
        <w:rPr>
          <w:rFonts w:ascii="Times New Roman" w:hAnsi="Times New Roman" w:cs="Times New Roman"/>
        </w:rPr>
        <w:t>JavaScript</w:t>
      </w:r>
    </w:p>
    <w:p w14:paraId="2BAD3EC9" w14:textId="77777777" w:rsidR="00AB6492" w:rsidRPr="00995359" w:rsidRDefault="00AB6492" w:rsidP="00DC3B6B">
      <w:pPr>
        <w:pStyle w:val="Titre2"/>
        <w:numPr>
          <w:ilvl w:val="0"/>
          <w:numId w:val="34"/>
        </w:numPr>
        <w:ind w:left="0" w:firstLine="0"/>
      </w:pPr>
      <w:bookmarkStart w:id="22" w:name="_Toc145511116"/>
      <w:bookmarkStart w:id="23" w:name="_Toc147476560"/>
      <w:r>
        <w:lastRenderedPageBreak/>
        <w:t>IHM</w:t>
      </w:r>
      <w:bookmarkEnd w:id="22"/>
      <w:bookmarkEnd w:id="23"/>
    </w:p>
    <w:p w14:paraId="304E6635" w14:textId="4D83BC0D" w:rsidR="00AB6492" w:rsidRDefault="00AB6492" w:rsidP="00AB6492">
      <w:pPr>
        <w:pStyle w:val="Titre3"/>
      </w:pPr>
      <w:bookmarkStart w:id="24" w:name="_Toc145421802"/>
      <w:bookmarkStart w:id="25" w:name="_Toc145510453"/>
      <w:bookmarkStart w:id="26" w:name="_Toc145511117"/>
      <w:bookmarkStart w:id="27" w:name="_Toc147476561"/>
      <w:r>
        <w:t>Page d’accueil des Quiz pour le Formation P</w:t>
      </w:r>
      <w:r w:rsidR="002B5580">
        <w:t>aram</w:t>
      </w:r>
      <w:r w:rsidR="00C34F2D">
        <w:t>é</w:t>
      </w:r>
      <w:r w:rsidR="002B5580">
        <w:t xml:space="preserve">trage </w:t>
      </w:r>
      <w:r>
        <w:t>A</w:t>
      </w:r>
      <w:bookmarkEnd w:id="24"/>
      <w:bookmarkEnd w:id="25"/>
      <w:bookmarkEnd w:id="26"/>
      <w:bookmarkEnd w:id="27"/>
      <w:r w:rsidR="002B5580">
        <w:t>vanc</w:t>
      </w:r>
      <w:r w:rsidR="00C34F2D">
        <w:t>é</w:t>
      </w:r>
    </w:p>
    <w:p w14:paraId="4AB3DA24" w14:textId="77777777" w:rsidR="00AB6492" w:rsidRDefault="00AB6492" w:rsidP="00AB6492">
      <w:r>
        <w:t xml:space="preserve">Cette page a pour but de donner accès aux deux quiz de la formation PAAV. Pour cette page d’accueil nous sommes parties sur un design simple et calme. Les éléments sur cette page apparaissent l’un après l’autre, en commencent par des phrases d’accroche suivie du contenu, des descriptions et enfin des boutons (les chiffres </w:t>
      </w:r>
      <w:r w:rsidRPr="00444681">
        <w:t>n’apparaissent pas à l’écran, ils permettent juste de préciser l’ordre d’apparition des éléments</w:t>
      </w:r>
      <w:r>
        <w:t xml:space="preserve">). </w:t>
      </w:r>
    </w:p>
    <w:p w14:paraId="70C47D94" w14:textId="77777777" w:rsidR="00AB6492" w:rsidRDefault="00AB6492" w:rsidP="00AB6492"/>
    <w:p w14:paraId="3D128330" w14:textId="77777777" w:rsidR="00AB6492" w:rsidRPr="00AC5AB9" w:rsidRDefault="00AB6492" w:rsidP="00AB6492">
      <w:pPr>
        <w:pStyle w:val="Corpsdetexte"/>
      </w:pPr>
      <w:r>
        <w:t>Les boutons « </w:t>
      </w:r>
      <w:proofErr w:type="spellStart"/>
      <w:r>
        <w:t>Niv</w:t>
      </w:r>
      <w:proofErr w:type="spellEnd"/>
      <w:r>
        <w:t xml:space="preserve"> 1 » et « </w:t>
      </w:r>
      <w:proofErr w:type="spellStart"/>
      <w:r>
        <w:t>Niv</w:t>
      </w:r>
      <w:proofErr w:type="spellEnd"/>
      <w:r>
        <w:t xml:space="preserve"> 2 » lances les quiz qui leur correspondent.</w:t>
      </w:r>
    </w:p>
    <w:p w14:paraId="0A3F9BFC" w14:textId="77777777" w:rsidR="00AB6492" w:rsidRDefault="00AB6492" w:rsidP="00AB6492">
      <w:pPr>
        <w:pStyle w:val="Corpsdetexte"/>
        <w:ind w:firstLine="0"/>
        <w:jc w:val="center"/>
      </w:pPr>
      <w:r w:rsidRPr="006C31CA">
        <w:rPr>
          <w:noProof/>
        </w:rPr>
        <w:drawing>
          <wp:inline distT="0" distB="0" distL="0" distR="0" wp14:anchorId="04F0FF42" wp14:editId="2C7D4937">
            <wp:extent cx="3854450" cy="1816573"/>
            <wp:effectExtent l="19050" t="19050" r="12700" b="12700"/>
            <wp:docPr id="9" name="Image 9" descr="Une image contenant texte, capture d’écran, Rectangl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capture d’écran, Rectangle, conception&#10;&#10;Description générée automatiquement"/>
                    <pic:cNvPicPr/>
                  </pic:nvPicPr>
                  <pic:blipFill rotWithShape="1">
                    <a:blip r:embed="rId14"/>
                    <a:srcRect l="4953" t="6097" r="5090" b="22796"/>
                    <a:stretch/>
                  </pic:blipFill>
                  <pic:spPr bwMode="auto">
                    <a:xfrm>
                      <a:off x="0" y="0"/>
                      <a:ext cx="3916334" cy="1845739"/>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54FDA54" w14:textId="77777777" w:rsidR="00AB6492" w:rsidRDefault="00AB6492" w:rsidP="00AB6492">
      <w:pPr>
        <w:pStyle w:val="Corpsdetexte"/>
        <w:ind w:firstLine="0"/>
        <w:jc w:val="center"/>
      </w:pPr>
    </w:p>
    <w:p w14:paraId="2377A2CE" w14:textId="77777777" w:rsidR="00AB6492" w:rsidRDefault="00AB6492" w:rsidP="00AB6492">
      <w:pPr>
        <w:pStyle w:val="Titre3"/>
      </w:pPr>
      <w:bookmarkStart w:id="28" w:name="_Toc145421803"/>
      <w:bookmarkStart w:id="29" w:name="_Toc145510454"/>
      <w:bookmarkStart w:id="30" w:name="_Toc145511118"/>
      <w:bookmarkStart w:id="31" w:name="_Toc147476562"/>
      <w:r>
        <w:t>Début du Quiz</w:t>
      </w:r>
      <w:bookmarkEnd w:id="28"/>
      <w:bookmarkEnd w:id="29"/>
      <w:bookmarkEnd w:id="30"/>
      <w:bookmarkEnd w:id="31"/>
    </w:p>
    <w:p w14:paraId="3FAD8DF4" w14:textId="77777777" w:rsidR="00AB6492" w:rsidRDefault="00AB6492" w:rsidP="00AB6492">
      <w:r>
        <w:t xml:space="preserve">Cette page est l’étape avant de faire le quiz. L’utilisateur doit entrer une adresse </w:t>
      </w:r>
      <w:proofErr w:type="gramStart"/>
      <w:r>
        <w:t>mail</w:t>
      </w:r>
      <w:proofErr w:type="gramEnd"/>
      <w:r>
        <w:t xml:space="preserve"> valable avant de faire le quiz. Il doit entrer son adresse </w:t>
      </w:r>
      <w:proofErr w:type="gramStart"/>
      <w:r>
        <w:t>mail</w:t>
      </w:r>
      <w:proofErr w:type="gramEnd"/>
      <w:r>
        <w:t xml:space="preserve"> dans la case « Entre votre adresse mail ». </w:t>
      </w:r>
    </w:p>
    <w:p w14:paraId="002BB0AC" w14:textId="77777777" w:rsidR="00AB6492" w:rsidRDefault="00AB6492" w:rsidP="00AB6492">
      <w:r>
        <w:t xml:space="preserve">S’il interagit avec le bouton « Commencer le quiz » sans avoir entré une adresse </w:t>
      </w:r>
      <w:proofErr w:type="gramStart"/>
      <w:r>
        <w:t>mail</w:t>
      </w:r>
      <w:proofErr w:type="gramEnd"/>
      <w:r>
        <w:t xml:space="preserve"> valide, un message d’alerte s’affiche disant « Veuillez entrer une adresse mail valide » et empêche de passer à l’étape suivante.</w:t>
      </w:r>
    </w:p>
    <w:p w14:paraId="27256099" w14:textId="77777777" w:rsidR="00AB6492" w:rsidRDefault="00AB6492" w:rsidP="00AB6492">
      <w:r>
        <w:t xml:space="preserve">Il y a aussi le bouton « Abandonner » qui, quand on interagit avec, envoie une alerte de confirmation à l’utilisateur s’il veut vraiment abandonner le quiz. </w:t>
      </w:r>
      <w:proofErr w:type="gramStart"/>
      <w:r>
        <w:t>Si il</w:t>
      </w:r>
      <w:proofErr w:type="gramEnd"/>
      <w:r>
        <w:t xml:space="preserve"> valide l’alerte alors il retourne sur la page d’accueil des formations PAAV</w:t>
      </w:r>
    </w:p>
    <w:p w14:paraId="5FF78434" w14:textId="77777777" w:rsidR="00AB6492" w:rsidRDefault="00AB6492" w:rsidP="00AB6492">
      <w:pPr>
        <w:pStyle w:val="Corpsdetexte"/>
        <w:ind w:firstLine="0"/>
        <w:jc w:val="center"/>
      </w:pPr>
      <w:r w:rsidRPr="00E13841">
        <w:rPr>
          <w:noProof/>
        </w:rPr>
        <w:drawing>
          <wp:inline distT="0" distB="0" distL="0" distR="0" wp14:anchorId="5D6E8C55" wp14:editId="750A9269">
            <wp:extent cx="2590800" cy="1567553"/>
            <wp:effectExtent l="19050" t="19050" r="19050" b="13970"/>
            <wp:docPr id="14" name="Image 14" descr="Une image contenant texte, capture d’écran, Rectangl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 capture d’écran, Rectangle, conception&#10;&#10;Description générée automatiquement"/>
                    <pic:cNvPicPr/>
                  </pic:nvPicPr>
                  <pic:blipFill rotWithShape="1">
                    <a:blip r:embed="rId15"/>
                    <a:srcRect l="11227" t="9424" r="10503" b="33039"/>
                    <a:stretch/>
                  </pic:blipFill>
                  <pic:spPr bwMode="auto">
                    <a:xfrm>
                      <a:off x="0" y="0"/>
                      <a:ext cx="2625146" cy="158833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597B714" w14:textId="75111940" w:rsidR="00AB6492" w:rsidRDefault="00AB6492" w:rsidP="00AB6492">
      <w:pPr>
        <w:pStyle w:val="Titre3"/>
      </w:pPr>
      <w:bookmarkStart w:id="32" w:name="_Toc145421804"/>
      <w:bookmarkStart w:id="33" w:name="_Toc145510455"/>
      <w:bookmarkStart w:id="34" w:name="_Toc145511119"/>
      <w:bookmarkStart w:id="35" w:name="_Toc147476563"/>
      <w:r>
        <w:lastRenderedPageBreak/>
        <w:t>Quiz P</w:t>
      </w:r>
      <w:r w:rsidR="00F42A08">
        <w:t>aram</w:t>
      </w:r>
      <w:r w:rsidR="00C34F2D">
        <w:t>é</w:t>
      </w:r>
      <w:r w:rsidR="00F42A08">
        <w:t xml:space="preserve">trage </w:t>
      </w:r>
      <w:r>
        <w:t>A</w:t>
      </w:r>
      <w:bookmarkEnd w:id="32"/>
      <w:bookmarkEnd w:id="33"/>
      <w:bookmarkEnd w:id="34"/>
      <w:bookmarkEnd w:id="35"/>
      <w:r w:rsidR="00F42A08">
        <w:t>vanc</w:t>
      </w:r>
      <w:r w:rsidR="00C34F2D">
        <w:t>é</w:t>
      </w:r>
    </w:p>
    <w:p w14:paraId="18573B3B" w14:textId="77777777" w:rsidR="00AB6492" w:rsidRDefault="00AB6492" w:rsidP="00AB6492">
      <w:r>
        <w:t xml:space="preserve">Le quiz PAAV niveau 1, 2 et les autres quiz des autres formations son similaire sur le style et sur le fonctionnement, les seuls changements sont les questions et les propositions de réponse. Dans tous les quiz nous avons le nom du quiz, l’adresse </w:t>
      </w:r>
      <w:proofErr w:type="gramStart"/>
      <w:r>
        <w:t>mail</w:t>
      </w:r>
      <w:proofErr w:type="gramEnd"/>
      <w:r>
        <w:t xml:space="preserve"> (que l’utilisateur as entré plutôt) d’afficher, une question, des propositions de réponse, un bouton « Abandonner » et « Suivant » (qui se changera en « Voir le résultat » pour la dernière question). </w:t>
      </w:r>
    </w:p>
    <w:p w14:paraId="65880C6A" w14:textId="77777777" w:rsidR="00AB6492" w:rsidRDefault="00AB6492" w:rsidP="00AB6492">
      <w:r>
        <w:t>Pour faire ces quiz rien de très compliqué, il suffit de sélectionner une réponse proposer et par la suite d’interagir avec le bouton « Suivant ». Si vous ne sélectionner pas de réponse un message d’alerte s’affichez disant « Veuillez sélectionner une réponse » et empêche de passer à l’étape suivante.</w:t>
      </w:r>
    </w:p>
    <w:p w14:paraId="2F513160" w14:textId="77777777" w:rsidR="00AB6492" w:rsidRDefault="00AB6492" w:rsidP="00AB6492">
      <w:r>
        <w:t>Sur l’image en dessous nous pouvons voir une phrase disant « Plusieurs réponses sont attendues » bien évidemment cette phrase n’apparaît uniquement pour les questions ou il y a plusieurs réponses sinon elle n’est tout simplement pas affichée.</w:t>
      </w:r>
    </w:p>
    <w:p w14:paraId="58DFF4CF" w14:textId="77777777" w:rsidR="00AB6492" w:rsidRDefault="00AB6492" w:rsidP="00AB6492">
      <w:r>
        <w:t>Pour les quiz j’ai rajouté une petite touche de style pour qu’il soit plus agréable à faire. Quand on passe la souris sur les propositions de réponse et sur les boutons on voit ces éléments changer de couleur. Il change aussi de couleur quand on sélectionne une réponse</w:t>
      </w:r>
    </w:p>
    <w:p w14:paraId="22BF873D" w14:textId="77777777" w:rsidR="00AB6492" w:rsidRDefault="00AB6492" w:rsidP="00AB6492">
      <w:pPr>
        <w:pStyle w:val="Corpsdetexte"/>
        <w:ind w:firstLine="0"/>
        <w:jc w:val="center"/>
      </w:pPr>
      <w:r w:rsidRPr="00581C0D">
        <w:rPr>
          <w:noProof/>
        </w:rPr>
        <w:drawing>
          <wp:inline distT="0" distB="0" distL="0" distR="0" wp14:anchorId="319FB7D0" wp14:editId="575B6F2B">
            <wp:extent cx="3937000" cy="3098800"/>
            <wp:effectExtent l="19050" t="19050" r="25400" b="25400"/>
            <wp:docPr id="13" name="Image 13"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 capture d’écran, conception&#10;&#10;Description générée automatiquement"/>
                    <pic:cNvPicPr/>
                  </pic:nvPicPr>
                  <pic:blipFill rotWithShape="1">
                    <a:blip r:embed="rId16"/>
                    <a:srcRect l="7890" t="7124" r="6018" b="16779"/>
                    <a:stretch/>
                  </pic:blipFill>
                  <pic:spPr bwMode="auto">
                    <a:xfrm>
                      <a:off x="0" y="0"/>
                      <a:ext cx="3942800" cy="310336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8B3E110" w14:textId="77777777" w:rsidR="00AB6492" w:rsidRPr="00C32D6C" w:rsidRDefault="00AB6492" w:rsidP="00AB6492">
      <w:pPr>
        <w:pStyle w:val="Commentaire"/>
      </w:pPr>
    </w:p>
    <w:p w14:paraId="17CDFB9B" w14:textId="77777777" w:rsidR="00AB6492" w:rsidRDefault="00AB6492" w:rsidP="00AB6492">
      <w:pPr>
        <w:spacing w:line="240" w:lineRule="auto"/>
        <w:ind w:firstLine="0"/>
        <w:jc w:val="left"/>
      </w:pPr>
      <w:r>
        <w:br w:type="page"/>
      </w:r>
    </w:p>
    <w:p w14:paraId="543A2626" w14:textId="77777777" w:rsidR="00AB6492" w:rsidRDefault="00AB6492" w:rsidP="00AB6492">
      <w:pPr>
        <w:pStyle w:val="Titre3"/>
      </w:pPr>
      <w:bookmarkStart w:id="36" w:name="_Toc145421805"/>
      <w:bookmarkStart w:id="37" w:name="_Toc145510456"/>
      <w:bookmarkStart w:id="38" w:name="_Toc145511120"/>
      <w:bookmarkStart w:id="39" w:name="_Toc147476564"/>
      <w:r>
        <w:lastRenderedPageBreak/>
        <w:t>Résultat des Quiz</w:t>
      </w:r>
      <w:bookmarkEnd w:id="36"/>
      <w:bookmarkEnd w:id="37"/>
      <w:bookmarkEnd w:id="38"/>
      <w:bookmarkEnd w:id="39"/>
    </w:p>
    <w:p w14:paraId="55D66C86" w14:textId="77777777" w:rsidR="00AB6492" w:rsidRPr="003271DC" w:rsidRDefault="00AB6492" w:rsidP="00AB6492">
      <w:r>
        <w:t>La page des résultats est la même pour tous les quiz saufs pour le quiz d’orientation. Cette page possède deux versions, une version en cas de réussite au quiz et une autre en cas d’échec. Dans les deux versions nous affichons un message mais l’un de félicitation et l’autre d’encouragement et de conseil. La version en cas de réussite affiche un lien qui envoie vers la formation alors que la version en cas d’échecs affiche un bouton qui envoie vers le quiz d’orientation (pour le niveau 2 il affiche en plus un bouton qui mène vers le niveau 1).</w:t>
      </w:r>
    </w:p>
    <w:p w14:paraId="1E0E4007" w14:textId="77777777" w:rsidR="00AB6492" w:rsidRDefault="00AB6492" w:rsidP="00AB6492">
      <w:pPr>
        <w:pStyle w:val="Corpsdetexte"/>
        <w:ind w:left="-1418" w:right="-1106" w:firstLine="0"/>
        <w:jc w:val="center"/>
      </w:pPr>
      <w:r w:rsidRPr="00E87F93">
        <w:rPr>
          <w:noProof/>
        </w:rPr>
        <w:drawing>
          <wp:inline distT="0" distB="0" distL="0" distR="0" wp14:anchorId="69C49ED5" wp14:editId="370E45E5">
            <wp:extent cx="7049646" cy="2279176"/>
            <wp:effectExtent l="0" t="0" r="0" b="6985"/>
            <wp:docPr id="55" name="Image 55" descr="Une image contenant texte, ligne, Rectangl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 55" descr="Une image contenant texte, ligne, Rectangle, Police&#10;&#10;Description générée automatiquement"/>
                    <pic:cNvPicPr/>
                  </pic:nvPicPr>
                  <pic:blipFill rotWithShape="1">
                    <a:blip r:embed="rId17"/>
                    <a:srcRect l="3347" t="5363" r="5463" b="14888"/>
                    <a:stretch/>
                  </pic:blipFill>
                  <pic:spPr bwMode="auto">
                    <a:xfrm>
                      <a:off x="0" y="0"/>
                      <a:ext cx="7085079" cy="2290631"/>
                    </a:xfrm>
                    <a:prstGeom prst="rect">
                      <a:avLst/>
                    </a:prstGeom>
                    <a:ln>
                      <a:noFill/>
                    </a:ln>
                    <a:extLst>
                      <a:ext uri="{53640926-AAD7-44D8-BBD7-CCE9431645EC}">
                        <a14:shadowObscured xmlns:a14="http://schemas.microsoft.com/office/drawing/2010/main"/>
                      </a:ext>
                    </a:extLst>
                  </pic:spPr>
                </pic:pic>
              </a:graphicData>
            </a:graphic>
          </wp:inline>
        </w:drawing>
      </w:r>
    </w:p>
    <w:p w14:paraId="23BAFCE0" w14:textId="77777777" w:rsidR="00AB6492" w:rsidRDefault="00AB6492" w:rsidP="00AB6492"/>
    <w:p w14:paraId="5783D6EB" w14:textId="77777777" w:rsidR="00AB6492" w:rsidRDefault="00AB6492" w:rsidP="00AB6492"/>
    <w:p w14:paraId="77D8E264" w14:textId="77777777" w:rsidR="00AB6492" w:rsidRPr="00011820" w:rsidRDefault="00AB6492" w:rsidP="00AB6492">
      <w:pPr>
        <w:spacing w:line="240" w:lineRule="auto"/>
        <w:ind w:firstLine="0"/>
        <w:jc w:val="left"/>
      </w:pPr>
      <w:r>
        <w:br w:type="page"/>
      </w:r>
    </w:p>
    <w:p w14:paraId="5671FB2E" w14:textId="77777777" w:rsidR="00AB6492" w:rsidRPr="00A26E93" w:rsidRDefault="00AB6492" w:rsidP="00DC3B6B">
      <w:pPr>
        <w:pStyle w:val="Titre2"/>
        <w:numPr>
          <w:ilvl w:val="0"/>
          <w:numId w:val="34"/>
        </w:numPr>
        <w:ind w:left="0" w:hanging="11"/>
      </w:pPr>
      <w:bookmarkStart w:id="40" w:name="_Toc145511121"/>
      <w:bookmarkStart w:id="41" w:name="_Toc147476565"/>
      <w:r>
        <w:lastRenderedPageBreak/>
        <w:t>Dossier de Conception Générale</w:t>
      </w:r>
      <w:bookmarkEnd w:id="40"/>
      <w:bookmarkEnd w:id="41"/>
    </w:p>
    <w:p w14:paraId="6DBE006E" w14:textId="77777777" w:rsidR="00AB6492" w:rsidRPr="00105EA1" w:rsidRDefault="00AB6492" w:rsidP="00AB6492">
      <w:pPr>
        <w:pStyle w:val="Titre3"/>
      </w:pPr>
      <w:bookmarkStart w:id="42" w:name="_Toc145421807"/>
      <w:bookmarkStart w:id="43" w:name="_Toc145510458"/>
      <w:bookmarkStart w:id="44" w:name="_Toc145511122"/>
      <w:bookmarkStart w:id="45" w:name="_Toc147476566"/>
      <w:r>
        <w:t>Spécifications fonctionnelles</w:t>
      </w:r>
      <w:bookmarkEnd w:id="42"/>
      <w:bookmarkEnd w:id="43"/>
      <w:bookmarkEnd w:id="44"/>
      <w:bookmarkEnd w:id="45"/>
    </w:p>
    <w:tbl>
      <w:tblPr>
        <w:tblStyle w:val="Grilledutableau"/>
        <w:tblW w:w="10495" w:type="dxa"/>
        <w:jc w:val="center"/>
        <w:tblLook w:val="04A0" w:firstRow="1" w:lastRow="0" w:firstColumn="1" w:lastColumn="0" w:noHBand="0" w:noVBand="1"/>
      </w:tblPr>
      <w:tblGrid>
        <w:gridCol w:w="2830"/>
        <w:gridCol w:w="3261"/>
        <w:gridCol w:w="4404"/>
      </w:tblGrid>
      <w:tr w:rsidR="00AB6492" w14:paraId="35F7CE95" w14:textId="77777777" w:rsidTr="009500E0">
        <w:trPr>
          <w:trHeight w:val="482"/>
          <w:jc w:val="center"/>
        </w:trPr>
        <w:tc>
          <w:tcPr>
            <w:tcW w:w="2830" w:type="dxa"/>
            <w:shd w:val="clear" w:color="auto" w:fill="A6A6A6" w:themeFill="background1" w:themeFillShade="A6"/>
            <w:vAlign w:val="center"/>
          </w:tcPr>
          <w:p w14:paraId="2D236B4E" w14:textId="77777777" w:rsidR="00AB6492" w:rsidRDefault="00AB6492" w:rsidP="009500E0">
            <w:pPr>
              <w:pStyle w:val="Sansinterligne"/>
              <w:jc w:val="center"/>
            </w:pPr>
            <w:r>
              <w:t>Fonction</w:t>
            </w:r>
          </w:p>
        </w:tc>
        <w:tc>
          <w:tcPr>
            <w:tcW w:w="3261" w:type="dxa"/>
            <w:shd w:val="clear" w:color="auto" w:fill="A6A6A6" w:themeFill="background1" w:themeFillShade="A6"/>
            <w:vAlign w:val="center"/>
          </w:tcPr>
          <w:p w14:paraId="42D8662E" w14:textId="77777777" w:rsidR="00AB6492" w:rsidRDefault="00AB6492" w:rsidP="009500E0">
            <w:pPr>
              <w:pStyle w:val="Sansinterligne"/>
              <w:jc w:val="center"/>
            </w:pPr>
            <w:r>
              <w:t>Description</w:t>
            </w:r>
          </w:p>
        </w:tc>
        <w:tc>
          <w:tcPr>
            <w:tcW w:w="4404" w:type="dxa"/>
            <w:shd w:val="clear" w:color="auto" w:fill="A6A6A6" w:themeFill="background1" w:themeFillShade="A6"/>
            <w:vAlign w:val="center"/>
          </w:tcPr>
          <w:p w14:paraId="02D4BA32" w14:textId="77777777" w:rsidR="00AB6492" w:rsidRDefault="00AB6492" w:rsidP="009500E0">
            <w:pPr>
              <w:pStyle w:val="Sansinterligne"/>
              <w:jc w:val="center"/>
            </w:pPr>
            <w:r>
              <w:t>Règle(s) / Contrainte</w:t>
            </w:r>
          </w:p>
        </w:tc>
      </w:tr>
      <w:tr w:rsidR="00AB6492" w14:paraId="3051B7AE" w14:textId="77777777" w:rsidTr="009500E0">
        <w:trPr>
          <w:trHeight w:val="562"/>
          <w:jc w:val="center"/>
        </w:trPr>
        <w:tc>
          <w:tcPr>
            <w:tcW w:w="10495" w:type="dxa"/>
            <w:gridSpan w:val="3"/>
            <w:shd w:val="clear" w:color="auto" w:fill="DBE5F1" w:themeFill="accent1" w:themeFillTint="33"/>
            <w:vAlign w:val="center"/>
          </w:tcPr>
          <w:p w14:paraId="7EBCE95E" w14:textId="77777777" w:rsidR="00AB6492" w:rsidRDefault="00AB6492" w:rsidP="009500E0">
            <w:pPr>
              <w:pStyle w:val="Sansinterligne"/>
              <w:jc w:val="center"/>
            </w:pPr>
            <w:r>
              <w:t>Liste des pages</w:t>
            </w:r>
          </w:p>
        </w:tc>
      </w:tr>
      <w:tr w:rsidR="00AB6492" w:rsidRPr="00AD289F" w14:paraId="3F7EE080" w14:textId="77777777" w:rsidTr="009500E0">
        <w:trPr>
          <w:trHeight w:val="875"/>
          <w:jc w:val="center"/>
        </w:trPr>
        <w:tc>
          <w:tcPr>
            <w:tcW w:w="2830" w:type="dxa"/>
            <w:vAlign w:val="center"/>
          </w:tcPr>
          <w:p w14:paraId="4A0063DB" w14:textId="77777777" w:rsidR="00AB6492" w:rsidRDefault="00AB6492" w:rsidP="009500E0">
            <w:pPr>
              <w:ind w:firstLine="0"/>
              <w:jc w:val="center"/>
            </w:pPr>
            <w:r>
              <w:t>Page d’accueil</w:t>
            </w:r>
          </w:p>
        </w:tc>
        <w:tc>
          <w:tcPr>
            <w:tcW w:w="3261" w:type="dxa"/>
            <w:vAlign w:val="center"/>
          </w:tcPr>
          <w:p w14:paraId="0C0393A4" w14:textId="77777777" w:rsidR="00AB6492" w:rsidRPr="000615A0" w:rsidRDefault="00AB6492" w:rsidP="009500E0">
            <w:pPr>
              <w:ind w:firstLine="0"/>
              <w:jc w:val="center"/>
            </w:pPr>
            <w:r w:rsidRPr="000615A0">
              <w:t xml:space="preserve">Une page qui permet d’accéder </w:t>
            </w:r>
            <w:r>
              <w:t>aux quiz de la formation PAAV niv1 et niv2</w:t>
            </w:r>
            <w:r w:rsidRPr="000615A0">
              <w:t>.</w:t>
            </w:r>
          </w:p>
        </w:tc>
        <w:tc>
          <w:tcPr>
            <w:tcW w:w="4404" w:type="dxa"/>
            <w:vAlign w:val="center"/>
          </w:tcPr>
          <w:p w14:paraId="0043AE35" w14:textId="77777777" w:rsidR="00AB6492" w:rsidRPr="000615A0" w:rsidRDefault="00AB6492" w:rsidP="009500E0">
            <w:pPr>
              <w:ind w:firstLine="0"/>
              <w:jc w:val="center"/>
            </w:pPr>
          </w:p>
        </w:tc>
      </w:tr>
      <w:tr w:rsidR="00AB6492" w:rsidRPr="00AD289F" w14:paraId="70F65C3F" w14:textId="77777777" w:rsidTr="009500E0">
        <w:trPr>
          <w:trHeight w:val="875"/>
          <w:jc w:val="center"/>
        </w:trPr>
        <w:tc>
          <w:tcPr>
            <w:tcW w:w="2830" w:type="dxa"/>
            <w:vAlign w:val="center"/>
          </w:tcPr>
          <w:p w14:paraId="01775FA7" w14:textId="77777777" w:rsidR="00AB6492" w:rsidRDefault="00AB6492" w:rsidP="009500E0">
            <w:pPr>
              <w:ind w:firstLine="0"/>
              <w:jc w:val="center"/>
            </w:pPr>
            <w:r>
              <w:t>Début du Quiz</w:t>
            </w:r>
          </w:p>
        </w:tc>
        <w:tc>
          <w:tcPr>
            <w:tcW w:w="3261" w:type="dxa"/>
            <w:vAlign w:val="center"/>
          </w:tcPr>
          <w:p w14:paraId="5B9D40AA" w14:textId="77777777" w:rsidR="00AB6492" w:rsidRPr="000615A0" w:rsidRDefault="00AB6492" w:rsidP="009500E0">
            <w:pPr>
              <w:ind w:firstLine="0"/>
              <w:jc w:val="center"/>
            </w:pPr>
            <w:r>
              <w:t>Page de préparation avant de commencer le quiz</w:t>
            </w:r>
            <w:r w:rsidRPr="000615A0">
              <w:t>.</w:t>
            </w:r>
          </w:p>
        </w:tc>
        <w:tc>
          <w:tcPr>
            <w:tcW w:w="4404" w:type="dxa"/>
            <w:vAlign w:val="center"/>
          </w:tcPr>
          <w:p w14:paraId="3AC6A009" w14:textId="77777777" w:rsidR="00AB6492" w:rsidRPr="000615A0" w:rsidRDefault="00AB6492" w:rsidP="009500E0">
            <w:pPr>
              <w:ind w:firstLine="0"/>
              <w:jc w:val="center"/>
            </w:pPr>
            <w:r>
              <w:t xml:space="preserve">Il est obligatoire d’entre une adresse </w:t>
            </w:r>
            <w:proofErr w:type="gramStart"/>
            <w:r>
              <w:t>mail</w:t>
            </w:r>
            <w:proofErr w:type="gramEnd"/>
            <w:r>
              <w:t xml:space="preserve"> valide pour passer à la suite</w:t>
            </w:r>
          </w:p>
        </w:tc>
      </w:tr>
      <w:tr w:rsidR="00AB6492" w:rsidRPr="00AD289F" w14:paraId="2F050FBA" w14:textId="77777777" w:rsidTr="009500E0">
        <w:trPr>
          <w:trHeight w:val="875"/>
          <w:jc w:val="center"/>
        </w:trPr>
        <w:tc>
          <w:tcPr>
            <w:tcW w:w="2830" w:type="dxa"/>
            <w:vAlign w:val="center"/>
          </w:tcPr>
          <w:p w14:paraId="363DDB11" w14:textId="77777777" w:rsidR="00AB6492" w:rsidRDefault="00AB6492" w:rsidP="009500E0">
            <w:pPr>
              <w:ind w:firstLine="0"/>
              <w:jc w:val="center"/>
            </w:pPr>
            <w:r>
              <w:t>Quiz PAAV Niv1/Niv2</w:t>
            </w:r>
          </w:p>
        </w:tc>
        <w:tc>
          <w:tcPr>
            <w:tcW w:w="3261" w:type="dxa"/>
            <w:vAlign w:val="center"/>
          </w:tcPr>
          <w:p w14:paraId="7E09F084" w14:textId="77777777" w:rsidR="00AB6492" w:rsidRPr="000615A0" w:rsidRDefault="00AB6492" w:rsidP="009500E0">
            <w:pPr>
              <w:ind w:firstLine="0"/>
              <w:jc w:val="center"/>
            </w:pPr>
            <w:r>
              <w:t>Page de quiz</w:t>
            </w:r>
            <w:r w:rsidRPr="000615A0">
              <w:t>.</w:t>
            </w:r>
          </w:p>
        </w:tc>
        <w:tc>
          <w:tcPr>
            <w:tcW w:w="4404" w:type="dxa"/>
            <w:vAlign w:val="center"/>
          </w:tcPr>
          <w:p w14:paraId="5E5CF3E2" w14:textId="77777777" w:rsidR="00AB6492" w:rsidRPr="000615A0" w:rsidRDefault="00AB6492" w:rsidP="009500E0">
            <w:pPr>
              <w:ind w:firstLine="0"/>
              <w:jc w:val="center"/>
            </w:pPr>
            <w:r>
              <w:t>Il est obligatoire de sélectionner au moins une réponse proposer pour passer à la suite</w:t>
            </w:r>
          </w:p>
        </w:tc>
      </w:tr>
      <w:tr w:rsidR="00AB6492" w:rsidRPr="00AD289F" w14:paraId="415ABAFA" w14:textId="77777777" w:rsidTr="009500E0">
        <w:trPr>
          <w:trHeight w:val="875"/>
          <w:jc w:val="center"/>
        </w:trPr>
        <w:tc>
          <w:tcPr>
            <w:tcW w:w="2830" w:type="dxa"/>
            <w:vAlign w:val="center"/>
          </w:tcPr>
          <w:p w14:paraId="70391840" w14:textId="77777777" w:rsidR="00AB6492" w:rsidRPr="007F0291" w:rsidRDefault="00AB6492" w:rsidP="009500E0">
            <w:pPr>
              <w:ind w:firstLine="0"/>
              <w:jc w:val="center"/>
            </w:pPr>
            <w:r w:rsidRPr="007F0291">
              <w:t>Résultat en</w:t>
            </w:r>
            <w:r>
              <w:t xml:space="preserve"> </w:t>
            </w:r>
            <w:r w:rsidRPr="007F0291">
              <w:t>cas de r</w:t>
            </w:r>
            <w:r>
              <w:t>éussite</w:t>
            </w:r>
          </w:p>
        </w:tc>
        <w:tc>
          <w:tcPr>
            <w:tcW w:w="3261" w:type="dxa"/>
            <w:vAlign w:val="center"/>
          </w:tcPr>
          <w:p w14:paraId="59644C9B" w14:textId="77777777" w:rsidR="00AB6492" w:rsidRPr="000615A0" w:rsidRDefault="00AB6492" w:rsidP="009500E0">
            <w:pPr>
              <w:ind w:firstLine="0"/>
              <w:jc w:val="center"/>
            </w:pPr>
            <w:r>
              <w:t>Page de félicitation et de récompense</w:t>
            </w:r>
          </w:p>
        </w:tc>
        <w:tc>
          <w:tcPr>
            <w:tcW w:w="4404" w:type="dxa"/>
            <w:vAlign w:val="center"/>
          </w:tcPr>
          <w:p w14:paraId="77DBABCC" w14:textId="77777777" w:rsidR="00AB6492" w:rsidRPr="000615A0" w:rsidRDefault="00AB6492" w:rsidP="009500E0">
            <w:pPr>
              <w:ind w:firstLine="0"/>
              <w:jc w:val="center"/>
            </w:pPr>
            <w:r>
              <w:t xml:space="preserve">Pour accéder à cette page il faut avoir un score au-dessus du minimum citer plutôt  </w:t>
            </w:r>
          </w:p>
        </w:tc>
      </w:tr>
      <w:tr w:rsidR="00AB6492" w:rsidRPr="00AD289F" w14:paraId="21C2C79D" w14:textId="77777777" w:rsidTr="009500E0">
        <w:trPr>
          <w:trHeight w:val="875"/>
          <w:jc w:val="center"/>
        </w:trPr>
        <w:tc>
          <w:tcPr>
            <w:tcW w:w="2830" w:type="dxa"/>
            <w:vAlign w:val="center"/>
          </w:tcPr>
          <w:p w14:paraId="50C3EB0D" w14:textId="77777777" w:rsidR="00AB6492" w:rsidRPr="007F0291" w:rsidRDefault="00AB6492" w:rsidP="009500E0">
            <w:pPr>
              <w:ind w:firstLine="0"/>
              <w:jc w:val="center"/>
            </w:pPr>
            <w:r w:rsidRPr="007F0291">
              <w:t>Résultat en</w:t>
            </w:r>
            <w:r>
              <w:t xml:space="preserve"> </w:t>
            </w:r>
            <w:r w:rsidRPr="007F0291">
              <w:t xml:space="preserve">cas de </w:t>
            </w:r>
            <w:r>
              <w:t>d’échec</w:t>
            </w:r>
          </w:p>
        </w:tc>
        <w:tc>
          <w:tcPr>
            <w:tcW w:w="3261" w:type="dxa"/>
            <w:vAlign w:val="center"/>
          </w:tcPr>
          <w:p w14:paraId="071D3096" w14:textId="77777777" w:rsidR="00AB6492" w:rsidRPr="000615A0" w:rsidRDefault="00AB6492" w:rsidP="009500E0">
            <w:pPr>
              <w:ind w:firstLine="0"/>
              <w:jc w:val="center"/>
            </w:pPr>
            <w:r>
              <w:t>Page de conseille</w:t>
            </w:r>
          </w:p>
        </w:tc>
        <w:tc>
          <w:tcPr>
            <w:tcW w:w="4404" w:type="dxa"/>
            <w:vAlign w:val="center"/>
          </w:tcPr>
          <w:p w14:paraId="05DD9C53" w14:textId="77777777" w:rsidR="00AB6492" w:rsidRPr="000615A0" w:rsidRDefault="00AB6492" w:rsidP="009500E0">
            <w:pPr>
              <w:ind w:firstLine="0"/>
              <w:jc w:val="center"/>
            </w:pPr>
            <w:r>
              <w:t xml:space="preserve">Pour accéder à cette page il faut avoir un score en dessous du minimum citer plutôt  </w:t>
            </w:r>
          </w:p>
        </w:tc>
      </w:tr>
      <w:tr w:rsidR="00AB6492" w14:paraId="21C42CFC" w14:textId="77777777" w:rsidTr="009500E0">
        <w:trPr>
          <w:trHeight w:val="588"/>
          <w:jc w:val="center"/>
        </w:trPr>
        <w:tc>
          <w:tcPr>
            <w:tcW w:w="10495" w:type="dxa"/>
            <w:gridSpan w:val="3"/>
            <w:shd w:val="clear" w:color="auto" w:fill="DBE5F1" w:themeFill="accent1" w:themeFillTint="33"/>
            <w:vAlign w:val="center"/>
          </w:tcPr>
          <w:p w14:paraId="487092FF" w14:textId="77777777" w:rsidR="00AB6492" w:rsidRDefault="00AB6492" w:rsidP="009500E0">
            <w:pPr>
              <w:pStyle w:val="Sansinterligne"/>
              <w:jc w:val="center"/>
            </w:pPr>
            <w:r>
              <w:t>Bouton / Entre de caractère</w:t>
            </w:r>
          </w:p>
        </w:tc>
      </w:tr>
      <w:tr w:rsidR="00AB6492" w:rsidRPr="00AD289F" w14:paraId="7984CE70" w14:textId="77777777" w:rsidTr="009500E0">
        <w:trPr>
          <w:trHeight w:val="875"/>
          <w:jc w:val="center"/>
        </w:trPr>
        <w:tc>
          <w:tcPr>
            <w:tcW w:w="2830" w:type="dxa"/>
            <w:vAlign w:val="center"/>
          </w:tcPr>
          <w:p w14:paraId="7DFE8C0C" w14:textId="77777777" w:rsidR="00AB6492" w:rsidRDefault="00AB6492" w:rsidP="009500E0">
            <w:pPr>
              <w:ind w:firstLine="0"/>
              <w:jc w:val="center"/>
            </w:pPr>
            <w:proofErr w:type="spellStart"/>
            <w:r>
              <w:t>Niv</w:t>
            </w:r>
            <w:proofErr w:type="spellEnd"/>
            <w:r>
              <w:t xml:space="preserve"> 1</w:t>
            </w:r>
          </w:p>
        </w:tc>
        <w:tc>
          <w:tcPr>
            <w:tcW w:w="3261" w:type="dxa"/>
            <w:vAlign w:val="center"/>
          </w:tcPr>
          <w:p w14:paraId="294F93A9" w14:textId="77777777" w:rsidR="00AB6492" w:rsidRPr="000615A0" w:rsidRDefault="00AB6492" w:rsidP="009500E0">
            <w:pPr>
              <w:ind w:firstLine="0"/>
              <w:jc w:val="center"/>
            </w:pPr>
            <w:r w:rsidRPr="000615A0">
              <w:t>Passe de la page d’accueil vers le quiz concerner</w:t>
            </w:r>
          </w:p>
        </w:tc>
        <w:tc>
          <w:tcPr>
            <w:tcW w:w="4404" w:type="dxa"/>
            <w:vAlign w:val="center"/>
          </w:tcPr>
          <w:p w14:paraId="6CE07210" w14:textId="77777777" w:rsidR="00AB6492" w:rsidRPr="000615A0" w:rsidRDefault="00AB6492" w:rsidP="009500E0">
            <w:pPr>
              <w:ind w:firstLine="0"/>
              <w:jc w:val="center"/>
            </w:pPr>
          </w:p>
        </w:tc>
      </w:tr>
      <w:tr w:rsidR="00AB6492" w:rsidRPr="00AD289F" w14:paraId="11A3FD62" w14:textId="77777777" w:rsidTr="009500E0">
        <w:trPr>
          <w:trHeight w:val="875"/>
          <w:jc w:val="center"/>
        </w:trPr>
        <w:tc>
          <w:tcPr>
            <w:tcW w:w="2830" w:type="dxa"/>
            <w:vAlign w:val="center"/>
          </w:tcPr>
          <w:p w14:paraId="76F09DFD" w14:textId="77777777" w:rsidR="00AB6492" w:rsidRDefault="00AB6492" w:rsidP="009500E0">
            <w:pPr>
              <w:ind w:firstLine="0"/>
              <w:jc w:val="center"/>
            </w:pPr>
            <w:proofErr w:type="spellStart"/>
            <w:r>
              <w:t>Niv</w:t>
            </w:r>
            <w:proofErr w:type="spellEnd"/>
            <w:r>
              <w:t xml:space="preserve"> 2</w:t>
            </w:r>
          </w:p>
        </w:tc>
        <w:tc>
          <w:tcPr>
            <w:tcW w:w="3261" w:type="dxa"/>
            <w:vAlign w:val="center"/>
          </w:tcPr>
          <w:p w14:paraId="07E9E421" w14:textId="77777777" w:rsidR="00AB6492" w:rsidRPr="000615A0" w:rsidRDefault="00AB6492" w:rsidP="009500E0">
            <w:pPr>
              <w:ind w:firstLine="0"/>
              <w:jc w:val="center"/>
            </w:pPr>
            <w:r w:rsidRPr="000615A0">
              <w:t>Passe de la page d’accueil vers le quiz concerner</w:t>
            </w:r>
          </w:p>
        </w:tc>
        <w:tc>
          <w:tcPr>
            <w:tcW w:w="4404" w:type="dxa"/>
            <w:vAlign w:val="center"/>
          </w:tcPr>
          <w:p w14:paraId="32E18B26" w14:textId="77777777" w:rsidR="00AB6492" w:rsidRPr="000615A0" w:rsidRDefault="00AB6492" w:rsidP="009500E0">
            <w:pPr>
              <w:ind w:firstLine="0"/>
              <w:jc w:val="center"/>
            </w:pPr>
          </w:p>
        </w:tc>
      </w:tr>
      <w:tr w:rsidR="00AB6492" w:rsidRPr="006C31CA" w14:paraId="11747A19" w14:textId="77777777" w:rsidTr="009500E0">
        <w:trPr>
          <w:trHeight w:val="875"/>
          <w:jc w:val="center"/>
        </w:trPr>
        <w:tc>
          <w:tcPr>
            <w:tcW w:w="2830" w:type="dxa"/>
            <w:vAlign w:val="center"/>
          </w:tcPr>
          <w:p w14:paraId="5B3C6481" w14:textId="77777777" w:rsidR="00AB6492" w:rsidRDefault="00AB6492" w:rsidP="009500E0">
            <w:pPr>
              <w:ind w:firstLine="0"/>
              <w:jc w:val="center"/>
            </w:pPr>
            <w:r>
              <w:t xml:space="preserve">Entre votre adresse </w:t>
            </w:r>
            <w:proofErr w:type="gramStart"/>
            <w:r>
              <w:t>mail</w:t>
            </w:r>
            <w:proofErr w:type="gramEnd"/>
          </w:p>
        </w:tc>
        <w:tc>
          <w:tcPr>
            <w:tcW w:w="3261" w:type="dxa"/>
            <w:vAlign w:val="center"/>
          </w:tcPr>
          <w:p w14:paraId="36E882C7" w14:textId="77777777" w:rsidR="00AB6492" w:rsidRPr="000615A0" w:rsidRDefault="00AB6492" w:rsidP="009500E0">
            <w:pPr>
              <w:ind w:firstLine="0"/>
              <w:jc w:val="center"/>
            </w:pPr>
            <w:r>
              <w:t>Champ de caractère</w:t>
            </w:r>
          </w:p>
        </w:tc>
        <w:tc>
          <w:tcPr>
            <w:tcW w:w="4404" w:type="dxa"/>
            <w:vAlign w:val="center"/>
          </w:tcPr>
          <w:p w14:paraId="10EDE4F0" w14:textId="77777777" w:rsidR="00AB6492" w:rsidRPr="000615A0" w:rsidRDefault="00AB6492" w:rsidP="009500E0">
            <w:pPr>
              <w:ind w:firstLine="0"/>
              <w:jc w:val="center"/>
            </w:pPr>
          </w:p>
        </w:tc>
      </w:tr>
      <w:tr w:rsidR="00AB6492" w:rsidRPr="00AD289F" w14:paraId="4552CBFA" w14:textId="77777777" w:rsidTr="009500E0">
        <w:trPr>
          <w:trHeight w:val="875"/>
          <w:jc w:val="center"/>
        </w:trPr>
        <w:tc>
          <w:tcPr>
            <w:tcW w:w="2830" w:type="dxa"/>
            <w:vAlign w:val="center"/>
          </w:tcPr>
          <w:p w14:paraId="3C7CB952" w14:textId="77777777" w:rsidR="00AB6492" w:rsidRDefault="00AB6492" w:rsidP="009500E0">
            <w:pPr>
              <w:ind w:firstLine="0"/>
              <w:jc w:val="center"/>
            </w:pPr>
            <w:r>
              <w:t>Commencer le Quiz</w:t>
            </w:r>
          </w:p>
        </w:tc>
        <w:tc>
          <w:tcPr>
            <w:tcW w:w="3261" w:type="dxa"/>
            <w:vAlign w:val="center"/>
          </w:tcPr>
          <w:p w14:paraId="17DE4706" w14:textId="77777777" w:rsidR="00AB6492" w:rsidRPr="000615A0" w:rsidRDefault="00AB6492" w:rsidP="009500E0">
            <w:pPr>
              <w:ind w:firstLine="0"/>
              <w:jc w:val="center"/>
            </w:pPr>
            <w:r>
              <w:t>Lance le quiz</w:t>
            </w:r>
          </w:p>
        </w:tc>
        <w:tc>
          <w:tcPr>
            <w:tcW w:w="4404" w:type="dxa"/>
            <w:vAlign w:val="center"/>
          </w:tcPr>
          <w:p w14:paraId="4557688D" w14:textId="77777777" w:rsidR="00AB6492" w:rsidRPr="000615A0" w:rsidRDefault="00AB6492" w:rsidP="009500E0">
            <w:pPr>
              <w:ind w:firstLine="0"/>
              <w:jc w:val="center"/>
            </w:pPr>
            <w:r>
              <w:t xml:space="preserve">Il faut entre une adresse </w:t>
            </w:r>
            <w:proofErr w:type="gramStart"/>
            <w:r>
              <w:t>mail</w:t>
            </w:r>
            <w:proofErr w:type="gramEnd"/>
            <w:r>
              <w:t xml:space="preserve"> valide</w:t>
            </w:r>
          </w:p>
        </w:tc>
      </w:tr>
      <w:tr w:rsidR="00AB6492" w:rsidRPr="00AD289F" w14:paraId="04251BC0" w14:textId="77777777" w:rsidTr="009500E0">
        <w:trPr>
          <w:trHeight w:val="875"/>
          <w:jc w:val="center"/>
        </w:trPr>
        <w:tc>
          <w:tcPr>
            <w:tcW w:w="2830" w:type="dxa"/>
            <w:vAlign w:val="center"/>
          </w:tcPr>
          <w:p w14:paraId="14681F19" w14:textId="77777777" w:rsidR="00AB6492" w:rsidRDefault="00AB6492" w:rsidP="009500E0">
            <w:pPr>
              <w:ind w:firstLine="0"/>
              <w:jc w:val="center"/>
            </w:pPr>
            <w:r>
              <w:t>Abandonner</w:t>
            </w:r>
          </w:p>
        </w:tc>
        <w:tc>
          <w:tcPr>
            <w:tcW w:w="3261" w:type="dxa"/>
            <w:vAlign w:val="center"/>
          </w:tcPr>
          <w:p w14:paraId="797DBD6C" w14:textId="77777777" w:rsidR="00AB6492" w:rsidRPr="005B537E" w:rsidRDefault="00AB6492" w:rsidP="009500E0">
            <w:pPr>
              <w:ind w:firstLine="0"/>
              <w:jc w:val="center"/>
            </w:pPr>
            <w:r w:rsidRPr="000615A0">
              <w:t>Retour à la page d’accueil</w:t>
            </w:r>
          </w:p>
        </w:tc>
        <w:tc>
          <w:tcPr>
            <w:tcW w:w="4404" w:type="dxa"/>
            <w:vAlign w:val="center"/>
          </w:tcPr>
          <w:p w14:paraId="67D8D30A" w14:textId="77777777" w:rsidR="00AB6492" w:rsidRPr="005B537E" w:rsidRDefault="00AB6492" w:rsidP="009500E0">
            <w:pPr>
              <w:ind w:firstLine="0"/>
              <w:jc w:val="center"/>
            </w:pPr>
            <w:r w:rsidRPr="000615A0">
              <w:t>Il faut valider l’alerte de confirmation d’abandon</w:t>
            </w:r>
          </w:p>
        </w:tc>
      </w:tr>
      <w:tr w:rsidR="00AB6492" w:rsidRPr="00AD289F" w14:paraId="760C9ACB" w14:textId="77777777" w:rsidTr="009500E0">
        <w:trPr>
          <w:trHeight w:val="875"/>
          <w:jc w:val="center"/>
        </w:trPr>
        <w:tc>
          <w:tcPr>
            <w:tcW w:w="2830" w:type="dxa"/>
            <w:vAlign w:val="center"/>
          </w:tcPr>
          <w:p w14:paraId="1EA6448E" w14:textId="77777777" w:rsidR="00AB6492" w:rsidRDefault="00AB6492" w:rsidP="009500E0">
            <w:pPr>
              <w:ind w:firstLine="0"/>
              <w:jc w:val="center"/>
            </w:pPr>
            <w:r>
              <w:t>Suivant</w:t>
            </w:r>
          </w:p>
        </w:tc>
        <w:tc>
          <w:tcPr>
            <w:tcW w:w="3261" w:type="dxa"/>
            <w:vAlign w:val="center"/>
          </w:tcPr>
          <w:p w14:paraId="6BA0D114" w14:textId="77777777" w:rsidR="00AB6492" w:rsidRPr="000615A0" w:rsidRDefault="00AB6492" w:rsidP="009500E0">
            <w:pPr>
              <w:ind w:firstLine="0"/>
              <w:jc w:val="center"/>
            </w:pPr>
            <w:r w:rsidRPr="000615A0">
              <w:t>Passe d’une question à une autre</w:t>
            </w:r>
          </w:p>
        </w:tc>
        <w:tc>
          <w:tcPr>
            <w:tcW w:w="4404" w:type="dxa"/>
            <w:vAlign w:val="center"/>
          </w:tcPr>
          <w:p w14:paraId="1381CFC6" w14:textId="77777777" w:rsidR="00AB6492" w:rsidRPr="000615A0" w:rsidRDefault="00AB6492" w:rsidP="009500E0">
            <w:pPr>
              <w:ind w:firstLine="0"/>
              <w:jc w:val="center"/>
            </w:pPr>
            <w:r w:rsidRPr="000615A0">
              <w:t>Il faut sélection au moins une réponse proposer</w:t>
            </w:r>
          </w:p>
        </w:tc>
      </w:tr>
      <w:tr w:rsidR="00AB6492" w:rsidRPr="00AD289F" w14:paraId="136ABAB7" w14:textId="77777777" w:rsidTr="009500E0">
        <w:trPr>
          <w:trHeight w:val="875"/>
          <w:jc w:val="center"/>
        </w:trPr>
        <w:tc>
          <w:tcPr>
            <w:tcW w:w="2830" w:type="dxa"/>
            <w:vAlign w:val="center"/>
          </w:tcPr>
          <w:p w14:paraId="5C9B62F8" w14:textId="77777777" w:rsidR="00AB6492" w:rsidRDefault="00AB6492" w:rsidP="009500E0">
            <w:pPr>
              <w:ind w:firstLine="0"/>
              <w:jc w:val="center"/>
            </w:pPr>
            <w:r>
              <w:t>Voir le résultat</w:t>
            </w:r>
          </w:p>
        </w:tc>
        <w:tc>
          <w:tcPr>
            <w:tcW w:w="3261" w:type="dxa"/>
            <w:vAlign w:val="center"/>
          </w:tcPr>
          <w:p w14:paraId="50309C6F" w14:textId="77777777" w:rsidR="00AB6492" w:rsidRPr="000615A0" w:rsidRDefault="00AB6492" w:rsidP="009500E0">
            <w:pPr>
              <w:ind w:firstLine="0"/>
              <w:jc w:val="center"/>
            </w:pPr>
            <w:r w:rsidRPr="000615A0">
              <w:t>Valide la dernière question du quiz et affiche le résultat</w:t>
            </w:r>
          </w:p>
        </w:tc>
        <w:tc>
          <w:tcPr>
            <w:tcW w:w="4404" w:type="dxa"/>
            <w:vAlign w:val="center"/>
          </w:tcPr>
          <w:p w14:paraId="73EE2E14" w14:textId="77777777" w:rsidR="00AB6492" w:rsidRPr="000615A0" w:rsidRDefault="00AB6492" w:rsidP="009500E0">
            <w:pPr>
              <w:ind w:firstLine="0"/>
              <w:jc w:val="center"/>
            </w:pPr>
            <w:r w:rsidRPr="000615A0">
              <w:t>Il faut sélection au moins une réponse proposer</w:t>
            </w:r>
          </w:p>
        </w:tc>
      </w:tr>
      <w:tr w:rsidR="00AB6492" w:rsidRPr="00AD289F" w14:paraId="67BCFD29" w14:textId="77777777" w:rsidTr="009500E0">
        <w:trPr>
          <w:trHeight w:val="875"/>
          <w:jc w:val="center"/>
        </w:trPr>
        <w:tc>
          <w:tcPr>
            <w:tcW w:w="2830" w:type="dxa"/>
            <w:vAlign w:val="center"/>
          </w:tcPr>
          <w:p w14:paraId="0089C54B" w14:textId="77777777" w:rsidR="00AB6492" w:rsidRDefault="00AB6492" w:rsidP="009500E0">
            <w:pPr>
              <w:ind w:firstLine="0"/>
              <w:jc w:val="center"/>
            </w:pPr>
            <w:r>
              <w:t>Page d’accueil</w:t>
            </w:r>
          </w:p>
        </w:tc>
        <w:tc>
          <w:tcPr>
            <w:tcW w:w="3261" w:type="dxa"/>
            <w:vAlign w:val="center"/>
          </w:tcPr>
          <w:p w14:paraId="4062744F" w14:textId="77777777" w:rsidR="00AB6492" w:rsidRPr="000615A0" w:rsidRDefault="00AB6492" w:rsidP="009500E0">
            <w:pPr>
              <w:ind w:firstLine="0"/>
              <w:jc w:val="center"/>
            </w:pPr>
            <w:r w:rsidRPr="000615A0">
              <w:t>Retour à la page d’accueil</w:t>
            </w:r>
          </w:p>
        </w:tc>
        <w:tc>
          <w:tcPr>
            <w:tcW w:w="4404" w:type="dxa"/>
            <w:vAlign w:val="center"/>
          </w:tcPr>
          <w:p w14:paraId="1C14DF08" w14:textId="77777777" w:rsidR="00AB6492" w:rsidRPr="000615A0" w:rsidRDefault="00AB6492" w:rsidP="009500E0">
            <w:pPr>
              <w:ind w:firstLine="0"/>
              <w:jc w:val="center"/>
            </w:pPr>
          </w:p>
        </w:tc>
      </w:tr>
    </w:tbl>
    <w:p w14:paraId="58490421" w14:textId="77777777" w:rsidR="00AB6492" w:rsidRDefault="00AB6492" w:rsidP="00DC3B6B">
      <w:pPr>
        <w:pStyle w:val="Titre2"/>
        <w:numPr>
          <w:ilvl w:val="0"/>
          <w:numId w:val="34"/>
        </w:numPr>
        <w:ind w:left="0" w:hanging="11"/>
      </w:pPr>
      <w:bookmarkStart w:id="46" w:name="_Toc145511123"/>
      <w:bookmarkStart w:id="47" w:name="_Toc147476567"/>
      <w:r>
        <w:lastRenderedPageBreak/>
        <w:t>Scénario</w:t>
      </w:r>
      <w:bookmarkEnd w:id="46"/>
      <w:bookmarkEnd w:id="47"/>
    </w:p>
    <w:p w14:paraId="043057F5" w14:textId="77777777" w:rsidR="00AB6492" w:rsidRPr="00250EFC" w:rsidRDefault="00AB6492" w:rsidP="00AB6492">
      <w:pPr>
        <w:pStyle w:val="Titre3"/>
      </w:pPr>
      <w:bookmarkStart w:id="48" w:name="_Toc145421809"/>
      <w:bookmarkStart w:id="49" w:name="_Toc145510460"/>
      <w:bookmarkStart w:id="50" w:name="_Toc145511124"/>
      <w:bookmarkStart w:id="51" w:name="_Toc147476568"/>
      <w:r>
        <w:t>Diagrame de Séquence</w:t>
      </w:r>
      <w:bookmarkEnd w:id="48"/>
      <w:bookmarkEnd w:id="49"/>
      <w:bookmarkEnd w:id="50"/>
      <w:bookmarkEnd w:id="51"/>
    </w:p>
    <w:p w14:paraId="4DAB100B" w14:textId="77777777" w:rsidR="00AB6492" w:rsidRDefault="00AB6492" w:rsidP="00AB6492">
      <w:pPr>
        <w:spacing w:line="240" w:lineRule="auto"/>
        <w:ind w:firstLine="0"/>
        <w:jc w:val="center"/>
        <w:rPr>
          <w:color w:val="222222"/>
        </w:rPr>
      </w:pPr>
      <w:r w:rsidRPr="001D52A9">
        <w:rPr>
          <w:noProof/>
        </w:rPr>
        <w:drawing>
          <wp:inline distT="0" distB="0" distL="0" distR="0" wp14:anchorId="399C26FA" wp14:editId="369014EB">
            <wp:extent cx="4988967" cy="4093917"/>
            <wp:effectExtent l="0" t="0" r="2540" b="1905"/>
            <wp:docPr id="34" name="Image 34" descr="Une image contenant texte, capture d’écran,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descr="Une image contenant texte, capture d’écran, diagramme, Parallèle&#10;&#10;Description générée automatiquement"/>
                    <pic:cNvPicPr/>
                  </pic:nvPicPr>
                  <pic:blipFill rotWithShape="1">
                    <a:blip r:embed="rId18"/>
                    <a:srcRect l="1461" t="3162" r="2253" b="2775"/>
                    <a:stretch/>
                  </pic:blipFill>
                  <pic:spPr bwMode="auto">
                    <a:xfrm>
                      <a:off x="0" y="0"/>
                      <a:ext cx="4988967" cy="4093917"/>
                    </a:xfrm>
                    <a:prstGeom prst="rect">
                      <a:avLst/>
                    </a:prstGeom>
                    <a:ln>
                      <a:noFill/>
                    </a:ln>
                    <a:extLst>
                      <a:ext uri="{53640926-AAD7-44D8-BBD7-CCE9431645EC}">
                        <a14:shadowObscured xmlns:a14="http://schemas.microsoft.com/office/drawing/2010/main"/>
                      </a:ext>
                    </a:extLst>
                  </pic:spPr>
                </pic:pic>
              </a:graphicData>
            </a:graphic>
          </wp:inline>
        </w:drawing>
      </w:r>
      <w:r w:rsidRPr="00C5729D">
        <w:rPr>
          <w:noProof/>
        </w:rPr>
        <w:drawing>
          <wp:inline distT="0" distB="0" distL="0" distR="0" wp14:anchorId="507F5BE1" wp14:editId="40F49EC7">
            <wp:extent cx="5002886" cy="4110768"/>
            <wp:effectExtent l="0" t="0" r="7620" b="4445"/>
            <wp:docPr id="35" name="Image 35" descr="Une image contenant texte, capture d’écran, Parallèl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descr="Une image contenant texte, capture d’écran, Parallèle, nombre&#10;&#10;Description générée automatiquement"/>
                    <pic:cNvPicPr/>
                  </pic:nvPicPr>
                  <pic:blipFill rotWithShape="1">
                    <a:blip r:embed="rId19"/>
                    <a:srcRect l="1859" t="855" r="7702" b="3063"/>
                    <a:stretch/>
                  </pic:blipFill>
                  <pic:spPr bwMode="auto">
                    <a:xfrm>
                      <a:off x="0" y="0"/>
                      <a:ext cx="5006906" cy="4114071"/>
                    </a:xfrm>
                    <a:prstGeom prst="rect">
                      <a:avLst/>
                    </a:prstGeom>
                    <a:ln>
                      <a:noFill/>
                    </a:ln>
                    <a:extLst>
                      <a:ext uri="{53640926-AAD7-44D8-BBD7-CCE9431645EC}">
                        <a14:shadowObscured xmlns:a14="http://schemas.microsoft.com/office/drawing/2010/main"/>
                      </a:ext>
                    </a:extLst>
                  </pic:spPr>
                </pic:pic>
              </a:graphicData>
            </a:graphic>
          </wp:inline>
        </w:drawing>
      </w:r>
    </w:p>
    <w:p w14:paraId="36935F1F" w14:textId="77777777" w:rsidR="00AB6492" w:rsidRDefault="00AB6492" w:rsidP="00AB6492">
      <w:pPr>
        <w:spacing w:line="240" w:lineRule="auto"/>
        <w:ind w:firstLine="0"/>
        <w:jc w:val="left"/>
        <w:rPr>
          <w:color w:val="222222"/>
        </w:rPr>
      </w:pPr>
    </w:p>
    <w:p w14:paraId="4EB4FC08" w14:textId="77777777" w:rsidR="00AB6492" w:rsidRDefault="00AB6492" w:rsidP="00AB6492">
      <w:pPr>
        <w:pStyle w:val="Titre3"/>
      </w:pPr>
      <w:bookmarkStart w:id="52" w:name="_Toc145421810"/>
      <w:bookmarkStart w:id="53" w:name="_Toc145510461"/>
      <w:bookmarkStart w:id="54" w:name="_Toc145511125"/>
      <w:bookmarkStart w:id="55" w:name="_Toc147476569"/>
      <w:r>
        <w:lastRenderedPageBreak/>
        <w:t>Scénario</w:t>
      </w:r>
      <w:bookmarkEnd w:id="52"/>
      <w:bookmarkEnd w:id="53"/>
      <w:bookmarkEnd w:id="54"/>
      <w:bookmarkEnd w:id="55"/>
    </w:p>
    <w:p w14:paraId="10359B99" w14:textId="77777777" w:rsidR="00AB6492" w:rsidRDefault="00AB6492" w:rsidP="00AB6492">
      <w:pPr>
        <w:pStyle w:val="Titre4"/>
        <w:ind w:firstLine="0"/>
      </w:pPr>
      <w:r>
        <w:t>Scenario nominal</w:t>
      </w:r>
    </w:p>
    <w:p w14:paraId="739EE424" w14:textId="77777777" w:rsidR="00AB6492" w:rsidRPr="009B59BE" w:rsidRDefault="00AB6492" w:rsidP="00AB6492">
      <w:pPr>
        <w:pStyle w:val="Paragraphedeliste"/>
        <w:numPr>
          <w:ilvl w:val="0"/>
          <w:numId w:val="18"/>
        </w:numPr>
        <w:spacing w:after="160" w:line="360" w:lineRule="auto"/>
        <w:jc w:val="left"/>
        <w:rPr>
          <w:rFonts w:ascii="Times New Roman" w:hAnsi="Times New Roman" w:cs="Times New Roman"/>
        </w:rPr>
      </w:pPr>
      <w:r w:rsidRPr="009B59BE">
        <w:rPr>
          <w:rFonts w:ascii="Times New Roman" w:hAnsi="Times New Roman" w:cs="Times New Roman"/>
        </w:rPr>
        <w:t>Interagir avec le bouton du quiz spécifier concerner.</w:t>
      </w:r>
    </w:p>
    <w:p w14:paraId="31A335AF" w14:textId="77777777" w:rsidR="00AB6492" w:rsidRPr="009B59BE" w:rsidRDefault="00AB6492" w:rsidP="00AB6492">
      <w:pPr>
        <w:pStyle w:val="Paragraphedeliste"/>
        <w:numPr>
          <w:ilvl w:val="0"/>
          <w:numId w:val="18"/>
        </w:numPr>
        <w:spacing w:after="160" w:line="360" w:lineRule="auto"/>
        <w:jc w:val="left"/>
        <w:rPr>
          <w:rFonts w:ascii="Times New Roman" w:hAnsi="Times New Roman" w:cs="Times New Roman"/>
        </w:rPr>
      </w:pPr>
      <w:r w:rsidRPr="009B59BE">
        <w:rPr>
          <w:rFonts w:ascii="Times New Roman" w:hAnsi="Times New Roman" w:cs="Times New Roman"/>
        </w:rPr>
        <w:t xml:space="preserve">Entre une adresse </w:t>
      </w:r>
      <w:proofErr w:type="gramStart"/>
      <w:r w:rsidRPr="009B59BE">
        <w:rPr>
          <w:rFonts w:ascii="Times New Roman" w:hAnsi="Times New Roman" w:cs="Times New Roman"/>
        </w:rPr>
        <w:t>mail</w:t>
      </w:r>
      <w:proofErr w:type="gramEnd"/>
      <w:r w:rsidRPr="009B59BE">
        <w:rPr>
          <w:rFonts w:ascii="Times New Roman" w:hAnsi="Times New Roman" w:cs="Times New Roman"/>
        </w:rPr>
        <w:t xml:space="preserve"> valide et interagir avec le bouton « commencer le quiz ».</w:t>
      </w:r>
    </w:p>
    <w:p w14:paraId="5D4F571C" w14:textId="77777777" w:rsidR="00AB6492" w:rsidRPr="009B59BE" w:rsidRDefault="00AB6492" w:rsidP="00AB6492">
      <w:pPr>
        <w:pStyle w:val="Paragraphedeliste"/>
        <w:numPr>
          <w:ilvl w:val="0"/>
          <w:numId w:val="18"/>
        </w:numPr>
        <w:spacing w:after="160" w:line="360" w:lineRule="auto"/>
        <w:jc w:val="left"/>
        <w:rPr>
          <w:rFonts w:ascii="Times New Roman" w:hAnsi="Times New Roman" w:cs="Times New Roman"/>
        </w:rPr>
      </w:pPr>
      <w:r w:rsidRPr="009B59BE">
        <w:rPr>
          <w:rFonts w:ascii="Times New Roman" w:hAnsi="Times New Roman" w:cs="Times New Roman"/>
        </w:rPr>
        <w:t xml:space="preserve">Valider chaque question du </w:t>
      </w:r>
      <w:r>
        <w:rPr>
          <w:rFonts w:ascii="Times New Roman" w:hAnsi="Times New Roman" w:cs="Times New Roman"/>
        </w:rPr>
        <w:t>q</w:t>
      </w:r>
      <w:r w:rsidRPr="009B59BE">
        <w:rPr>
          <w:rFonts w:ascii="Times New Roman" w:hAnsi="Times New Roman" w:cs="Times New Roman"/>
        </w:rPr>
        <w:t>uiz.</w:t>
      </w:r>
    </w:p>
    <w:p w14:paraId="47CDB386" w14:textId="77777777" w:rsidR="00AB6492" w:rsidRPr="009B59BE" w:rsidRDefault="00AB6492" w:rsidP="00AB6492">
      <w:pPr>
        <w:pStyle w:val="Paragraphedeliste"/>
        <w:numPr>
          <w:ilvl w:val="0"/>
          <w:numId w:val="18"/>
        </w:numPr>
        <w:spacing w:after="160" w:line="360" w:lineRule="auto"/>
        <w:jc w:val="left"/>
        <w:rPr>
          <w:rFonts w:ascii="Times New Roman" w:hAnsi="Times New Roman" w:cs="Times New Roman"/>
        </w:rPr>
      </w:pPr>
      <w:r w:rsidRPr="009B59BE">
        <w:rPr>
          <w:rFonts w:ascii="Times New Roman" w:hAnsi="Times New Roman" w:cs="Times New Roman"/>
        </w:rPr>
        <w:t xml:space="preserve">Valider la dernière question du </w:t>
      </w:r>
      <w:r>
        <w:rPr>
          <w:rFonts w:ascii="Times New Roman" w:hAnsi="Times New Roman" w:cs="Times New Roman"/>
        </w:rPr>
        <w:t>q</w:t>
      </w:r>
      <w:r w:rsidRPr="009B59BE">
        <w:rPr>
          <w:rFonts w:ascii="Times New Roman" w:hAnsi="Times New Roman" w:cs="Times New Roman"/>
        </w:rPr>
        <w:t>uiz.</w:t>
      </w:r>
    </w:p>
    <w:p w14:paraId="396CFA2A" w14:textId="77777777" w:rsidR="00AB6492" w:rsidRPr="009B59BE" w:rsidRDefault="00AB6492" w:rsidP="00AB6492">
      <w:pPr>
        <w:pStyle w:val="Paragraphedeliste"/>
        <w:numPr>
          <w:ilvl w:val="0"/>
          <w:numId w:val="18"/>
        </w:numPr>
        <w:spacing w:after="160" w:line="360" w:lineRule="auto"/>
        <w:jc w:val="left"/>
        <w:rPr>
          <w:rFonts w:ascii="Times New Roman" w:hAnsi="Times New Roman" w:cs="Times New Roman"/>
        </w:rPr>
      </w:pPr>
      <w:r w:rsidRPr="009B59BE">
        <w:rPr>
          <w:rFonts w:ascii="Times New Roman" w:hAnsi="Times New Roman" w:cs="Times New Roman"/>
        </w:rPr>
        <w:t>L’utilisateur reçoit un lien qui lui permet d’avoir accès à la formation correspondant au Quiz qu’il vient de faire.</w:t>
      </w:r>
    </w:p>
    <w:p w14:paraId="24C5F8F9" w14:textId="77777777" w:rsidR="00AB6492" w:rsidRPr="008B5E15" w:rsidRDefault="00AB6492" w:rsidP="00AB6492"/>
    <w:p w14:paraId="59ED2885" w14:textId="77777777" w:rsidR="00AB6492" w:rsidRDefault="00AB6492" w:rsidP="00AB6492">
      <w:pPr>
        <w:pStyle w:val="Titre4"/>
        <w:ind w:firstLine="0"/>
      </w:pPr>
      <w:r>
        <w:t>Scenario alternative 1</w:t>
      </w:r>
    </w:p>
    <w:p w14:paraId="7A385BC4" w14:textId="77777777" w:rsidR="00AB6492" w:rsidRPr="009B59BE" w:rsidRDefault="00AB6492" w:rsidP="00AB6492">
      <w:pPr>
        <w:pStyle w:val="Paragraphedeliste"/>
        <w:numPr>
          <w:ilvl w:val="0"/>
          <w:numId w:val="21"/>
        </w:numPr>
        <w:spacing w:after="160" w:line="259" w:lineRule="auto"/>
        <w:jc w:val="left"/>
        <w:rPr>
          <w:rFonts w:ascii="Times New Roman" w:hAnsi="Times New Roman" w:cs="Times New Roman"/>
        </w:rPr>
      </w:pPr>
    </w:p>
    <w:p w14:paraId="5F256C28" w14:textId="77777777" w:rsidR="00AB6492" w:rsidRPr="009B59BE" w:rsidRDefault="00AB6492" w:rsidP="00AB6492">
      <w:pPr>
        <w:pStyle w:val="Paragraphedeliste"/>
        <w:numPr>
          <w:ilvl w:val="1"/>
          <w:numId w:val="21"/>
        </w:numPr>
        <w:spacing w:after="160" w:line="360" w:lineRule="auto"/>
        <w:jc w:val="left"/>
        <w:rPr>
          <w:rFonts w:ascii="Times New Roman" w:hAnsi="Times New Roman" w:cs="Times New Roman"/>
        </w:rPr>
      </w:pPr>
      <w:r w:rsidRPr="009B59BE">
        <w:rPr>
          <w:rFonts w:ascii="Times New Roman" w:hAnsi="Times New Roman" w:cs="Times New Roman"/>
        </w:rPr>
        <w:t xml:space="preserve">L’utilisateur n’a pas entré une adresse </w:t>
      </w:r>
      <w:proofErr w:type="gramStart"/>
      <w:r w:rsidRPr="009B59BE">
        <w:rPr>
          <w:rFonts w:ascii="Times New Roman" w:hAnsi="Times New Roman" w:cs="Times New Roman"/>
        </w:rPr>
        <w:t>mail</w:t>
      </w:r>
      <w:proofErr w:type="gramEnd"/>
      <w:r w:rsidRPr="009B59BE">
        <w:rPr>
          <w:rFonts w:ascii="Times New Roman" w:hAnsi="Times New Roman" w:cs="Times New Roman"/>
        </w:rPr>
        <w:t xml:space="preserve"> valide.</w:t>
      </w:r>
    </w:p>
    <w:p w14:paraId="39B32169" w14:textId="77777777" w:rsidR="00AB6492" w:rsidRPr="009B59BE" w:rsidRDefault="00AB6492" w:rsidP="00AB6492">
      <w:pPr>
        <w:pStyle w:val="Paragraphedeliste"/>
        <w:numPr>
          <w:ilvl w:val="1"/>
          <w:numId w:val="21"/>
        </w:numPr>
        <w:spacing w:after="160" w:line="360" w:lineRule="auto"/>
        <w:jc w:val="left"/>
        <w:rPr>
          <w:rFonts w:ascii="Times New Roman" w:hAnsi="Times New Roman" w:cs="Times New Roman"/>
        </w:rPr>
      </w:pPr>
      <w:r w:rsidRPr="009B59BE">
        <w:rPr>
          <w:rFonts w:ascii="Times New Roman" w:hAnsi="Times New Roman" w:cs="Times New Roman"/>
        </w:rPr>
        <w:t>L’utilisateur reste à l’étape 2.</w:t>
      </w:r>
    </w:p>
    <w:p w14:paraId="28157BAF" w14:textId="77777777" w:rsidR="00AB6492" w:rsidRPr="008C11FC" w:rsidRDefault="00AB6492" w:rsidP="00AB6492">
      <w:pPr>
        <w:spacing w:after="160" w:line="259" w:lineRule="auto"/>
        <w:ind w:firstLine="0"/>
        <w:jc w:val="left"/>
      </w:pPr>
    </w:p>
    <w:p w14:paraId="5B36A770" w14:textId="77777777" w:rsidR="00AB6492" w:rsidRPr="009B59BE" w:rsidRDefault="00AB6492" w:rsidP="00AB6492">
      <w:pPr>
        <w:pStyle w:val="Titre4"/>
        <w:ind w:firstLine="0"/>
      </w:pPr>
      <w:r w:rsidRPr="009B59BE">
        <w:t>Scénario alternative 2</w:t>
      </w:r>
    </w:p>
    <w:p w14:paraId="5AC25CBC" w14:textId="77777777" w:rsidR="00AB6492" w:rsidRPr="009B59BE" w:rsidRDefault="00AB6492" w:rsidP="00AB6492">
      <w:pPr>
        <w:pStyle w:val="Paragraphedeliste"/>
        <w:numPr>
          <w:ilvl w:val="0"/>
          <w:numId w:val="21"/>
        </w:numPr>
        <w:spacing w:after="160" w:line="259" w:lineRule="auto"/>
        <w:jc w:val="left"/>
        <w:rPr>
          <w:rFonts w:ascii="Times New Roman" w:hAnsi="Times New Roman" w:cs="Times New Roman"/>
        </w:rPr>
      </w:pPr>
    </w:p>
    <w:p w14:paraId="6D6C8B76" w14:textId="77777777" w:rsidR="00AB6492" w:rsidRPr="009B59BE" w:rsidRDefault="00AB6492" w:rsidP="00AB6492">
      <w:pPr>
        <w:pStyle w:val="Paragraphedeliste"/>
        <w:numPr>
          <w:ilvl w:val="1"/>
          <w:numId w:val="22"/>
        </w:numPr>
        <w:spacing w:after="160" w:line="360" w:lineRule="auto"/>
        <w:ind w:left="1418"/>
        <w:jc w:val="left"/>
        <w:rPr>
          <w:rFonts w:ascii="Times New Roman" w:hAnsi="Times New Roman" w:cs="Times New Roman"/>
        </w:rPr>
      </w:pPr>
      <w:r w:rsidRPr="009B59BE">
        <w:rPr>
          <w:rFonts w:ascii="Times New Roman" w:hAnsi="Times New Roman" w:cs="Times New Roman"/>
        </w:rPr>
        <w:t xml:space="preserve">L’utilisateur </w:t>
      </w:r>
      <w:r>
        <w:rPr>
          <w:rFonts w:ascii="Times New Roman" w:hAnsi="Times New Roman" w:cs="Times New Roman"/>
        </w:rPr>
        <w:t>a</w:t>
      </w:r>
      <w:r w:rsidRPr="009B59BE">
        <w:rPr>
          <w:rFonts w:ascii="Times New Roman" w:hAnsi="Times New Roman" w:cs="Times New Roman"/>
        </w:rPr>
        <w:t xml:space="preserve"> interagi avec le bouton suivant sans avoir sélectionn</w:t>
      </w:r>
      <w:r>
        <w:rPr>
          <w:rFonts w:ascii="Times New Roman" w:hAnsi="Times New Roman" w:cs="Times New Roman"/>
        </w:rPr>
        <w:t>é</w:t>
      </w:r>
      <w:r w:rsidRPr="009B59BE">
        <w:rPr>
          <w:rFonts w:ascii="Times New Roman" w:hAnsi="Times New Roman" w:cs="Times New Roman"/>
        </w:rPr>
        <w:t xml:space="preserve"> au moins une des réponses proposer.</w:t>
      </w:r>
    </w:p>
    <w:p w14:paraId="782F0EAC" w14:textId="77777777" w:rsidR="00AB6492" w:rsidRPr="009B59BE" w:rsidRDefault="00AB6492" w:rsidP="00AB6492">
      <w:pPr>
        <w:pStyle w:val="Paragraphedeliste"/>
        <w:numPr>
          <w:ilvl w:val="1"/>
          <w:numId w:val="22"/>
        </w:numPr>
        <w:spacing w:after="160" w:line="360" w:lineRule="auto"/>
        <w:ind w:left="1418"/>
        <w:jc w:val="left"/>
        <w:rPr>
          <w:rFonts w:ascii="Times New Roman" w:hAnsi="Times New Roman" w:cs="Times New Roman"/>
        </w:rPr>
      </w:pPr>
      <w:r w:rsidRPr="009B59BE">
        <w:rPr>
          <w:rFonts w:ascii="Times New Roman" w:hAnsi="Times New Roman" w:cs="Times New Roman"/>
        </w:rPr>
        <w:t>L’utilisateur reste sur la même question.</w:t>
      </w:r>
    </w:p>
    <w:p w14:paraId="4052D066" w14:textId="77777777" w:rsidR="00AB6492" w:rsidRPr="009B59BE" w:rsidRDefault="00AB6492" w:rsidP="00AB6492">
      <w:pPr>
        <w:pStyle w:val="Paragraphedeliste"/>
        <w:numPr>
          <w:ilvl w:val="1"/>
          <w:numId w:val="22"/>
        </w:numPr>
        <w:spacing w:after="160" w:line="360" w:lineRule="auto"/>
        <w:ind w:left="1418"/>
        <w:jc w:val="left"/>
        <w:rPr>
          <w:rFonts w:ascii="Times New Roman" w:hAnsi="Times New Roman" w:cs="Times New Roman"/>
        </w:rPr>
      </w:pPr>
      <w:r w:rsidRPr="009B59BE">
        <w:rPr>
          <w:rFonts w:ascii="Times New Roman" w:hAnsi="Times New Roman" w:cs="Times New Roman"/>
        </w:rPr>
        <w:t>L’utilisateur sélectionne une réponse.</w:t>
      </w:r>
    </w:p>
    <w:p w14:paraId="4411B2E5" w14:textId="77777777" w:rsidR="00AB6492" w:rsidRPr="009B59BE" w:rsidRDefault="00AB6492" w:rsidP="00AB6492">
      <w:pPr>
        <w:pStyle w:val="Paragraphedeliste"/>
        <w:numPr>
          <w:ilvl w:val="1"/>
          <w:numId w:val="22"/>
        </w:numPr>
        <w:spacing w:after="160" w:line="360" w:lineRule="auto"/>
        <w:ind w:left="1418"/>
        <w:jc w:val="left"/>
        <w:rPr>
          <w:rFonts w:ascii="Times New Roman" w:hAnsi="Times New Roman" w:cs="Times New Roman"/>
        </w:rPr>
      </w:pPr>
      <w:r w:rsidRPr="009B59BE">
        <w:rPr>
          <w:rFonts w:ascii="Times New Roman" w:hAnsi="Times New Roman" w:cs="Times New Roman"/>
        </w:rPr>
        <w:t>L’utilisateur passe à la question suivante.</w:t>
      </w:r>
    </w:p>
    <w:p w14:paraId="7608CCDC" w14:textId="77777777" w:rsidR="00AB6492" w:rsidRPr="009B59BE" w:rsidRDefault="00AB6492" w:rsidP="00AB6492">
      <w:pPr>
        <w:pStyle w:val="Paragraphedeliste"/>
        <w:numPr>
          <w:ilvl w:val="1"/>
          <w:numId w:val="22"/>
        </w:numPr>
        <w:spacing w:after="160" w:line="360" w:lineRule="auto"/>
        <w:ind w:left="1418"/>
        <w:jc w:val="left"/>
        <w:rPr>
          <w:rFonts w:ascii="Times New Roman" w:hAnsi="Times New Roman" w:cs="Times New Roman"/>
        </w:rPr>
      </w:pPr>
      <w:r w:rsidRPr="009B59BE">
        <w:rPr>
          <w:rFonts w:ascii="Times New Roman" w:hAnsi="Times New Roman" w:cs="Times New Roman"/>
        </w:rPr>
        <w:t>Continue à l’étape 4</w:t>
      </w:r>
    </w:p>
    <w:p w14:paraId="4AA813AD" w14:textId="77777777" w:rsidR="00AB6492" w:rsidRPr="009B59BE" w:rsidRDefault="00AB6492" w:rsidP="00AB6492">
      <w:pPr>
        <w:spacing w:after="160" w:line="259" w:lineRule="auto"/>
        <w:ind w:firstLine="0"/>
        <w:jc w:val="left"/>
      </w:pPr>
    </w:p>
    <w:p w14:paraId="2D07A226" w14:textId="77777777" w:rsidR="00AB6492" w:rsidRPr="009B59BE" w:rsidRDefault="00AB6492" w:rsidP="00AB6492">
      <w:pPr>
        <w:pStyle w:val="Titre4"/>
        <w:ind w:firstLine="0"/>
      </w:pPr>
      <w:r w:rsidRPr="009B59BE">
        <w:t>Scénario alternative 3</w:t>
      </w:r>
    </w:p>
    <w:p w14:paraId="18E45E87" w14:textId="77777777" w:rsidR="00AB6492" w:rsidRPr="009B59BE" w:rsidRDefault="00AB6492" w:rsidP="00AB6492">
      <w:pPr>
        <w:pStyle w:val="Paragraphedeliste"/>
        <w:numPr>
          <w:ilvl w:val="0"/>
          <w:numId w:val="23"/>
        </w:numPr>
        <w:spacing w:after="160" w:line="259" w:lineRule="auto"/>
        <w:jc w:val="left"/>
        <w:rPr>
          <w:rFonts w:ascii="Times New Roman" w:hAnsi="Times New Roman" w:cs="Times New Roman"/>
        </w:rPr>
      </w:pPr>
    </w:p>
    <w:p w14:paraId="0C0B28E7" w14:textId="77777777" w:rsidR="00AB6492" w:rsidRPr="009B59BE" w:rsidRDefault="00AB6492" w:rsidP="00AB6492">
      <w:pPr>
        <w:pStyle w:val="Paragraphedeliste"/>
        <w:numPr>
          <w:ilvl w:val="1"/>
          <w:numId w:val="23"/>
        </w:numPr>
        <w:spacing w:after="160" w:line="360" w:lineRule="auto"/>
        <w:jc w:val="left"/>
        <w:rPr>
          <w:rFonts w:ascii="Times New Roman" w:hAnsi="Times New Roman" w:cs="Times New Roman"/>
        </w:rPr>
      </w:pPr>
      <w:r w:rsidRPr="009B59BE">
        <w:rPr>
          <w:rFonts w:ascii="Times New Roman" w:hAnsi="Times New Roman" w:cs="Times New Roman"/>
        </w:rPr>
        <w:t>L’utilisateur n’a pas eu assez de point</w:t>
      </w:r>
    </w:p>
    <w:p w14:paraId="232CE0D0" w14:textId="77777777" w:rsidR="00AB6492" w:rsidRPr="009B59BE" w:rsidRDefault="00AB6492" w:rsidP="00AB6492">
      <w:pPr>
        <w:pStyle w:val="Paragraphedeliste"/>
        <w:numPr>
          <w:ilvl w:val="1"/>
          <w:numId w:val="23"/>
        </w:numPr>
        <w:spacing w:after="160" w:line="360" w:lineRule="auto"/>
        <w:jc w:val="left"/>
        <w:rPr>
          <w:rFonts w:ascii="Times New Roman" w:hAnsi="Times New Roman" w:cs="Times New Roman"/>
        </w:rPr>
      </w:pPr>
      <w:r w:rsidRPr="009B59BE">
        <w:rPr>
          <w:rFonts w:ascii="Times New Roman" w:hAnsi="Times New Roman" w:cs="Times New Roman"/>
        </w:rPr>
        <w:t xml:space="preserve">L’utilisateur reçoit un message et un lien qui conseille de faire le quiz d’orientation (ou </w:t>
      </w:r>
      <w:r>
        <w:rPr>
          <w:rFonts w:ascii="Times New Roman" w:hAnsi="Times New Roman" w:cs="Times New Roman"/>
        </w:rPr>
        <w:t>l</w:t>
      </w:r>
      <w:r w:rsidRPr="009B59BE">
        <w:rPr>
          <w:rFonts w:ascii="Times New Roman" w:hAnsi="Times New Roman" w:cs="Times New Roman"/>
        </w:rPr>
        <w:t xml:space="preserve">e niveau 1 </w:t>
      </w:r>
      <w:proofErr w:type="gramStart"/>
      <w:r w:rsidRPr="009B59BE">
        <w:rPr>
          <w:rFonts w:ascii="Times New Roman" w:hAnsi="Times New Roman" w:cs="Times New Roman"/>
        </w:rPr>
        <w:t>si il</w:t>
      </w:r>
      <w:proofErr w:type="gramEnd"/>
      <w:r w:rsidRPr="009B59BE">
        <w:rPr>
          <w:rFonts w:ascii="Times New Roman" w:hAnsi="Times New Roman" w:cs="Times New Roman"/>
        </w:rPr>
        <w:t xml:space="preserve"> faisait le niveau 2)</w:t>
      </w:r>
    </w:p>
    <w:p w14:paraId="0BB95C90" w14:textId="77777777" w:rsidR="00AB6492" w:rsidRDefault="00AB6492" w:rsidP="00AB6492">
      <w:pPr>
        <w:spacing w:line="240" w:lineRule="auto"/>
        <w:ind w:firstLine="0"/>
        <w:jc w:val="left"/>
        <w:rPr>
          <w:color w:val="222222"/>
        </w:rPr>
      </w:pPr>
    </w:p>
    <w:p w14:paraId="6120C159" w14:textId="77777777" w:rsidR="00AB6492" w:rsidRDefault="00AB6492" w:rsidP="00AB6492">
      <w:pPr>
        <w:spacing w:line="240" w:lineRule="auto"/>
        <w:ind w:firstLine="0"/>
        <w:jc w:val="left"/>
        <w:rPr>
          <w:color w:val="222222"/>
        </w:rPr>
      </w:pPr>
      <w:r>
        <w:rPr>
          <w:color w:val="222222"/>
        </w:rPr>
        <w:br w:type="page"/>
      </w:r>
    </w:p>
    <w:p w14:paraId="40A666A6" w14:textId="77777777" w:rsidR="00AB6492" w:rsidRDefault="00AB6492" w:rsidP="00AB6492">
      <w:pPr>
        <w:spacing w:line="240" w:lineRule="auto"/>
        <w:ind w:firstLine="0"/>
        <w:jc w:val="left"/>
        <w:rPr>
          <w:color w:val="222222"/>
        </w:rPr>
      </w:pPr>
    </w:p>
    <w:p w14:paraId="4ABCB6AF" w14:textId="77777777" w:rsidR="00AB6492" w:rsidRDefault="00AB6492" w:rsidP="00DC3B6B">
      <w:pPr>
        <w:pStyle w:val="Titre2"/>
        <w:numPr>
          <w:ilvl w:val="0"/>
          <w:numId w:val="35"/>
        </w:numPr>
        <w:ind w:left="0" w:hanging="11"/>
      </w:pPr>
      <w:bookmarkStart w:id="56" w:name="_Toc145511126"/>
      <w:bookmarkStart w:id="57" w:name="_Toc147476570"/>
      <w:r>
        <w:t>Demonstration</w:t>
      </w:r>
      <w:bookmarkEnd w:id="56"/>
      <w:bookmarkEnd w:id="57"/>
    </w:p>
    <w:p w14:paraId="1255A267" w14:textId="428B3FB4" w:rsidR="00AB6492" w:rsidRDefault="00744EDD" w:rsidP="007253DA">
      <w:r>
        <w:t xml:space="preserve">Vous pouvez actuellement voir le rendu </w:t>
      </w:r>
      <w:r w:rsidR="007253DA">
        <w:t>du code actuel</w:t>
      </w:r>
      <w:r>
        <w:t xml:space="preserve"> via le lien si dessous</w:t>
      </w:r>
      <w:r w:rsidR="00AB6492">
        <w:t>.</w:t>
      </w:r>
      <w:r w:rsidR="007253DA">
        <w:t xml:space="preserve"> C’est une petite vidéo que j’ai fait </w:t>
      </w:r>
    </w:p>
    <w:p w14:paraId="7A440D13" w14:textId="77777777" w:rsidR="00AB6492" w:rsidRPr="001D4600" w:rsidRDefault="00AB6492" w:rsidP="00AB6492">
      <w:pPr>
        <w:spacing w:line="240" w:lineRule="auto"/>
        <w:ind w:firstLine="0"/>
        <w:jc w:val="center"/>
        <w:rPr>
          <w:color w:val="0070C0"/>
        </w:rPr>
      </w:pPr>
      <w:r w:rsidRPr="001D4600">
        <w:rPr>
          <w:color w:val="0070C0"/>
        </w:rPr>
        <w:t>https://youtu.be/DhmlPxGW3xQ</w:t>
      </w:r>
    </w:p>
    <w:p w14:paraId="16C5AFE2" w14:textId="44154379" w:rsidR="001A0A82" w:rsidRPr="00A82EE5" w:rsidRDefault="001A0A82" w:rsidP="00DC3B6B">
      <w:pPr>
        <w:spacing w:line="240" w:lineRule="auto"/>
        <w:ind w:firstLine="0"/>
        <w:jc w:val="left"/>
      </w:pPr>
    </w:p>
    <w:sectPr w:rsidR="001A0A82" w:rsidRPr="00A82EE5" w:rsidSect="00D02D83">
      <w:headerReference w:type="even" r:id="rId20"/>
      <w:headerReference w:type="default" r:id="rId21"/>
      <w:headerReference w:type="first" r:id="rId22"/>
      <w:type w:val="continuous"/>
      <w:pgSz w:w="11907" w:h="16839"/>
      <w:pgMar w:top="567" w:right="1418" w:bottom="568" w:left="1814" w:header="720" w:footer="415"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A3C6B" w14:textId="77777777" w:rsidR="002308EE" w:rsidRDefault="002308EE" w:rsidP="00152740">
      <w:r>
        <w:separator/>
      </w:r>
    </w:p>
  </w:endnote>
  <w:endnote w:type="continuationSeparator" w:id="0">
    <w:p w14:paraId="66530D96" w14:textId="77777777" w:rsidR="002308EE" w:rsidRDefault="002308EE" w:rsidP="00152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AC898" w14:textId="77777777" w:rsidR="0010528C" w:rsidRDefault="0010528C" w:rsidP="00152740">
    <w:pPr>
      <w:rPr>
        <w:rStyle w:val="Numrodepage"/>
        <w:szCs w:val="20"/>
      </w:rPr>
    </w:pPr>
    <w:r>
      <w:rPr>
        <w:rStyle w:val="Numrodepage"/>
        <w:szCs w:val="20"/>
      </w:rPr>
      <w:fldChar w:fldCharType="begin"/>
    </w:r>
    <w:r>
      <w:rPr>
        <w:rStyle w:val="Numrodepage"/>
        <w:szCs w:val="20"/>
      </w:rPr>
      <w:instrText xml:space="preserve">PAGE  </w:instrText>
    </w:r>
    <w:r>
      <w:rPr>
        <w:rStyle w:val="Numrodepage"/>
        <w:szCs w:val="20"/>
      </w:rPr>
      <w:fldChar w:fldCharType="separate"/>
    </w:r>
    <w:r>
      <w:rPr>
        <w:rStyle w:val="Numrodepage"/>
        <w:noProof/>
        <w:szCs w:val="20"/>
      </w:rPr>
      <w:t>10</w:t>
    </w:r>
    <w:r>
      <w:rPr>
        <w:rStyle w:val="Numrodepage"/>
        <w:szCs w:val="20"/>
      </w:rPr>
      <w:fldChar w:fldCharType="end"/>
    </w:r>
  </w:p>
  <w:p w14:paraId="763E441C" w14:textId="77777777" w:rsidR="0010528C" w:rsidRDefault="0010528C" w:rsidP="0015274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5AFDF" w14:textId="77777777" w:rsidR="0010528C" w:rsidRDefault="0010528C" w:rsidP="00152740">
    <w:pPr>
      <w:rPr>
        <w:rStyle w:val="Numrodepage"/>
        <w:szCs w:val="20"/>
      </w:rPr>
    </w:pPr>
    <w:r>
      <w:rPr>
        <w:rStyle w:val="Numrodepage"/>
        <w:szCs w:val="20"/>
      </w:rPr>
      <w:fldChar w:fldCharType="begin"/>
    </w:r>
    <w:r>
      <w:rPr>
        <w:rStyle w:val="Numrodepage"/>
        <w:szCs w:val="20"/>
      </w:rPr>
      <w:instrText xml:space="preserve">PAGE  </w:instrText>
    </w:r>
    <w:r>
      <w:rPr>
        <w:rStyle w:val="Numrodepage"/>
        <w:szCs w:val="20"/>
      </w:rPr>
      <w:fldChar w:fldCharType="separate"/>
    </w:r>
    <w:r>
      <w:rPr>
        <w:rStyle w:val="Numrodepage"/>
        <w:noProof/>
        <w:szCs w:val="20"/>
      </w:rPr>
      <w:t>9</w:t>
    </w:r>
    <w:r>
      <w:rPr>
        <w:rStyle w:val="Numrodepage"/>
        <w:szCs w:val="20"/>
      </w:rPr>
      <w:fldChar w:fldCharType="end"/>
    </w:r>
  </w:p>
  <w:p w14:paraId="6028B382" w14:textId="77777777" w:rsidR="0010528C" w:rsidRDefault="0010528C" w:rsidP="0015274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D37B6" w14:textId="77777777" w:rsidR="0010528C" w:rsidRDefault="0010528C" w:rsidP="00152740">
    <w: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E42A6" w14:textId="77777777" w:rsidR="002308EE" w:rsidRDefault="002308EE" w:rsidP="00152740">
      <w:r>
        <w:separator/>
      </w:r>
    </w:p>
  </w:footnote>
  <w:footnote w:type="continuationSeparator" w:id="0">
    <w:p w14:paraId="580D880A" w14:textId="77777777" w:rsidR="002308EE" w:rsidRDefault="002308EE" w:rsidP="00152740">
      <w:r>
        <w:separator/>
      </w:r>
    </w:p>
  </w:footnote>
  <w:footnote w:type="continuationNotice" w:id="1">
    <w:p w14:paraId="2A6D5B4B" w14:textId="77777777" w:rsidR="002308EE" w:rsidRPr="009F6125" w:rsidRDefault="002308EE" w:rsidP="00152740">
      <w:r w:rsidRPr="009F6125">
        <w:t>(</w:t>
      </w:r>
      <w:proofErr w:type="gramStart"/>
      <w:r w:rsidRPr="009F6125">
        <w:t>note</w:t>
      </w:r>
      <w:proofErr w:type="gramEnd"/>
      <w:r w:rsidRPr="009F6125">
        <w:t xml:space="preserve"> de bas de page - suite)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C0813" w14:textId="77777777" w:rsidR="0010528C" w:rsidRDefault="0010528C" w:rsidP="00152740">
    <w:r>
      <w:rPr>
        <w:noProof/>
      </w:rPr>
      <mc:AlternateContent>
        <mc:Choice Requires="wps">
          <w:drawing>
            <wp:anchor distT="0" distB="0" distL="114300" distR="114300" simplePos="0" relativeHeight="251657216" behindDoc="0" locked="1" layoutInCell="0" allowOverlap="1" wp14:anchorId="1EEC76F6" wp14:editId="709C798E">
              <wp:simplePos x="0" y="0"/>
              <wp:positionH relativeFrom="page">
                <wp:posOffset>457200</wp:posOffset>
              </wp:positionH>
              <wp:positionV relativeFrom="page">
                <wp:posOffset>1207770</wp:posOffset>
              </wp:positionV>
              <wp:extent cx="6858000" cy="304800"/>
              <wp:effectExtent l="0" t="0" r="0" b="190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65C9D6"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" o:allowincell="f" fillcolor="#e5e5e5" stroked="f" strokecolor="#e5e5e5">
              <w10:wrap anchorx="page" anchory="page"/>
              <w10:anchorlock/>
            </v:rect>
          </w:pict>
        </mc:Fallback>
      </mc:AlternateContent>
    </w:r>
    <w:r>
      <w:rPr>
        <w:noProof/>
      </w:rPr>
      <mc:AlternateContent>
        <mc:Choice Requires="wps">
          <w:drawing>
            <wp:anchor distT="0" distB="0" distL="114300" distR="114300" simplePos="0" relativeHeight="251658240" behindDoc="0" locked="1" layoutInCell="0" allowOverlap="1" wp14:anchorId="3DF033A6" wp14:editId="42FA32E8">
              <wp:simplePos x="0" y="0"/>
              <wp:positionH relativeFrom="page">
                <wp:posOffset>1844040</wp:posOffset>
              </wp:positionH>
              <wp:positionV relativeFrom="page">
                <wp:posOffset>381000</wp:posOffset>
              </wp:positionV>
              <wp:extent cx="106680" cy="990600"/>
              <wp:effectExtent l="0" t="0" r="190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14:paraId="404F671B" w14:textId="77777777" w:rsidR="0010528C" w:rsidRDefault="0010528C" w:rsidP="00152740">
                          <w:r>
                            <w:t>.</w:t>
                          </w:r>
                          <w:r>
                            <w:br/>
                            <w:t>.</w:t>
                          </w:r>
                          <w:r>
                            <w:br/>
                            <w:t>.</w:t>
                          </w:r>
                          <w:r>
                            <w:br/>
                            <w:t>.</w:t>
                          </w:r>
                          <w:r>
                            <w:br/>
                            <w:t>.</w:t>
                          </w:r>
                          <w:r>
                            <w:br/>
                            <w:t>.</w:t>
                          </w:r>
                          <w:r>
                            <w:br/>
                            <w:t>.</w:t>
                          </w:r>
                          <w:r>
                            <w:br/>
                            <w:t>.</w:t>
                          </w:r>
                          <w:r>
                            <w:br/>
                            <w:t>.</w:t>
                          </w:r>
                        </w:p>
                        <w:p w14:paraId="4133596A" w14:textId="77777777" w:rsidR="0010528C" w:rsidRDefault="0010528C" w:rsidP="0015274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F033A6" id="Rectangle 2" o:spid="_x0000_s1029" style="position:absolute;left:0;text-align:left;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" o:allowincell="f" filled="f" stroked="f" strokecolor="white" strokeweight="6pt">
              <v:textbox inset="0,0,0,0">
                <w:txbxContent>
                  <w:p w14:paraId="404F671B" w14:textId="77777777" w:rsidR="0010528C" w:rsidRDefault="0010528C" w:rsidP="00152740">
                    <w:r>
                      <w:t>.</w:t>
                    </w:r>
                    <w:r>
                      <w:br/>
                      <w:t>.</w:t>
                    </w:r>
                    <w:r>
                      <w:br/>
                      <w:t>.</w:t>
                    </w:r>
                    <w:r>
                      <w:br/>
                      <w:t>.</w:t>
                    </w:r>
                    <w:r>
                      <w:br/>
                      <w:t>.</w:t>
                    </w:r>
                    <w:r>
                      <w:br/>
                      <w:t>.</w:t>
                    </w:r>
                    <w:r>
                      <w:br/>
                      <w:t>.</w:t>
                    </w:r>
                    <w:r>
                      <w:br/>
                      <w:t>.</w:t>
                    </w:r>
                    <w:r>
                      <w:br/>
                      <w:t>.</w:t>
                    </w:r>
                  </w:p>
                  <w:p w14:paraId="4133596A" w14:textId="77777777" w:rsidR="0010528C" w:rsidRDefault="0010528C" w:rsidP="00152740"/>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15C11" w14:textId="77777777" w:rsidR="0010528C" w:rsidRDefault="0010528C" w:rsidP="00152740">
    <w:r>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33D16" w14:textId="77777777" w:rsidR="0010528C" w:rsidRDefault="0010528C" w:rsidP="0015274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A61DB" w14:textId="77777777" w:rsidR="0010528C" w:rsidRDefault="0010528C" w:rsidP="0015274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3B899" w14:textId="77777777" w:rsidR="0010528C" w:rsidRDefault="0010528C" w:rsidP="0015274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Listepuces"/>
      <w:lvlText w:val="*"/>
      <w:lvlJc w:val="left"/>
      <w:pPr>
        <w:ind w:left="0" w:firstLine="0"/>
      </w:pPr>
    </w:lvl>
  </w:abstractNum>
  <w:abstractNum w:abstractNumId="1" w15:restartNumberingAfterBreak="0">
    <w:nsid w:val="0F3D499A"/>
    <w:multiLevelType w:val="hybridMultilevel"/>
    <w:tmpl w:val="1BEED54E"/>
    <w:lvl w:ilvl="0" w:tplc="040C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0280A3F"/>
    <w:multiLevelType w:val="hybridMultilevel"/>
    <w:tmpl w:val="808A9BDE"/>
    <w:lvl w:ilvl="0" w:tplc="744E50AE">
      <w:start w:val="1"/>
      <w:numFmt w:val="upperLetter"/>
      <w:lvlText w:val="%1."/>
      <w:lvlJc w:val="left"/>
      <w:pPr>
        <w:ind w:left="720" w:hanging="360"/>
      </w:pPr>
      <w:rPr>
        <w:rFonts w:hint="default"/>
        <w:b/>
        <w:sz w:val="20"/>
        <w:szCs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4B805DF"/>
    <w:multiLevelType w:val="hybridMultilevel"/>
    <w:tmpl w:val="C1B0042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B1D4C2D"/>
    <w:multiLevelType w:val="hybridMultilevel"/>
    <w:tmpl w:val="8CF4D84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16F57EE"/>
    <w:multiLevelType w:val="hybridMultilevel"/>
    <w:tmpl w:val="101A0830"/>
    <w:lvl w:ilvl="0" w:tplc="C5DE58A2">
      <w:start w:val="7"/>
      <w:numFmt w:val="upp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7E23796"/>
    <w:multiLevelType w:val="hybridMultilevel"/>
    <w:tmpl w:val="2244D1BC"/>
    <w:lvl w:ilvl="0" w:tplc="1D86E0D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8CE2D4F"/>
    <w:multiLevelType w:val="hybridMultilevel"/>
    <w:tmpl w:val="0DE8D41C"/>
    <w:lvl w:ilvl="0" w:tplc="040C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2A4E2A70"/>
    <w:multiLevelType w:val="hybridMultilevel"/>
    <w:tmpl w:val="A25E64C8"/>
    <w:lvl w:ilvl="0" w:tplc="0B66A024">
      <w:start w:val="2"/>
      <w:numFmt w:val="upperLetter"/>
      <w:lvlText w:val="%1."/>
      <w:lvlJc w:val="left"/>
      <w:pPr>
        <w:ind w:left="1080" w:hanging="360"/>
      </w:pPr>
      <w:rPr>
        <w:rFonts w:hint="default"/>
        <w:b/>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D195074"/>
    <w:multiLevelType w:val="hybridMultilevel"/>
    <w:tmpl w:val="D1F8D872"/>
    <w:lvl w:ilvl="0" w:tplc="FB020638">
      <w:start w:val="2"/>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02A3EDC"/>
    <w:multiLevelType w:val="hybridMultilevel"/>
    <w:tmpl w:val="19D8DB26"/>
    <w:lvl w:ilvl="0" w:tplc="E9F62B78">
      <w:start w:val="4"/>
      <w:numFmt w:val="decimal"/>
      <w:lvlText w:val="%1."/>
      <w:lvlJc w:val="left"/>
      <w:pPr>
        <w:ind w:left="108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45784388"/>
    <w:multiLevelType w:val="hybridMultilevel"/>
    <w:tmpl w:val="DF94E044"/>
    <w:lvl w:ilvl="0" w:tplc="E8EC47F8">
      <w:start w:val="2"/>
      <w:numFmt w:val="upperLetter"/>
      <w:lvlText w:val="%1."/>
      <w:lvlJc w:val="left"/>
      <w:pPr>
        <w:ind w:left="1080" w:hanging="360"/>
      </w:pPr>
      <w:rPr>
        <w:rFonts w:hint="default"/>
        <w:b/>
        <w:sz w:val="20"/>
        <w:szCs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9806662"/>
    <w:multiLevelType w:val="hybridMultilevel"/>
    <w:tmpl w:val="282A30FE"/>
    <w:lvl w:ilvl="0" w:tplc="040C0001">
      <w:start w:val="1"/>
      <w:numFmt w:val="bullet"/>
      <w:lvlText w:val=""/>
      <w:lvlJc w:val="left"/>
      <w:pPr>
        <w:ind w:left="1506" w:hanging="360"/>
      </w:pPr>
      <w:rPr>
        <w:rFonts w:ascii="Symbol" w:hAnsi="Symbol" w:hint="default"/>
      </w:rPr>
    </w:lvl>
    <w:lvl w:ilvl="1" w:tplc="040C0003" w:tentative="1">
      <w:start w:val="1"/>
      <w:numFmt w:val="bullet"/>
      <w:lvlText w:val="o"/>
      <w:lvlJc w:val="left"/>
      <w:pPr>
        <w:ind w:left="2226" w:hanging="360"/>
      </w:pPr>
      <w:rPr>
        <w:rFonts w:ascii="Courier New" w:hAnsi="Courier New" w:cs="Courier New" w:hint="default"/>
      </w:rPr>
    </w:lvl>
    <w:lvl w:ilvl="2" w:tplc="040C0005" w:tentative="1">
      <w:start w:val="1"/>
      <w:numFmt w:val="bullet"/>
      <w:lvlText w:val=""/>
      <w:lvlJc w:val="left"/>
      <w:pPr>
        <w:ind w:left="2946" w:hanging="360"/>
      </w:pPr>
      <w:rPr>
        <w:rFonts w:ascii="Wingdings" w:hAnsi="Wingdings" w:hint="default"/>
      </w:rPr>
    </w:lvl>
    <w:lvl w:ilvl="3" w:tplc="040C0001" w:tentative="1">
      <w:start w:val="1"/>
      <w:numFmt w:val="bullet"/>
      <w:lvlText w:val=""/>
      <w:lvlJc w:val="left"/>
      <w:pPr>
        <w:ind w:left="3666" w:hanging="360"/>
      </w:pPr>
      <w:rPr>
        <w:rFonts w:ascii="Symbol" w:hAnsi="Symbol" w:hint="default"/>
      </w:rPr>
    </w:lvl>
    <w:lvl w:ilvl="4" w:tplc="040C0003" w:tentative="1">
      <w:start w:val="1"/>
      <w:numFmt w:val="bullet"/>
      <w:lvlText w:val="o"/>
      <w:lvlJc w:val="left"/>
      <w:pPr>
        <w:ind w:left="4386" w:hanging="360"/>
      </w:pPr>
      <w:rPr>
        <w:rFonts w:ascii="Courier New" w:hAnsi="Courier New" w:cs="Courier New" w:hint="default"/>
      </w:rPr>
    </w:lvl>
    <w:lvl w:ilvl="5" w:tplc="040C0005" w:tentative="1">
      <w:start w:val="1"/>
      <w:numFmt w:val="bullet"/>
      <w:lvlText w:val=""/>
      <w:lvlJc w:val="left"/>
      <w:pPr>
        <w:ind w:left="5106" w:hanging="360"/>
      </w:pPr>
      <w:rPr>
        <w:rFonts w:ascii="Wingdings" w:hAnsi="Wingdings" w:hint="default"/>
      </w:rPr>
    </w:lvl>
    <w:lvl w:ilvl="6" w:tplc="040C0001" w:tentative="1">
      <w:start w:val="1"/>
      <w:numFmt w:val="bullet"/>
      <w:lvlText w:val=""/>
      <w:lvlJc w:val="left"/>
      <w:pPr>
        <w:ind w:left="5826" w:hanging="360"/>
      </w:pPr>
      <w:rPr>
        <w:rFonts w:ascii="Symbol" w:hAnsi="Symbol" w:hint="default"/>
      </w:rPr>
    </w:lvl>
    <w:lvl w:ilvl="7" w:tplc="040C0003" w:tentative="1">
      <w:start w:val="1"/>
      <w:numFmt w:val="bullet"/>
      <w:lvlText w:val="o"/>
      <w:lvlJc w:val="left"/>
      <w:pPr>
        <w:ind w:left="6546" w:hanging="360"/>
      </w:pPr>
      <w:rPr>
        <w:rFonts w:ascii="Courier New" w:hAnsi="Courier New" w:cs="Courier New" w:hint="default"/>
      </w:rPr>
    </w:lvl>
    <w:lvl w:ilvl="8" w:tplc="040C0005" w:tentative="1">
      <w:start w:val="1"/>
      <w:numFmt w:val="bullet"/>
      <w:lvlText w:val=""/>
      <w:lvlJc w:val="left"/>
      <w:pPr>
        <w:ind w:left="7266" w:hanging="360"/>
      </w:pPr>
      <w:rPr>
        <w:rFonts w:ascii="Wingdings" w:hAnsi="Wingdings" w:hint="default"/>
      </w:rPr>
    </w:lvl>
  </w:abstractNum>
  <w:abstractNum w:abstractNumId="14" w15:restartNumberingAfterBreak="0">
    <w:nsid w:val="4D0749B0"/>
    <w:multiLevelType w:val="hybridMultilevel"/>
    <w:tmpl w:val="6BE4624C"/>
    <w:lvl w:ilvl="0" w:tplc="3280B45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13A6A2C"/>
    <w:multiLevelType w:val="hybridMultilevel"/>
    <w:tmpl w:val="F6629936"/>
    <w:lvl w:ilvl="0" w:tplc="516ABA56">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3147E42"/>
    <w:multiLevelType w:val="hybridMultilevel"/>
    <w:tmpl w:val="E1D08A24"/>
    <w:lvl w:ilvl="0" w:tplc="FFFFFFFF">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4352C60"/>
    <w:multiLevelType w:val="hybridMultilevel"/>
    <w:tmpl w:val="2BE4245C"/>
    <w:lvl w:ilvl="0" w:tplc="870E843A">
      <w:start w:val="1"/>
      <w:numFmt w:val="upperLetter"/>
      <w:lvlText w:val="%1."/>
      <w:lvlJc w:val="left"/>
      <w:pPr>
        <w:ind w:left="1080" w:hanging="360"/>
      </w:pPr>
      <w:rPr>
        <w:rFonts w:hint="default"/>
        <w:b/>
        <w:sz w:val="20"/>
        <w:szCs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4E51196"/>
    <w:multiLevelType w:val="hybridMultilevel"/>
    <w:tmpl w:val="43C8B3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5211B4C"/>
    <w:multiLevelType w:val="hybridMultilevel"/>
    <w:tmpl w:val="4FD6592E"/>
    <w:lvl w:ilvl="0" w:tplc="040C0015">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649689B"/>
    <w:multiLevelType w:val="hybridMultilevel"/>
    <w:tmpl w:val="F0CA3CBE"/>
    <w:lvl w:ilvl="0" w:tplc="040C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568B60CA"/>
    <w:multiLevelType w:val="hybridMultilevel"/>
    <w:tmpl w:val="158627A0"/>
    <w:lvl w:ilvl="0" w:tplc="7870D3E2">
      <w:start w:val="1"/>
      <w:numFmt w:val="bullet"/>
      <w:pStyle w:val="Titre3"/>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15:restartNumberingAfterBreak="0">
    <w:nsid w:val="58143A84"/>
    <w:multiLevelType w:val="hybridMultilevel"/>
    <w:tmpl w:val="7FD81DB4"/>
    <w:lvl w:ilvl="0" w:tplc="040C000B">
      <w:start w:val="1"/>
      <w:numFmt w:val="bullet"/>
      <w:lvlText w:val=""/>
      <w:lvlJc w:val="left"/>
      <w:pPr>
        <w:ind w:left="720" w:hanging="360"/>
      </w:pPr>
      <w:rPr>
        <w:rFonts w:ascii="Wingdings" w:hAnsi="Wingdings"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9973F3E"/>
    <w:multiLevelType w:val="hybridMultilevel"/>
    <w:tmpl w:val="272AEF56"/>
    <w:lvl w:ilvl="0" w:tplc="C5120034">
      <w:start w:val="5"/>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C7669F0"/>
    <w:multiLevelType w:val="hybridMultilevel"/>
    <w:tmpl w:val="D102B1EA"/>
    <w:lvl w:ilvl="0" w:tplc="0C5C8BC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CB14B77"/>
    <w:multiLevelType w:val="hybridMultilevel"/>
    <w:tmpl w:val="BA3C25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2E066F4"/>
    <w:multiLevelType w:val="hybridMultilevel"/>
    <w:tmpl w:val="16CE29F8"/>
    <w:lvl w:ilvl="0" w:tplc="040C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4416591"/>
    <w:multiLevelType w:val="hybridMultilevel"/>
    <w:tmpl w:val="786A1AB2"/>
    <w:lvl w:ilvl="0" w:tplc="990A87CA">
      <w:start w:val="1"/>
      <w:numFmt w:val="upperLetter"/>
      <w:lvlText w:val="%1."/>
      <w:lvlJc w:val="left"/>
      <w:pPr>
        <w:ind w:left="1080" w:hanging="360"/>
      </w:pPr>
      <w:rPr>
        <w:rFonts w:hint="default"/>
        <w:b/>
        <w:sz w:val="20"/>
        <w:szCs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83512FA"/>
    <w:multiLevelType w:val="hybridMultilevel"/>
    <w:tmpl w:val="61E030BC"/>
    <w:lvl w:ilvl="0" w:tplc="03DA3AE0">
      <w:start w:val="1"/>
      <w:numFmt w:val="upperLetter"/>
      <w:lvlText w:val="%1."/>
      <w:lvlJc w:val="left"/>
      <w:pPr>
        <w:ind w:left="1080" w:hanging="360"/>
      </w:pPr>
      <w:rPr>
        <w:rFonts w:hint="default"/>
        <w:b/>
        <w:sz w:val="20"/>
        <w:szCs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A131D82"/>
    <w:multiLevelType w:val="hybridMultilevel"/>
    <w:tmpl w:val="48122AAC"/>
    <w:lvl w:ilvl="0" w:tplc="D08C3D1C">
      <w:start w:val="1"/>
      <w:numFmt w:val="upperLetter"/>
      <w:lvlText w:val="%1."/>
      <w:lvlJc w:val="left"/>
      <w:pPr>
        <w:ind w:left="1080" w:hanging="360"/>
      </w:pPr>
      <w:rPr>
        <w:rFonts w:hint="default"/>
        <w:b/>
        <w:sz w:val="20"/>
        <w:szCs w:val="2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0" w15:restartNumberingAfterBreak="0">
    <w:nsid w:val="6BF61A6B"/>
    <w:multiLevelType w:val="hybridMultilevel"/>
    <w:tmpl w:val="5A223D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D8F5D93"/>
    <w:multiLevelType w:val="hybridMultilevel"/>
    <w:tmpl w:val="0A4420A2"/>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D462944"/>
    <w:multiLevelType w:val="hybridMultilevel"/>
    <w:tmpl w:val="C126442A"/>
    <w:lvl w:ilvl="0" w:tplc="6B6EC896">
      <w:start w:val="6"/>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E497ECA"/>
    <w:multiLevelType w:val="hybridMultilevel"/>
    <w:tmpl w:val="E9866D8E"/>
    <w:lvl w:ilvl="0" w:tplc="040C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7FB47C04"/>
    <w:multiLevelType w:val="hybridMultilevel"/>
    <w:tmpl w:val="22B018F2"/>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16cid:durableId="2073232894">
    <w:abstractNumId w:val="0"/>
    <w:lvlOverride w:ilvl="0">
      <w:lvl w:ilvl="0">
        <w:numFmt w:val="bullet"/>
        <w:pStyle w:val="Listepuces"/>
        <w:lvlText w:val=""/>
        <w:legacy w:legacy="1" w:legacySpace="0" w:legacyIndent="360"/>
        <w:lvlJc w:val="left"/>
        <w:pPr>
          <w:ind w:left="0" w:hanging="360"/>
        </w:pPr>
        <w:rPr>
          <w:rFonts w:ascii="Wingdings" w:hAnsi="Wingdings" w:hint="default"/>
          <w:sz w:val="12"/>
        </w:rPr>
      </w:lvl>
    </w:lvlOverride>
  </w:num>
  <w:num w:numId="2" w16cid:durableId="19252633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4280977">
    <w:abstractNumId w:val="21"/>
  </w:num>
  <w:num w:numId="4" w16cid:durableId="1860074660">
    <w:abstractNumId w:val="29"/>
  </w:num>
  <w:num w:numId="5" w16cid:durableId="67459270">
    <w:abstractNumId w:val="28"/>
  </w:num>
  <w:num w:numId="6" w16cid:durableId="1938979983">
    <w:abstractNumId w:val="7"/>
  </w:num>
  <w:num w:numId="7" w16cid:durableId="890576272">
    <w:abstractNumId w:val="27"/>
  </w:num>
  <w:num w:numId="8" w16cid:durableId="2120755934">
    <w:abstractNumId w:val="17"/>
  </w:num>
  <w:num w:numId="9" w16cid:durableId="671952726">
    <w:abstractNumId w:val="12"/>
  </w:num>
  <w:num w:numId="10" w16cid:durableId="1098210775">
    <w:abstractNumId w:val="9"/>
  </w:num>
  <w:num w:numId="11" w16cid:durableId="499273358">
    <w:abstractNumId w:val="18"/>
  </w:num>
  <w:num w:numId="12" w16cid:durableId="1414624907">
    <w:abstractNumId w:val="20"/>
  </w:num>
  <w:num w:numId="13" w16cid:durableId="1290740991">
    <w:abstractNumId w:val="33"/>
  </w:num>
  <w:num w:numId="14" w16cid:durableId="1044520464">
    <w:abstractNumId w:val="3"/>
  </w:num>
  <w:num w:numId="15" w16cid:durableId="2063602080">
    <w:abstractNumId w:val="13"/>
  </w:num>
  <w:num w:numId="16" w16cid:durableId="404574891">
    <w:abstractNumId w:val="2"/>
  </w:num>
  <w:num w:numId="17" w16cid:durableId="972364641">
    <w:abstractNumId w:val="34"/>
  </w:num>
  <w:num w:numId="18" w16cid:durableId="2142530122">
    <w:abstractNumId w:val="24"/>
  </w:num>
  <w:num w:numId="19" w16cid:durableId="1425998965">
    <w:abstractNumId w:val="4"/>
  </w:num>
  <w:num w:numId="20" w16cid:durableId="513769000">
    <w:abstractNumId w:val="22"/>
  </w:num>
  <w:num w:numId="21" w16cid:durableId="535431254">
    <w:abstractNumId w:val="10"/>
  </w:num>
  <w:num w:numId="22" w16cid:durableId="250236987">
    <w:abstractNumId w:val="11"/>
  </w:num>
  <w:num w:numId="23" w16cid:durableId="990796055">
    <w:abstractNumId w:val="19"/>
  </w:num>
  <w:num w:numId="24" w16cid:durableId="273296428">
    <w:abstractNumId w:val="14"/>
  </w:num>
  <w:num w:numId="25" w16cid:durableId="1301687620">
    <w:abstractNumId w:val="23"/>
  </w:num>
  <w:num w:numId="26" w16cid:durableId="1000278320">
    <w:abstractNumId w:val="6"/>
  </w:num>
  <w:num w:numId="27" w16cid:durableId="747112712">
    <w:abstractNumId w:val="25"/>
  </w:num>
  <w:num w:numId="28" w16cid:durableId="992679121">
    <w:abstractNumId w:val="30"/>
  </w:num>
  <w:num w:numId="29" w16cid:durableId="1439980748">
    <w:abstractNumId w:val="16"/>
  </w:num>
  <w:num w:numId="30" w16cid:durableId="1325477143">
    <w:abstractNumId w:val="1"/>
  </w:num>
  <w:num w:numId="31" w16cid:durableId="1497302419">
    <w:abstractNumId w:val="26"/>
  </w:num>
  <w:num w:numId="32" w16cid:durableId="148181105">
    <w:abstractNumId w:val="31"/>
  </w:num>
  <w:num w:numId="33" w16cid:durableId="1980039391">
    <w:abstractNumId w:val="8"/>
  </w:num>
  <w:num w:numId="34" w16cid:durableId="180239682">
    <w:abstractNumId w:val="15"/>
  </w:num>
  <w:num w:numId="35" w16cid:durableId="1802380776">
    <w:abstractNumId w:val="3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6" w:nlCheck="1" w:checkStyle="1"/>
  <w:activeWritingStyle w:appName="MSWord" w:lang="fr-FR" w:vendorID="64" w:dllVersion="6" w:nlCheck="1" w:checkStyle="1"/>
  <w:activeWritingStyle w:appName="MSWord" w:lang="fr-FR" w:vendorID="64" w:dllVersion="0" w:nlCheck="1" w:checkStyle="0"/>
  <w:activeWritingStyle w:appName="MSWord" w:lang="en-GB"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7"/>
  <w:hyphenationZone w:val="425"/>
  <w:evenAndOddHeaders/>
  <w:drawingGridHorizontalSpacing w:val="110"/>
  <w:drawingGridVerticalSpacing w:val="187"/>
  <w:displayHorizontalDrawingGridEvery w:val="2"/>
  <w:doNotShadeFormData/>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007"/>
    <w:rsid w:val="00000065"/>
    <w:rsid w:val="000008A7"/>
    <w:rsid w:val="000017B1"/>
    <w:rsid w:val="0000190C"/>
    <w:rsid w:val="0000307F"/>
    <w:rsid w:val="00004C95"/>
    <w:rsid w:val="00004E0F"/>
    <w:rsid w:val="00007318"/>
    <w:rsid w:val="000109E4"/>
    <w:rsid w:val="00011594"/>
    <w:rsid w:val="00011820"/>
    <w:rsid w:val="000154CD"/>
    <w:rsid w:val="000169AF"/>
    <w:rsid w:val="00016D1E"/>
    <w:rsid w:val="00017CD3"/>
    <w:rsid w:val="0002059E"/>
    <w:rsid w:val="000208C4"/>
    <w:rsid w:val="00020E71"/>
    <w:rsid w:val="00021586"/>
    <w:rsid w:val="000226E1"/>
    <w:rsid w:val="00024632"/>
    <w:rsid w:val="000250EE"/>
    <w:rsid w:val="000268CC"/>
    <w:rsid w:val="00027C84"/>
    <w:rsid w:val="000311A6"/>
    <w:rsid w:val="000347A0"/>
    <w:rsid w:val="00035ED5"/>
    <w:rsid w:val="000363EA"/>
    <w:rsid w:val="00037450"/>
    <w:rsid w:val="00042963"/>
    <w:rsid w:val="000432DF"/>
    <w:rsid w:val="000436C8"/>
    <w:rsid w:val="00045413"/>
    <w:rsid w:val="00046D5B"/>
    <w:rsid w:val="00046D8C"/>
    <w:rsid w:val="00051BCB"/>
    <w:rsid w:val="00052DE9"/>
    <w:rsid w:val="00052EBD"/>
    <w:rsid w:val="00054985"/>
    <w:rsid w:val="000566D4"/>
    <w:rsid w:val="000615A0"/>
    <w:rsid w:val="000624AF"/>
    <w:rsid w:val="000645A9"/>
    <w:rsid w:val="000647B2"/>
    <w:rsid w:val="0006725F"/>
    <w:rsid w:val="00067B3F"/>
    <w:rsid w:val="00070D2D"/>
    <w:rsid w:val="00071BC7"/>
    <w:rsid w:val="00071D08"/>
    <w:rsid w:val="00072D23"/>
    <w:rsid w:val="000730D8"/>
    <w:rsid w:val="0007327C"/>
    <w:rsid w:val="00073981"/>
    <w:rsid w:val="00074561"/>
    <w:rsid w:val="00075011"/>
    <w:rsid w:val="0007540B"/>
    <w:rsid w:val="00076224"/>
    <w:rsid w:val="00081593"/>
    <w:rsid w:val="00081D36"/>
    <w:rsid w:val="000823E0"/>
    <w:rsid w:val="000833EB"/>
    <w:rsid w:val="00087299"/>
    <w:rsid w:val="00090855"/>
    <w:rsid w:val="000945E8"/>
    <w:rsid w:val="000966B2"/>
    <w:rsid w:val="00096D8B"/>
    <w:rsid w:val="00096DC0"/>
    <w:rsid w:val="000973BD"/>
    <w:rsid w:val="00097477"/>
    <w:rsid w:val="000979DE"/>
    <w:rsid w:val="000A1C10"/>
    <w:rsid w:val="000A302B"/>
    <w:rsid w:val="000A344D"/>
    <w:rsid w:val="000A3A51"/>
    <w:rsid w:val="000A5ABE"/>
    <w:rsid w:val="000A6746"/>
    <w:rsid w:val="000B2033"/>
    <w:rsid w:val="000B2ADA"/>
    <w:rsid w:val="000B3F1B"/>
    <w:rsid w:val="000B453A"/>
    <w:rsid w:val="000C26BF"/>
    <w:rsid w:val="000C28F9"/>
    <w:rsid w:val="000C4DDD"/>
    <w:rsid w:val="000C4E77"/>
    <w:rsid w:val="000C5A01"/>
    <w:rsid w:val="000C5B4E"/>
    <w:rsid w:val="000C5C9D"/>
    <w:rsid w:val="000C74AD"/>
    <w:rsid w:val="000C78D8"/>
    <w:rsid w:val="000C7911"/>
    <w:rsid w:val="000C7B99"/>
    <w:rsid w:val="000D1C03"/>
    <w:rsid w:val="000D2E6C"/>
    <w:rsid w:val="000D476B"/>
    <w:rsid w:val="000D6455"/>
    <w:rsid w:val="000D679B"/>
    <w:rsid w:val="000D6994"/>
    <w:rsid w:val="000D6DD1"/>
    <w:rsid w:val="000E20A3"/>
    <w:rsid w:val="000E2459"/>
    <w:rsid w:val="000E2C1E"/>
    <w:rsid w:val="000E2CE8"/>
    <w:rsid w:val="000E4027"/>
    <w:rsid w:val="000E443E"/>
    <w:rsid w:val="000E6E4E"/>
    <w:rsid w:val="000E736F"/>
    <w:rsid w:val="000F3FD2"/>
    <w:rsid w:val="000F510A"/>
    <w:rsid w:val="000F584E"/>
    <w:rsid w:val="000F61A7"/>
    <w:rsid w:val="000F66BD"/>
    <w:rsid w:val="00101B3A"/>
    <w:rsid w:val="00103494"/>
    <w:rsid w:val="00105026"/>
    <w:rsid w:val="0010528C"/>
    <w:rsid w:val="001053B9"/>
    <w:rsid w:val="00105EA1"/>
    <w:rsid w:val="0011093E"/>
    <w:rsid w:val="00111D48"/>
    <w:rsid w:val="001122A1"/>
    <w:rsid w:val="00113D3F"/>
    <w:rsid w:val="00114A30"/>
    <w:rsid w:val="0011559A"/>
    <w:rsid w:val="0011592A"/>
    <w:rsid w:val="001159AB"/>
    <w:rsid w:val="00115D01"/>
    <w:rsid w:val="00120A91"/>
    <w:rsid w:val="001224EC"/>
    <w:rsid w:val="0012373B"/>
    <w:rsid w:val="00123C1D"/>
    <w:rsid w:val="00124CD2"/>
    <w:rsid w:val="00124D19"/>
    <w:rsid w:val="00125DF0"/>
    <w:rsid w:val="00126D5D"/>
    <w:rsid w:val="0012745B"/>
    <w:rsid w:val="00127D3B"/>
    <w:rsid w:val="00130FF4"/>
    <w:rsid w:val="00131D59"/>
    <w:rsid w:val="00132060"/>
    <w:rsid w:val="0013229D"/>
    <w:rsid w:val="00133919"/>
    <w:rsid w:val="00133B5A"/>
    <w:rsid w:val="00134CAE"/>
    <w:rsid w:val="00134E79"/>
    <w:rsid w:val="00135FAA"/>
    <w:rsid w:val="0013623C"/>
    <w:rsid w:val="0014009D"/>
    <w:rsid w:val="001408FC"/>
    <w:rsid w:val="00140C28"/>
    <w:rsid w:val="00142787"/>
    <w:rsid w:val="0014488B"/>
    <w:rsid w:val="0015161A"/>
    <w:rsid w:val="0015234D"/>
    <w:rsid w:val="00152740"/>
    <w:rsid w:val="00152990"/>
    <w:rsid w:val="00154146"/>
    <w:rsid w:val="001548B5"/>
    <w:rsid w:val="001563BD"/>
    <w:rsid w:val="001564E5"/>
    <w:rsid w:val="00156809"/>
    <w:rsid w:val="001600A5"/>
    <w:rsid w:val="001602EE"/>
    <w:rsid w:val="00161F45"/>
    <w:rsid w:val="00162E14"/>
    <w:rsid w:val="0016321A"/>
    <w:rsid w:val="00163680"/>
    <w:rsid w:val="00163721"/>
    <w:rsid w:val="00164089"/>
    <w:rsid w:val="00164FF0"/>
    <w:rsid w:val="00165A2C"/>
    <w:rsid w:val="0016649F"/>
    <w:rsid w:val="0016650C"/>
    <w:rsid w:val="00166F4D"/>
    <w:rsid w:val="00170EFD"/>
    <w:rsid w:val="00171DE1"/>
    <w:rsid w:val="001734F7"/>
    <w:rsid w:val="00176661"/>
    <w:rsid w:val="00177E7B"/>
    <w:rsid w:val="0018198F"/>
    <w:rsid w:val="00184319"/>
    <w:rsid w:val="00184544"/>
    <w:rsid w:val="00187035"/>
    <w:rsid w:val="001915C0"/>
    <w:rsid w:val="00193356"/>
    <w:rsid w:val="001940F5"/>
    <w:rsid w:val="0019497F"/>
    <w:rsid w:val="001956C8"/>
    <w:rsid w:val="00195D5C"/>
    <w:rsid w:val="001960FD"/>
    <w:rsid w:val="001976CB"/>
    <w:rsid w:val="001A0267"/>
    <w:rsid w:val="001A082E"/>
    <w:rsid w:val="001A0A82"/>
    <w:rsid w:val="001A0CA9"/>
    <w:rsid w:val="001A195A"/>
    <w:rsid w:val="001A1B52"/>
    <w:rsid w:val="001A1D50"/>
    <w:rsid w:val="001A25F2"/>
    <w:rsid w:val="001A3E40"/>
    <w:rsid w:val="001A42C0"/>
    <w:rsid w:val="001A504D"/>
    <w:rsid w:val="001A628E"/>
    <w:rsid w:val="001A671A"/>
    <w:rsid w:val="001B0B34"/>
    <w:rsid w:val="001B36C3"/>
    <w:rsid w:val="001B3975"/>
    <w:rsid w:val="001B3FF6"/>
    <w:rsid w:val="001B60DD"/>
    <w:rsid w:val="001C0A42"/>
    <w:rsid w:val="001C164F"/>
    <w:rsid w:val="001C2633"/>
    <w:rsid w:val="001C2C06"/>
    <w:rsid w:val="001C5CFC"/>
    <w:rsid w:val="001C6964"/>
    <w:rsid w:val="001D232D"/>
    <w:rsid w:val="001D3182"/>
    <w:rsid w:val="001D3E05"/>
    <w:rsid w:val="001D4044"/>
    <w:rsid w:val="001D4600"/>
    <w:rsid w:val="001D52A9"/>
    <w:rsid w:val="001D69FA"/>
    <w:rsid w:val="001D6F1B"/>
    <w:rsid w:val="001E0CC7"/>
    <w:rsid w:val="001E1F8E"/>
    <w:rsid w:val="001E2A83"/>
    <w:rsid w:val="001E3CF9"/>
    <w:rsid w:val="001E4186"/>
    <w:rsid w:val="001E504B"/>
    <w:rsid w:val="001E6528"/>
    <w:rsid w:val="001F188B"/>
    <w:rsid w:val="001F1936"/>
    <w:rsid w:val="001F2321"/>
    <w:rsid w:val="001F31F2"/>
    <w:rsid w:val="00201098"/>
    <w:rsid w:val="0020120B"/>
    <w:rsid w:val="0020136E"/>
    <w:rsid w:val="00201E42"/>
    <w:rsid w:val="002022BE"/>
    <w:rsid w:val="0020230A"/>
    <w:rsid w:val="00202901"/>
    <w:rsid w:val="0020341D"/>
    <w:rsid w:val="002040FA"/>
    <w:rsid w:val="00205B2F"/>
    <w:rsid w:val="00205B47"/>
    <w:rsid w:val="002108EE"/>
    <w:rsid w:val="00211A59"/>
    <w:rsid w:val="002121E1"/>
    <w:rsid w:val="0021559A"/>
    <w:rsid w:val="00217480"/>
    <w:rsid w:val="00220742"/>
    <w:rsid w:val="00222777"/>
    <w:rsid w:val="00222C57"/>
    <w:rsid w:val="00223E8C"/>
    <w:rsid w:val="002308EE"/>
    <w:rsid w:val="00237C74"/>
    <w:rsid w:val="0024194F"/>
    <w:rsid w:val="00243EBB"/>
    <w:rsid w:val="0024497D"/>
    <w:rsid w:val="0024614C"/>
    <w:rsid w:val="002506B8"/>
    <w:rsid w:val="00250899"/>
    <w:rsid w:val="002509BA"/>
    <w:rsid w:val="00250D14"/>
    <w:rsid w:val="00250EFC"/>
    <w:rsid w:val="0025262B"/>
    <w:rsid w:val="002528CD"/>
    <w:rsid w:val="00253339"/>
    <w:rsid w:val="00253444"/>
    <w:rsid w:val="0025701F"/>
    <w:rsid w:val="0025760A"/>
    <w:rsid w:val="002622B2"/>
    <w:rsid w:val="00262D11"/>
    <w:rsid w:val="0026324F"/>
    <w:rsid w:val="00263D93"/>
    <w:rsid w:val="00266AA8"/>
    <w:rsid w:val="00271BAE"/>
    <w:rsid w:val="00271D96"/>
    <w:rsid w:val="00272ADE"/>
    <w:rsid w:val="002770F1"/>
    <w:rsid w:val="00277AAA"/>
    <w:rsid w:val="0028025E"/>
    <w:rsid w:val="00282649"/>
    <w:rsid w:val="0028398F"/>
    <w:rsid w:val="00283CAD"/>
    <w:rsid w:val="00283F6E"/>
    <w:rsid w:val="00284511"/>
    <w:rsid w:val="00291401"/>
    <w:rsid w:val="00291F57"/>
    <w:rsid w:val="0029291C"/>
    <w:rsid w:val="00292E06"/>
    <w:rsid w:val="0029365D"/>
    <w:rsid w:val="002954F3"/>
    <w:rsid w:val="002967B1"/>
    <w:rsid w:val="00297BC7"/>
    <w:rsid w:val="002A258F"/>
    <w:rsid w:val="002A2F4F"/>
    <w:rsid w:val="002A3321"/>
    <w:rsid w:val="002A3740"/>
    <w:rsid w:val="002A72D1"/>
    <w:rsid w:val="002B06A2"/>
    <w:rsid w:val="002B2EB0"/>
    <w:rsid w:val="002B404A"/>
    <w:rsid w:val="002B52FA"/>
    <w:rsid w:val="002B5580"/>
    <w:rsid w:val="002B60C5"/>
    <w:rsid w:val="002B6EE9"/>
    <w:rsid w:val="002B7880"/>
    <w:rsid w:val="002C0086"/>
    <w:rsid w:val="002C05D6"/>
    <w:rsid w:val="002C31CA"/>
    <w:rsid w:val="002C4034"/>
    <w:rsid w:val="002C7CFB"/>
    <w:rsid w:val="002D07A9"/>
    <w:rsid w:val="002D0A9A"/>
    <w:rsid w:val="002D1A65"/>
    <w:rsid w:val="002D2054"/>
    <w:rsid w:val="002D2E38"/>
    <w:rsid w:val="002D3ACD"/>
    <w:rsid w:val="002D430B"/>
    <w:rsid w:val="002D659E"/>
    <w:rsid w:val="002D7F88"/>
    <w:rsid w:val="002E0BE8"/>
    <w:rsid w:val="002E0D89"/>
    <w:rsid w:val="002E527C"/>
    <w:rsid w:val="002E5A2C"/>
    <w:rsid w:val="002E7A25"/>
    <w:rsid w:val="002F0846"/>
    <w:rsid w:val="002F1CFD"/>
    <w:rsid w:val="002F2CD3"/>
    <w:rsid w:val="002F2F5B"/>
    <w:rsid w:val="002F3247"/>
    <w:rsid w:val="002F55A5"/>
    <w:rsid w:val="002F5767"/>
    <w:rsid w:val="00300A68"/>
    <w:rsid w:val="003047BC"/>
    <w:rsid w:val="0030616E"/>
    <w:rsid w:val="00307B45"/>
    <w:rsid w:val="003116DE"/>
    <w:rsid w:val="003128EC"/>
    <w:rsid w:val="0031306A"/>
    <w:rsid w:val="003138FA"/>
    <w:rsid w:val="00313998"/>
    <w:rsid w:val="0031417C"/>
    <w:rsid w:val="003149F2"/>
    <w:rsid w:val="00314B71"/>
    <w:rsid w:val="00316220"/>
    <w:rsid w:val="0031753C"/>
    <w:rsid w:val="003179FD"/>
    <w:rsid w:val="00322FDE"/>
    <w:rsid w:val="00323BFF"/>
    <w:rsid w:val="00324778"/>
    <w:rsid w:val="003271DC"/>
    <w:rsid w:val="00330BF6"/>
    <w:rsid w:val="00330CA9"/>
    <w:rsid w:val="00331577"/>
    <w:rsid w:val="0033309C"/>
    <w:rsid w:val="00333499"/>
    <w:rsid w:val="0033407E"/>
    <w:rsid w:val="00335C9B"/>
    <w:rsid w:val="00335D04"/>
    <w:rsid w:val="00336A1E"/>
    <w:rsid w:val="0034396E"/>
    <w:rsid w:val="00344124"/>
    <w:rsid w:val="0034528B"/>
    <w:rsid w:val="003458C7"/>
    <w:rsid w:val="00346A4C"/>
    <w:rsid w:val="00346E77"/>
    <w:rsid w:val="00347D15"/>
    <w:rsid w:val="003501DB"/>
    <w:rsid w:val="00351DD3"/>
    <w:rsid w:val="0035293A"/>
    <w:rsid w:val="00352B9F"/>
    <w:rsid w:val="00352C7F"/>
    <w:rsid w:val="00354609"/>
    <w:rsid w:val="00356D78"/>
    <w:rsid w:val="00362690"/>
    <w:rsid w:val="00363A0D"/>
    <w:rsid w:val="0036677C"/>
    <w:rsid w:val="003669CA"/>
    <w:rsid w:val="00367444"/>
    <w:rsid w:val="003675AF"/>
    <w:rsid w:val="0037075F"/>
    <w:rsid w:val="00370BF0"/>
    <w:rsid w:val="00372D11"/>
    <w:rsid w:val="00372F8A"/>
    <w:rsid w:val="003807B0"/>
    <w:rsid w:val="0038115C"/>
    <w:rsid w:val="00381C79"/>
    <w:rsid w:val="00382D89"/>
    <w:rsid w:val="003854F6"/>
    <w:rsid w:val="0038734E"/>
    <w:rsid w:val="00387FB7"/>
    <w:rsid w:val="00390505"/>
    <w:rsid w:val="00390D5F"/>
    <w:rsid w:val="00390FCD"/>
    <w:rsid w:val="003920A4"/>
    <w:rsid w:val="003961A7"/>
    <w:rsid w:val="003A10C8"/>
    <w:rsid w:val="003A1267"/>
    <w:rsid w:val="003A2E7B"/>
    <w:rsid w:val="003A3041"/>
    <w:rsid w:val="003A4D2C"/>
    <w:rsid w:val="003A5290"/>
    <w:rsid w:val="003A55AF"/>
    <w:rsid w:val="003A60C5"/>
    <w:rsid w:val="003A60ED"/>
    <w:rsid w:val="003A7006"/>
    <w:rsid w:val="003B0A3D"/>
    <w:rsid w:val="003B17E2"/>
    <w:rsid w:val="003B289D"/>
    <w:rsid w:val="003B3132"/>
    <w:rsid w:val="003B51E4"/>
    <w:rsid w:val="003B59E9"/>
    <w:rsid w:val="003B6761"/>
    <w:rsid w:val="003C07E0"/>
    <w:rsid w:val="003C0C95"/>
    <w:rsid w:val="003C143A"/>
    <w:rsid w:val="003C1F46"/>
    <w:rsid w:val="003C2FAD"/>
    <w:rsid w:val="003C3DEC"/>
    <w:rsid w:val="003C4260"/>
    <w:rsid w:val="003C48CC"/>
    <w:rsid w:val="003C4C26"/>
    <w:rsid w:val="003C4CAB"/>
    <w:rsid w:val="003C5441"/>
    <w:rsid w:val="003C784A"/>
    <w:rsid w:val="003C79A4"/>
    <w:rsid w:val="003D0B0F"/>
    <w:rsid w:val="003D3548"/>
    <w:rsid w:val="003D4F30"/>
    <w:rsid w:val="003D5086"/>
    <w:rsid w:val="003D5D06"/>
    <w:rsid w:val="003D6501"/>
    <w:rsid w:val="003E2928"/>
    <w:rsid w:val="003E59C2"/>
    <w:rsid w:val="003E66D0"/>
    <w:rsid w:val="003E690B"/>
    <w:rsid w:val="003E75A0"/>
    <w:rsid w:val="003F2A81"/>
    <w:rsid w:val="003F2FC2"/>
    <w:rsid w:val="003F4768"/>
    <w:rsid w:val="003F4C86"/>
    <w:rsid w:val="003F52E9"/>
    <w:rsid w:val="003F54B9"/>
    <w:rsid w:val="004009CF"/>
    <w:rsid w:val="00400DFB"/>
    <w:rsid w:val="004033C6"/>
    <w:rsid w:val="0040439A"/>
    <w:rsid w:val="00406EA5"/>
    <w:rsid w:val="004115B5"/>
    <w:rsid w:val="004119B3"/>
    <w:rsid w:val="0041276E"/>
    <w:rsid w:val="004143EA"/>
    <w:rsid w:val="00415804"/>
    <w:rsid w:val="0041605B"/>
    <w:rsid w:val="00417C49"/>
    <w:rsid w:val="00422CDA"/>
    <w:rsid w:val="00422F4B"/>
    <w:rsid w:val="00425D67"/>
    <w:rsid w:val="004308F2"/>
    <w:rsid w:val="0043162C"/>
    <w:rsid w:val="0043223E"/>
    <w:rsid w:val="00432954"/>
    <w:rsid w:val="00432BA9"/>
    <w:rsid w:val="0043484A"/>
    <w:rsid w:val="00434F3C"/>
    <w:rsid w:val="00435872"/>
    <w:rsid w:val="0044139D"/>
    <w:rsid w:val="004422CA"/>
    <w:rsid w:val="00444244"/>
    <w:rsid w:val="00444264"/>
    <w:rsid w:val="00444681"/>
    <w:rsid w:val="00447D6F"/>
    <w:rsid w:val="0045122A"/>
    <w:rsid w:val="0045122E"/>
    <w:rsid w:val="00451BCB"/>
    <w:rsid w:val="00451CB5"/>
    <w:rsid w:val="00451D4A"/>
    <w:rsid w:val="00452EC3"/>
    <w:rsid w:val="00453627"/>
    <w:rsid w:val="0045395E"/>
    <w:rsid w:val="0045441D"/>
    <w:rsid w:val="00454A49"/>
    <w:rsid w:val="00456238"/>
    <w:rsid w:val="004573DB"/>
    <w:rsid w:val="00457D34"/>
    <w:rsid w:val="00460C80"/>
    <w:rsid w:val="00461820"/>
    <w:rsid w:val="00464071"/>
    <w:rsid w:val="00465DC4"/>
    <w:rsid w:val="00465EE2"/>
    <w:rsid w:val="00475B8F"/>
    <w:rsid w:val="00476272"/>
    <w:rsid w:val="004772EC"/>
    <w:rsid w:val="004807F7"/>
    <w:rsid w:val="004818E8"/>
    <w:rsid w:val="00481D51"/>
    <w:rsid w:val="004822A5"/>
    <w:rsid w:val="00482AAA"/>
    <w:rsid w:val="00482F7A"/>
    <w:rsid w:val="0048495A"/>
    <w:rsid w:val="00484CB9"/>
    <w:rsid w:val="00485C31"/>
    <w:rsid w:val="00492054"/>
    <w:rsid w:val="00492333"/>
    <w:rsid w:val="00492581"/>
    <w:rsid w:val="004A31CB"/>
    <w:rsid w:val="004A431C"/>
    <w:rsid w:val="004A53F6"/>
    <w:rsid w:val="004A5416"/>
    <w:rsid w:val="004A59B6"/>
    <w:rsid w:val="004A6093"/>
    <w:rsid w:val="004A666E"/>
    <w:rsid w:val="004A66AE"/>
    <w:rsid w:val="004B0F79"/>
    <w:rsid w:val="004B2AE1"/>
    <w:rsid w:val="004B2C85"/>
    <w:rsid w:val="004B4DDC"/>
    <w:rsid w:val="004C0099"/>
    <w:rsid w:val="004C2520"/>
    <w:rsid w:val="004C3B04"/>
    <w:rsid w:val="004C4BA4"/>
    <w:rsid w:val="004C6834"/>
    <w:rsid w:val="004C6B96"/>
    <w:rsid w:val="004C6FDA"/>
    <w:rsid w:val="004C7B7E"/>
    <w:rsid w:val="004D08F2"/>
    <w:rsid w:val="004D0D11"/>
    <w:rsid w:val="004D1A66"/>
    <w:rsid w:val="004D22B2"/>
    <w:rsid w:val="004D27FA"/>
    <w:rsid w:val="004D307F"/>
    <w:rsid w:val="004D3B7F"/>
    <w:rsid w:val="004D47B9"/>
    <w:rsid w:val="004D7D1E"/>
    <w:rsid w:val="004E12E5"/>
    <w:rsid w:val="004E2932"/>
    <w:rsid w:val="004E4001"/>
    <w:rsid w:val="004E5153"/>
    <w:rsid w:val="004E5268"/>
    <w:rsid w:val="004E60FB"/>
    <w:rsid w:val="004F18CE"/>
    <w:rsid w:val="004F1C25"/>
    <w:rsid w:val="004F2839"/>
    <w:rsid w:val="004F2C72"/>
    <w:rsid w:val="004F3A82"/>
    <w:rsid w:val="004F3AE0"/>
    <w:rsid w:val="004F4712"/>
    <w:rsid w:val="004F5BB1"/>
    <w:rsid w:val="004F5E5D"/>
    <w:rsid w:val="004F7C94"/>
    <w:rsid w:val="004F7FBC"/>
    <w:rsid w:val="005004D2"/>
    <w:rsid w:val="00502DF5"/>
    <w:rsid w:val="005047EF"/>
    <w:rsid w:val="00510A6B"/>
    <w:rsid w:val="00510EA7"/>
    <w:rsid w:val="005117F1"/>
    <w:rsid w:val="0051240C"/>
    <w:rsid w:val="005145EA"/>
    <w:rsid w:val="00514CEE"/>
    <w:rsid w:val="005155FE"/>
    <w:rsid w:val="00517454"/>
    <w:rsid w:val="005177B0"/>
    <w:rsid w:val="005252D1"/>
    <w:rsid w:val="005257D0"/>
    <w:rsid w:val="00527ED4"/>
    <w:rsid w:val="0053332A"/>
    <w:rsid w:val="005336CC"/>
    <w:rsid w:val="00534B7B"/>
    <w:rsid w:val="0053551E"/>
    <w:rsid w:val="00536885"/>
    <w:rsid w:val="00537546"/>
    <w:rsid w:val="005402E4"/>
    <w:rsid w:val="00540787"/>
    <w:rsid w:val="00542631"/>
    <w:rsid w:val="00543F56"/>
    <w:rsid w:val="0054421B"/>
    <w:rsid w:val="005520B0"/>
    <w:rsid w:val="00552A98"/>
    <w:rsid w:val="00553101"/>
    <w:rsid w:val="00555F6A"/>
    <w:rsid w:val="00557113"/>
    <w:rsid w:val="00561C6A"/>
    <w:rsid w:val="00563B22"/>
    <w:rsid w:val="00565EDC"/>
    <w:rsid w:val="00566652"/>
    <w:rsid w:val="00567C34"/>
    <w:rsid w:val="0057041A"/>
    <w:rsid w:val="0057098D"/>
    <w:rsid w:val="00571D3B"/>
    <w:rsid w:val="005742D9"/>
    <w:rsid w:val="005753E2"/>
    <w:rsid w:val="00577B0D"/>
    <w:rsid w:val="00580383"/>
    <w:rsid w:val="00580944"/>
    <w:rsid w:val="00580FD1"/>
    <w:rsid w:val="005813A6"/>
    <w:rsid w:val="00581413"/>
    <w:rsid w:val="00581C0D"/>
    <w:rsid w:val="005866A8"/>
    <w:rsid w:val="005876BC"/>
    <w:rsid w:val="005940E5"/>
    <w:rsid w:val="0059434A"/>
    <w:rsid w:val="00595CDE"/>
    <w:rsid w:val="005974C6"/>
    <w:rsid w:val="005974E7"/>
    <w:rsid w:val="005A07B1"/>
    <w:rsid w:val="005A1665"/>
    <w:rsid w:val="005A3CD5"/>
    <w:rsid w:val="005A3E48"/>
    <w:rsid w:val="005A6FEA"/>
    <w:rsid w:val="005A7067"/>
    <w:rsid w:val="005B094D"/>
    <w:rsid w:val="005B28E9"/>
    <w:rsid w:val="005B2E33"/>
    <w:rsid w:val="005B30D1"/>
    <w:rsid w:val="005B4E52"/>
    <w:rsid w:val="005B537E"/>
    <w:rsid w:val="005C0131"/>
    <w:rsid w:val="005C18FF"/>
    <w:rsid w:val="005C277E"/>
    <w:rsid w:val="005C2C95"/>
    <w:rsid w:val="005C5413"/>
    <w:rsid w:val="005C61FC"/>
    <w:rsid w:val="005C64AA"/>
    <w:rsid w:val="005C7B30"/>
    <w:rsid w:val="005D01A9"/>
    <w:rsid w:val="005D0231"/>
    <w:rsid w:val="005D1A9E"/>
    <w:rsid w:val="005D2070"/>
    <w:rsid w:val="005D2218"/>
    <w:rsid w:val="005D35DF"/>
    <w:rsid w:val="005D3BFA"/>
    <w:rsid w:val="005D3DA5"/>
    <w:rsid w:val="005D6275"/>
    <w:rsid w:val="005D728F"/>
    <w:rsid w:val="005D7939"/>
    <w:rsid w:val="005E041D"/>
    <w:rsid w:val="005E1932"/>
    <w:rsid w:val="005E1D13"/>
    <w:rsid w:val="005E3E86"/>
    <w:rsid w:val="005E4022"/>
    <w:rsid w:val="005E607B"/>
    <w:rsid w:val="005E6D19"/>
    <w:rsid w:val="005E7303"/>
    <w:rsid w:val="005F05AB"/>
    <w:rsid w:val="005F062A"/>
    <w:rsid w:val="005F1397"/>
    <w:rsid w:val="005F30E7"/>
    <w:rsid w:val="005F3B2B"/>
    <w:rsid w:val="00600EF4"/>
    <w:rsid w:val="00604114"/>
    <w:rsid w:val="00604A5E"/>
    <w:rsid w:val="00605B9A"/>
    <w:rsid w:val="0060616C"/>
    <w:rsid w:val="00606AB8"/>
    <w:rsid w:val="0060712D"/>
    <w:rsid w:val="00607CC3"/>
    <w:rsid w:val="00607F2B"/>
    <w:rsid w:val="006127B8"/>
    <w:rsid w:val="006142CD"/>
    <w:rsid w:val="00614990"/>
    <w:rsid w:val="006153EB"/>
    <w:rsid w:val="00616E36"/>
    <w:rsid w:val="006211CB"/>
    <w:rsid w:val="00622167"/>
    <w:rsid w:val="006222F7"/>
    <w:rsid w:val="00624397"/>
    <w:rsid w:val="006258DC"/>
    <w:rsid w:val="00625AA4"/>
    <w:rsid w:val="00625BBC"/>
    <w:rsid w:val="0062707A"/>
    <w:rsid w:val="00630E4E"/>
    <w:rsid w:val="00631982"/>
    <w:rsid w:val="00631CD3"/>
    <w:rsid w:val="006345F0"/>
    <w:rsid w:val="00636F06"/>
    <w:rsid w:val="00637036"/>
    <w:rsid w:val="00640139"/>
    <w:rsid w:val="00640279"/>
    <w:rsid w:val="00640533"/>
    <w:rsid w:val="00641D2B"/>
    <w:rsid w:val="0064221A"/>
    <w:rsid w:val="00642A9A"/>
    <w:rsid w:val="00642F5D"/>
    <w:rsid w:val="006434FE"/>
    <w:rsid w:val="006446C1"/>
    <w:rsid w:val="006451E0"/>
    <w:rsid w:val="006472C4"/>
    <w:rsid w:val="006479B5"/>
    <w:rsid w:val="00650D8D"/>
    <w:rsid w:val="00652351"/>
    <w:rsid w:val="00653777"/>
    <w:rsid w:val="006544C9"/>
    <w:rsid w:val="006575FB"/>
    <w:rsid w:val="0065788E"/>
    <w:rsid w:val="00657DE5"/>
    <w:rsid w:val="0066061B"/>
    <w:rsid w:val="00663D8B"/>
    <w:rsid w:val="006641A3"/>
    <w:rsid w:val="00665ADE"/>
    <w:rsid w:val="006661DF"/>
    <w:rsid w:val="00667406"/>
    <w:rsid w:val="0066780C"/>
    <w:rsid w:val="0067111A"/>
    <w:rsid w:val="006727CD"/>
    <w:rsid w:val="0067511C"/>
    <w:rsid w:val="00675F7A"/>
    <w:rsid w:val="00677975"/>
    <w:rsid w:val="00680239"/>
    <w:rsid w:val="00681822"/>
    <w:rsid w:val="006825AB"/>
    <w:rsid w:val="0068492F"/>
    <w:rsid w:val="00686FDC"/>
    <w:rsid w:val="006912EE"/>
    <w:rsid w:val="00693306"/>
    <w:rsid w:val="00694893"/>
    <w:rsid w:val="00695170"/>
    <w:rsid w:val="0069612D"/>
    <w:rsid w:val="006976A8"/>
    <w:rsid w:val="006A221B"/>
    <w:rsid w:val="006A29DE"/>
    <w:rsid w:val="006A31B8"/>
    <w:rsid w:val="006A355D"/>
    <w:rsid w:val="006A4803"/>
    <w:rsid w:val="006A4B56"/>
    <w:rsid w:val="006A562F"/>
    <w:rsid w:val="006A77C8"/>
    <w:rsid w:val="006A7E87"/>
    <w:rsid w:val="006B0763"/>
    <w:rsid w:val="006B0908"/>
    <w:rsid w:val="006B0917"/>
    <w:rsid w:val="006B15BE"/>
    <w:rsid w:val="006B3CBD"/>
    <w:rsid w:val="006B72F7"/>
    <w:rsid w:val="006C002B"/>
    <w:rsid w:val="006C01B5"/>
    <w:rsid w:val="006C1BBA"/>
    <w:rsid w:val="006C31CA"/>
    <w:rsid w:val="006C480E"/>
    <w:rsid w:val="006C772D"/>
    <w:rsid w:val="006D0512"/>
    <w:rsid w:val="006D1D57"/>
    <w:rsid w:val="006D36F1"/>
    <w:rsid w:val="006D3F0C"/>
    <w:rsid w:val="006D483F"/>
    <w:rsid w:val="006D4D14"/>
    <w:rsid w:val="006D609B"/>
    <w:rsid w:val="006D7CFD"/>
    <w:rsid w:val="006E0CAD"/>
    <w:rsid w:val="006E1BDF"/>
    <w:rsid w:val="006E24E4"/>
    <w:rsid w:val="006E325E"/>
    <w:rsid w:val="006F12AE"/>
    <w:rsid w:val="006F2576"/>
    <w:rsid w:val="006F2DD5"/>
    <w:rsid w:val="006F42B1"/>
    <w:rsid w:val="006F7029"/>
    <w:rsid w:val="00701F3C"/>
    <w:rsid w:val="00702D1E"/>
    <w:rsid w:val="00703307"/>
    <w:rsid w:val="007036E0"/>
    <w:rsid w:val="007038FD"/>
    <w:rsid w:val="00703B3A"/>
    <w:rsid w:val="00705503"/>
    <w:rsid w:val="00712D16"/>
    <w:rsid w:val="00713250"/>
    <w:rsid w:val="00713B8C"/>
    <w:rsid w:val="0071457E"/>
    <w:rsid w:val="0071475F"/>
    <w:rsid w:val="0072004E"/>
    <w:rsid w:val="00720C3A"/>
    <w:rsid w:val="00722899"/>
    <w:rsid w:val="00723525"/>
    <w:rsid w:val="00723769"/>
    <w:rsid w:val="00723A28"/>
    <w:rsid w:val="00724475"/>
    <w:rsid w:val="00724DD1"/>
    <w:rsid w:val="007253DA"/>
    <w:rsid w:val="007254D6"/>
    <w:rsid w:val="007261C9"/>
    <w:rsid w:val="00727143"/>
    <w:rsid w:val="0072739E"/>
    <w:rsid w:val="007275BB"/>
    <w:rsid w:val="00731A1A"/>
    <w:rsid w:val="00731C73"/>
    <w:rsid w:val="007323D0"/>
    <w:rsid w:val="007326E0"/>
    <w:rsid w:val="00732871"/>
    <w:rsid w:val="00732B14"/>
    <w:rsid w:val="00732D75"/>
    <w:rsid w:val="0073320E"/>
    <w:rsid w:val="00733D92"/>
    <w:rsid w:val="007361BC"/>
    <w:rsid w:val="007363A7"/>
    <w:rsid w:val="00736603"/>
    <w:rsid w:val="007369A5"/>
    <w:rsid w:val="00737137"/>
    <w:rsid w:val="00737581"/>
    <w:rsid w:val="00741CFA"/>
    <w:rsid w:val="00742891"/>
    <w:rsid w:val="00743C7D"/>
    <w:rsid w:val="00744EDD"/>
    <w:rsid w:val="00745C78"/>
    <w:rsid w:val="00745EF6"/>
    <w:rsid w:val="007470CE"/>
    <w:rsid w:val="007500E2"/>
    <w:rsid w:val="007517BD"/>
    <w:rsid w:val="00751B98"/>
    <w:rsid w:val="00754AB9"/>
    <w:rsid w:val="0075707D"/>
    <w:rsid w:val="007611CA"/>
    <w:rsid w:val="00762A96"/>
    <w:rsid w:val="00762F90"/>
    <w:rsid w:val="007644D5"/>
    <w:rsid w:val="00764637"/>
    <w:rsid w:val="0076544B"/>
    <w:rsid w:val="00766F34"/>
    <w:rsid w:val="00767A30"/>
    <w:rsid w:val="007701BD"/>
    <w:rsid w:val="0077027B"/>
    <w:rsid w:val="00770827"/>
    <w:rsid w:val="00770CAC"/>
    <w:rsid w:val="00771BC8"/>
    <w:rsid w:val="00773550"/>
    <w:rsid w:val="00773C9E"/>
    <w:rsid w:val="00775326"/>
    <w:rsid w:val="00776E55"/>
    <w:rsid w:val="00777589"/>
    <w:rsid w:val="00777FB5"/>
    <w:rsid w:val="00781DA9"/>
    <w:rsid w:val="007827E6"/>
    <w:rsid w:val="0078300E"/>
    <w:rsid w:val="00783AD4"/>
    <w:rsid w:val="00783B74"/>
    <w:rsid w:val="007851D9"/>
    <w:rsid w:val="0078571B"/>
    <w:rsid w:val="00791092"/>
    <w:rsid w:val="007948A7"/>
    <w:rsid w:val="00795137"/>
    <w:rsid w:val="00795844"/>
    <w:rsid w:val="00795F62"/>
    <w:rsid w:val="00795F9E"/>
    <w:rsid w:val="007A2FF5"/>
    <w:rsid w:val="007A4467"/>
    <w:rsid w:val="007A4B87"/>
    <w:rsid w:val="007A5488"/>
    <w:rsid w:val="007A54F2"/>
    <w:rsid w:val="007A5B1A"/>
    <w:rsid w:val="007A6890"/>
    <w:rsid w:val="007A717B"/>
    <w:rsid w:val="007A77CC"/>
    <w:rsid w:val="007B1EEC"/>
    <w:rsid w:val="007B3CC8"/>
    <w:rsid w:val="007B3F9B"/>
    <w:rsid w:val="007B4B7F"/>
    <w:rsid w:val="007B61C8"/>
    <w:rsid w:val="007B6407"/>
    <w:rsid w:val="007B6F0B"/>
    <w:rsid w:val="007B71D4"/>
    <w:rsid w:val="007C0446"/>
    <w:rsid w:val="007C14E0"/>
    <w:rsid w:val="007C1FF2"/>
    <w:rsid w:val="007C27F1"/>
    <w:rsid w:val="007C2993"/>
    <w:rsid w:val="007C3351"/>
    <w:rsid w:val="007C469F"/>
    <w:rsid w:val="007C62C9"/>
    <w:rsid w:val="007C6DF7"/>
    <w:rsid w:val="007D08DA"/>
    <w:rsid w:val="007D1982"/>
    <w:rsid w:val="007D256E"/>
    <w:rsid w:val="007D3180"/>
    <w:rsid w:val="007D3664"/>
    <w:rsid w:val="007D4782"/>
    <w:rsid w:val="007D4A81"/>
    <w:rsid w:val="007D6323"/>
    <w:rsid w:val="007E0438"/>
    <w:rsid w:val="007E0CD3"/>
    <w:rsid w:val="007E12D4"/>
    <w:rsid w:val="007E2584"/>
    <w:rsid w:val="007E3560"/>
    <w:rsid w:val="007E3A58"/>
    <w:rsid w:val="007E4ECB"/>
    <w:rsid w:val="007E59B9"/>
    <w:rsid w:val="007E59DC"/>
    <w:rsid w:val="007E710B"/>
    <w:rsid w:val="007E74D2"/>
    <w:rsid w:val="007E7525"/>
    <w:rsid w:val="007E7BED"/>
    <w:rsid w:val="007F0291"/>
    <w:rsid w:val="007F35B4"/>
    <w:rsid w:val="007F6649"/>
    <w:rsid w:val="007F6BDB"/>
    <w:rsid w:val="007F72E5"/>
    <w:rsid w:val="007F7467"/>
    <w:rsid w:val="008011A3"/>
    <w:rsid w:val="00802011"/>
    <w:rsid w:val="008037B1"/>
    <w:rsid w:val="00803FAD"/>
    <w:rsid w:val="00805A20"/>
    <w:rsid w:val="00805AE5"/>
    <w:rsid w:val="008063DD"/>
    <w:rsid w:val="00807CF4"/>
    <w:rsid w:val="0081283D"/>
    <w:rsid w:val="00813A08"/>
    <w:rsid w:val="0081490B"/>
    <w:rsid w:val="00814D04"/>
    <w:rsid w:val="00816079"/>
    <w:rsid w:val="00816136"/>
    <w:rsid w:val="00820007"/>
    <w:rsid w:val="00820491"/>
    <w:rsid w:val="00821425"/>
    <w:rsid w:val="00824AA9"/>
    <w:rsid w:val="008275CD"/>
    <w:rsid w:val="00827655"/>
    <w:rsid w:val="00833267"/>
    <w:rsid w:val="00833FD7"/>
    <w:rsid w:val="00834477"/>
    <w:rsid w:val="0084048E"/>
    <w:rsid w:val="00842549"/>
    <w:rsid w:val="00842B34"/>
    <w:rsid w:val="0084371A"/>
    <w:rsid w:val="00844708"/>
    <w:rsid w:val="00847B39"/>
    <w:rsid w:val="00850181"/>
    <w:rsid w:val="00850C9D"/>
    <w:rsid w:val="00851399"/>
    <w:rsid w:val="00851645"/>
    <w:rsid w:val="00852784"/>
    <w:rsid w:val="008527F2"/>
    <w:rsid w:val="00852F79"/>
    <w:rsid w:val="00853C99"/>
    <w:rsid w:val="0085540B"/>
    <w:rsid w:val="008558FC"/>
    <w:rsid w:val="00856281"/>
    <w:rsid w:val="00856B5B"/>
    <w:rsid w:val="00856E8F"/>
    <w:rsid w:val="008603C0"/>
    <w:rsid w:val="00860BDC"/>
    <w:rsid w:val="00863A09"/>
    <w:rsid w:val="008648BE"/>
    <w:rsid w:val="008650AE"/>
    <w:rsid w:val="00871BAE"/>
    <w:rsid w:val="00872151"/>
    <w:rsid w:val="00872B21"/>
    <w:rsid w:val="00875020"/>
    <w:rsid w:val="00875985"/>
    <w:rsid w:val="00875C53"/>
    <w:rsid w:val="0087605D"/>
    <w:rsid w:val="00880493"/>
    <w:rsid w:val="008804CC"/>
    <w:rsid w:val="008815D0"/>
    <w:rsid w:val="00881ADF"/>
    <w:rsid w:val="00881B65"/>
    <w:rsid w:val="00883268"/>
    <w:rsid w:val="008836EA"/>
    <w:rsid w:val="0088374D"/>
    <w:rsid w:val="00883A96"/>
    <w:rsid w:val="00884092"/>
    <w:rsid w:val="00884164"/>
    <w:rsid w:val="008865AB"/>
    <w:rsid w:val="00892056"/>
    <w:rsid w:val="0089292F"/>
    <w:rsid w:val="00892FA8"/>
    <w:rsid w:val="0089359A"/>
    <w:rsid w:val="008947A7"/>
    <w:rsid w:val="00894AE7"/>
    <w:rsid w:val="008960FC"/>
    <w:rsid w:val="00896247"/>
    <w:rsid w:val="0089696D"/>
    <w:rsid w:val="008A0F1B"/>
    <w:rsid w:val="008A11CF"/>
    <w:rsid w:val="008A1B8A"/>
    <w:rsid w:val="008A2BC4"/>
    <w:rsid w:val="008A37C1"/>
    <w:rsid w:val="008A6308"/>
    <w:rsid w:val="008A632E"/>
    <w:rsid w:val="008B19DF"/>
    <w:rsid w:val="008B3C29"/>
    <w:rsid w:val="008B4DCF"/>
    <w:rsid w:val="008B5489"/>
    <w:rsid w:val="008B5E15"/>
    <w:rsid w:val="008B787E"/>
    <w:rsid w:val="008B7C6E"/>
    <w:rsid w:val="008C0784"/>
    <w:rsid w:val="008C117A"/>
    <w:rsid w:val="008C11FC"/>
    <w:rsid w:val="008C247F"/>
    <w:rsid w:val="008C25ED"/>
    <w:rsid w:val="008C3797"/>
    <w:rsid w:val="008C37BA"/>
    <w:rsid w:val="008C3E48"/>
    <w:rsid w:val="008C51ED"/>
    <w:rsid w:val="008C623C"/>
    <w:rsid w:val="008C7D83"/>
    <w:rsid w:val="008D1068"/>
    <w:rsid w:val="008D2F49"/>
    <w:rsid w:val="008D66E7"/>
    <w:rsid w:val="008D7EAB"/>
    <w:rsid w:val="008E173A"/>
    <w:rsid w:val="008E2538"/>
    <w:rsid w:val="008E2CB0"/>
    <w:rsid w:val="008E3445"/>
    <w:rsid w:val="008E38D3"/>
    <w:rsid w:val="008E3A55"/>
    <w:rsid w:val="008E47EF"/>
    <w:rsid w:val="008E697D"/>
    <w:rsid w:val="008E7B8D"/>
    <w:rsid w:val="008F2B8C"/>
    <w:rsid w:val="008F2D6F"/>
    <w:rsid w:val="008F3763"/>
    <w:rsid w:val="008F568A"/>
    <w:rsid w:val="008F5DDB"/>
    <w:rsid w:val="008F5F94"/>
    <w:rsid w:val="008F725A"/>
    <w:rsid w:val="008F7264"/>
    <w:rsid w:val="008F72E9"/>
    <w:rsid w:val="009005A8"/>
    <w:rsid w:val="00901D83"/>
    <w:rsid w:val="00902025"/>
    <w:rsid w:val="00902186"/>
    <w:rsid w:val="00902B3A"/>
    <w:rsid w:val="009041B0"/>
    <w:rsid w:val="00905075"/>
    <w:rsid w:val="0090580E"/>
    <w:rsid w:val="00906703"/>
    <w:rsid w:val="00906793"/>
    <w:rsid w:val="00911CF6"/>
    <w:rsid w:val="009146DB"/>
    <w:rsid w:val="00914B73"/>
    <w:rsid w:val="0091508E"/>
    <w:rsid w:val="009165EB"/>
    <w:rsid w:val="009173A3"/>
    <w:rsid w:val="00921BA3"/>
    <w:rsid w:val="009237A7"/>
    <w:rsid w:val="00923E3F"/>
    <w:rsid w:val="00926029"/>
    <w:rsid w:val="00926A85"/>
    <w:rsid w:val="0092738E"/>
    <w:rsid w:val="00933D3D"/>
    <w:rsid w:val="00933E88"/>
    <w:rsid w:val="00934BEF"/>
    <w:rsid w:val="009354C7"/>
    <w:rsid w:val="00936FB0"/>
    <w:rsid w:val="0093770E"/>
    <w:rsid w:val="0093787C"/>
    <w:rsid w:val="009423E3"/>
    <w:rsid w:val="00945094"/>
    <w:rsid w:val="0094610A"/>
    <w:rsid w:val="009465A6"/>
    <w:rsid w:val="009509CC"/>
    <w:rsid w:val="0095167A"/>
    <w:rsid w:val="009520E5"/>
    <w:rsid w:val="009525F0"/>
    <w:rsid w:val="00952AE9"/>
    <w:rsid w:val="00952CA4"/>
    <w:rsid w:val="009536AF"/>
    <w:rsid w:val="00954AA5"/>
    <w:rsid w:val="00955355"/>
    <w:rsid w:val="00956BEA"/>
    <w:rsid w:val="00956C6B"/>
    <w:rsid w:val="00961D8A"/>
    <w:rsid w:val="00966E50"/>
    <w:rsid w:val="009678EF"/>
    <w:rsid w:val="009722FC"/>
    <w:rsid w:val="0097484A"/>
    <w:rsid w:val="00975299"/>
    <w:rsid w:val="00977305"/>
    <w:rsid w:val="00977648"/>
    <w:rsid w:val="00977752"/>
    <w:rsid w:val="00980708"/>
    <w:rsid w:val="00982455"/>
    <w:rsid w:val="00985236"/>
    <w:rsid w:val="00986353"/>
    <w:rsid w:val="0098657B"/>
    <w:rsid w:val="00986B85"/>
    <w:rsid w:val="0099096E"/>
    <w:rsid w:val="00991F76"/>
    <w:rsid w:val="00993C60"/>
    <w:rsid w:val="00993FB5"/>
    <w:rsid w:val="00995359"/>
    <w:rsid w:val="00995B92"/>
    <w:rsid w:val="00995BB2"/>
    <w:rsid w:val="009969CB"/>
    <w:rsid w:val="00997B63"/>
    <w:rsid w:val="009A101A"/>
    <w:rsid w:val="009A22C4"/>
    <w:rsid w:val="009A555E"/>
    <w:rsid w:val="009A72D1"/>
    <w:rsid w:val="009A7423"/>
    <w:rsid w:val="009B0A9A"/>
    <w:rsid w:val="009B164F"/>
    <w:rsid w:val="009B2E1F"/>
    <w:rsid w:val="009B3383"/>
    <w:rsid w:val="009B381D"/>
    <w:rsid w:val="009B4123"/>
    <w:rsid w:val="009B44F7"/>
    <w:rsid w:val="009B45CE"/>
    <w:rsid w:val="009B5366"/>
    <w:rsid w:val="009B59BE"/>
    <w:rsid w:val="009B6162"/>
    <w:rsid w:val="009C042E"/>
    <w:rsid w:val="009C0574"/>
    <w:rsid w:val="009C13A3"/>
    <w:rsid w:val="009C2675"/>
    <w:rsid w:val="009C6D11"/>
    <w:rsid w:val="009C7681"/>
    <w:rsid w:val="009D240E"/>
    <w:rsid w:val="009D346A"/>
    <w:rsid w:val="009D5AD3"/>
    <w:rsid w:val="009E1785"/>
    <w:rsid w:val="009E17C8"/>
    <w:rsid w:val="009E4ED3"/>
    <w:rsid w:val="009E6547"/>
    <w:rsid w:val="009E6B27"/>
    <w:rsid w:val="009E6DC0"/>
    <w:rsid w:val="009E708C"/>
    <w:rsid w:val="009F1142"/>
    <w:rsid w:val="009F1A8A"/>
    <w:rsid w:val="009F27D3"/>
    <w:rsid w:val="009F292B"/>
    <w:rsid w:val="009F38D7"/>
    <w:rsid w:val="009F4666"/>
    <w:rsid w:val="009F6125"/>
    <w:rsid w:val="009F693C"/>
    <w:rsid w:val="009F7456"/>
    <w:rsid w:val="00A00D6B"/>
    <w:rsid w:val="00A01C41"/>
    <w:rsid w:val="00A028E1"/>
    <w:rsid w:val="00A03674"/>
    <w:rsid w:val="00A04E78"/>
    <w:rsid w:val="00A05BBE"/>
    <w:rsid w:val="00A07E02"/>
    <w:rsid w:val="00A07F26"/>
    <w:rsid w:val="00A12DBA"/>
    <w:rsid w:val="00A1345B"/>
    <w:rsid w:val="00A1514B"/>
    <w:rsid w:val="00A15593"/>
    <w:rsid w:val="00A156CF"/>
    <w:rsid w:val="00A167BE"/>
    <w:rsid w:val="00A16E7E"/>
    <w:rsid w:val="00A20BE3"/>
    <w:rsid w:val="00A20E12"/>
    <w:rsid w:val="00A2110E"/>
    <w:rsid w:val="00A24CD0"/>
    <w:rsid w:val="00A24DA4"/>
    <w:rsid w:val="00A2513C"/>
    <w:rsid w:val="00A26C50"/>
    <w:rsid w:val="00A26E93"/>
    <w:rsid w:val="00A2782E"/>
    <w:rsid w:val="00A30078"/>
    <w:rsid w:val="00A31E62"/>
    <w:rsid w:val="00A3381F"/>
    <w:rsid w:val="00A33879"/>
    <w:rsid w:val="00A34A28"/>
    <w:rsid w:val="00A373AD"/>
    <w:rsid w:val="00A40EC5"/>
    <w:rsid w:val="00A41D13"/>
    <w:rsid w:val="00A42450"/>
    <w:rsid w:val="00A43155"/>
    <w:rsid w:val="00A45380"/>
    <w:rsid w:val="00A473F1"/>
    <w:rsid w:val="00A47DA7"/>
    <w:rsid w:val="00A50447"/>
    <w:rsid w:val="00A512F9"/>
    <w:rsid w:val="00A53F52"/>
    <w:rsid w:val="00A5403E"/>
    <w:rsid w:val="00A56524"/>
    <w:rsid w:val="00A56849"/>
    <w:rsid w:val="00A62935"/>
    <w:rsid w:val="00A64FE8"/>
    <w:rsid w:val="00A664BF"/>
    <w:rsid w:val="00A709CE"/>
    <w:rsid w:val="00A71372"/>
    <w:rsid w:val="00A7154F"/>
    <w:rsid w:val="00A71AC4"/>
    <w:rsid w:val="00A72D8F"/>
    <w:rsid w:val="00A742D0"/>
    <w:rsid w:val="00A74F27"/>
    <w:rsid w:val="00A75770"/>
    <w:rsid w:val="00A774C4"/>
    <w:rsid w:val="00A80632"/>
    <w:rsid w:val="00A81581"/>
    <w:rsid w:val="00A82EE5"/>
    <w:rsid w:val="00A83C4E"/>
    <w:rsid w:val="00A847C7"/>
    <w:rsid w:val="00A90D6B"/>
    <w:rsid w:val="00A91196"/>
    <w:rsid w:val="00A91693"/>
    <w:rsid w:val="00A92235"/>
    <w:rsid w:val="00A9338B"/>
    <w:rsid w:val="00A96FC9"/>
    <w:rsid w:val="00A97C98"/>
    <w:rsid w:val="00AA0D2D"/>
    <w:rsid w:val="00AA120A"/>
    <w:rsid w:val="00AA2042"/>
    <w:rsid w:val="00AA2151"/>
    <w:rsid w:val="00AA2492"/>
    <w:rsid w:val="00AA4349"/>
    <w:rsid w:val="00AA484E"/>
    <w:rsid w:val="00AA4DFE"/>
    <w:rsid w:val="00AA5CFF"/>
    <w:rsid w:val="00AA72ED"/>
    <w:rsid w:val="00AA7D04"/>
    <w:rsid w:val="00AB1E40"/>
    <w:rsid w:val="00AB24B4"/>
    <w:rsid w:val="00AB3264"/>
    <w:rsid w:val="00AB3DFF"/>
    <w:rsid w:val="00AB4700"/>
    <w:rsid w:val="00AB4A57"/>
    <w:rsid w:val="00AB586C"/>
    <w:rsid w:val="00AB6016"/>
    <w:rsid w:val="00AB6492"/>
    <w:rsid w:val="00AB77C1"/>
    <w:rsid w:val="00AB7DF1"/>
    <w:rsid w:val="00AC110D"/>
    <w:rsid w:val="00AC15F9"/>
    <w:rsid w:val="00AC1689"/>
    <w:rsid w:val="00AC5AB9"/>
    <w:rsid w:val="00AC6B5A"/>
    <w:rsid w:val="00AC7356"/>
    <w:rsid w:val="00AC760E"/>
    <w:rsid w:val="00AD0E92"/>
    <w:rsid w:val="00AD0F86"/>
    <w:rsid w:val="00AD11C5"/>
    <w:rsid w:val="00AD289F"/>
    <w:rsid w:val="00AD3A01"/>
    <w:rsid w:val="00AD4BBE"/>
    <w:rsid w:val="00AD5377"/>
    <w:rsid w:val="00AE0EDC"/>
    <w:rsid w:val="00AE3306"/>
    <w:rsid w:val="00AE46E3"/>
    <w:rsid w:val="00AE5C5F"/>
    <w:rsid w:val="00AE712E"/>
    <w:rsid w:val="00AE7875"/>
    <w:rsid w:val="00AF15F8"/>
    <w:rsid w:val="00AF1664"/>
    <w:rsid w:val="00AF4C4B"/>
    <w:rsid w:val="00AF54DD"/>
    <w:rsid w:val="00AF6655"/>
    <w:rsid w:val="00AF797B"/>
    <w:rsid w:val="00AF7DD2"/>
    <w:rsid w:val="00B0044A"/>
    <w:rsid w:val="00B06428"/>
    <w:rsid w:val="00B07063"/>
    <w:rsid w:val="00B106E7"/>
    <w:rsid w:val="00B13AA6"/>
    <w:rsid w:val="00B14B3F"/>
    <w:rsid w:val="00B155B8"/>
    <w:rsid w:val="00B15A52"/>
    <w:rsid w:val="00B17C0B"/>
    <w:rsid w:val="00B2053B"/>
    <w:rsid w:val="00B20FC4"/>
    <w:rsid w:val="00B22BF5"/>
    <w:rsid w:val="00B23FE0"/>
    <w:rsid w:val="00B24EE6"/>
    <w:rsid w:val="00B2553D"/>
    <w:rsid w:val="00B26838"/>
    <w:rsid w:val="00B27325"/>
    <w:rsid w:val="00B33C90"/>
    <w:rsid w:val="00B33F84"/>
    <w:rsid w:val="00B347FC"/>
    <w:rsid w:val="00B366DB"/>
    <w:rsid w:val="00B375E6"/>
    <w:rsid w:val="00B41450"/>
    <w:rsid w:val="00B41E50"/>
    <w:rsid w:val="00B42DA9"/>
    <w:rsid w:val="00B453A7"/>
    <w:rsid w:val="00B4657D"/>
    <w:rsid w:val="00B46821"/>
    <w:rsid w:val="00B508D7"/>
    <w:rsid w:val="00B50BCB"/>
    <w:rsid w:val="00B51A67"/>
    <w:rsid w:val="00B51F09"/>
    <w:rsid w:val="00B520D9"/>
    <w:rsid w:val="00B56070"/>
    <w:rsid w:val="00B57FFA"/>
    <w:rsid w:val="00B60831"/>
    <w:rsid w:val="00B61A84"/>
    <w:rsid w:val="00B644CE"/>
    <w:rsid w:val="00B70B31"/>
    <w:rsid w:val="00B715F8"/>
    <w:rsid w:val="00B71988"/>
    <w:rsid w:val="00B756A4"/>
    <w:rsid w:val="00B75B04"/>
    <w:rsid w:val="00B75B6D"/>
    <w:rsid w:val="00B75D02"/>
    <w:rsid w:val="00B76C28"/>
    <w:rsid w:val="00B76C7A"/>
    <w:rsid w:val="00B76F64"/>
    <w:rsid w:val="00B776F9"/>
    <w:rsid w:val="00B81B20"/>
    <w:rsid w:val="00B8374D"/>
    <w:rsid w:val="00B853AF"/>
    <w:rsid w:val="00B865E6"/>
    <w:rsid w:val="00B86D74"/>
    <w:rsid w:val="00B91FDB"/>
    <w:rsid w:val="00B9224C"/>
    <w:rsid w:val="00B94302"/>
    <w:rsid w:val="00B9506D"/>
    <w:rsid w:val="00B95657"/>
    <w:rsid w:val="00B965B1"/>
    <w:rsid w:val="00B9714E"/>
    <w:rsid w:val="00B97684"/>
    <w:rsid w:val="00BA177A"/>
    <w:rsid w:val="00BA230A"/>
    <w:rsid w:val="00BA2AE2"/>
    <w:rsid w:val="00BA6EFF"/>
    <w:rsid w:val="00BA70D4"/>
    <w:rsid w:val="00BA754E"/>
    <w:rsid w:val="00BB270F"/>
    <w:rsid w:val="00BB2A02"/>
    <w:rsid w:val="00BB538D"/>
    <w:rsid w:val="00BB69FA"/>
    <w:rsid w:val="00BB6EAD"/>
    <w:rsid w:val="00BB715D"/>
    <w:rsid w:val="00BB74D3"/>
    <w:rsid w:val="00BB7F35"/>
    <w:rsid w:val="00BC1BB6"/>
    <w:rsid w:val="00BC4023"/>
    <w:rsid w:val="00BC4203"/>
    <w:rsid w:val="00BC4495"/>
    <w:rsid w:val="00BC4982"/>
    <w:rsid w:val="00BC693C"/>
    <w:rsid w:val="00BC72DE"/>
    <w:rsid w:val="00BC7D9D"/>
    <w:rsid w:val="00BD0B58"/>
    <w:rsid w:val="00BD41A1"/>
    <w:rsid w:val="00BD59AA"/>
    <w:rsid w:val="00BE0DFD"/>
    <w:rsid w:val="00BE4B6F"/>
    <w:rsid w:val="00BE5ABA"/>
    <w:rsid w:val="00BE677F"/>
    <w:rsid w:val="00BF0A92"/>
    <w:rsid w:val="00BF0E8D"/>
    <w:rsid w:val="00BF139B"/>
    <w:rsid w:val="00BF174D"/>
    <w:rsid w:val="00BF2A74"/>
    <w:rsid w:val="00BF459C"/>
    <w:rsid w:val="00BF4CEC"/>
    <w:rsid w:val="00BF4E78"/>
    <w:rsid w:val="00BF6ACE"/>
    <w:rsid w:val="00BF7FDE"/>
    <w:rsid w:val="00C00C6D"/>
    <w:rsid w:val="00C03B2D"/>
    <w:rsid w:val="00C058ED"/>
    <w:rsid w:val="00C05B28"/>
    <w:rsid w:val="00C1187E"/>
    <w:rsid w:val="00C122FF"/>
    <w:rsid w:val="00C14070"/>
    <w:rsid w:val="00C143A4"/>
    <w:rsid w:val="00C14449"/>
    <w:rsid w:val="00C15874"/>
    <w:rsid w:val="00C16088"/>
    <w:rsid w:val="00C167EB"/>
    <w:rsid w:val="00C168B8"/>
    <w:rsid w:val="00C174D0"/>
    <w:rsid w:val="00C17811"/>
    <w:rsid w:val="00C178D3"/>
    <w:rsid w:val="00C2004C"/>
    <w:rsid w:val="00C20507"/>
    <w:rsid w:val="00C206A8"/>
    <w:rsid w:val="00C22E1D"/>
    <w:rsid w:val="00C24B3D"/>
    <w:rsid w:val="00C25972"/>
    <w:rsid w:val="00C26720"/>
    <w:rsid w:val="00C2795D"/>
    <w:rsid w:val="00C30481"/>
    <w:rsid w:val="00C31C10"/>
    <w:rsid w:val="00C31C5E"/>
    <w:rsid w:val="00C31FC5"/>
    <w:rsid w:val="00C32D6C"/>
    <w:rsid w:val="00C33A21"/>
    <w:rsid w:val="00C33A51"/>
    <w:rsid w:val="00C33B2E"/>
    <w:rsid w:val="00C343CD"/>
    <w:rsid w:val="00C34F2D"/>
    <w:rsid w:val="00C36163"/>
    <w:rsid w:val="00C361FA"/>
    <w:rsid w:val="00C36EC2"/>
    <w:rsid w:val="00C37017"/>
    <w:rsid w:val="00C40268"/>
    <w:rsid w:val="00C41235"/>
    <w:rsid w:val="00C41CDA"/>
    <w:rsid w:val="00C43592"/>
    <w:rsid w:val="00C43A9A"/>
    <w:rsid w:val="00C43F1A"/>
    <w:rsid w:val="00C4497A"/>
    <w:rsid w:val="00C44BA6"/>
    <w:rsid w:val="00C47F91"/>
    <w:rsid w:val="00C50B8A"/>
    <w:rsid w:val="00C517D9"/>
    <w:rsid w:val="00C5655A"/>
    <w:rsid w:val="00C566F9"/>
    <w:rsid w:val="00C56D97"/>
    <w:rsid w:val="00C5717C"/>
    <w:rsid w:val="00C5729D"/>
    <w:rsid w:val="00C57B0E"/>
    <w:rsid w:val="00C60D36"/>
    <w:rsid w:val="00C60D86"/>
    <w:rsid w:val="00C6137D"/>
    <w:rsid w:val="00C63411"/>
    <w:rsid w:val="00C6422D"/>
    <w:rsid w:val="00C6508F"/>
    <w:rsid w:val="00C66E88"/>
    <w:rsid w:val="00C71329"/>
    <w:rsid w:val="00C727E1"/>
    <w:rsid w:val="00C72F7F"/>
    <w:rsid w:val="00C7400B"/>
    <w:rsid w:val="00C74082"/>
    <w:rsid w:val="00C757A8"/>
    <w:rsid w:val="00C7588C"/>
    <w:rsid w:val="00C76175"/>
    <w:rsid w:val="00C76706"/>
    <w:rsid w:val="00C7683D"/>
    <w:rsid w:val="00C768F7"/>
    <w:rsid w:val="00C76D56"/>
    <w:rsid w:val="00C80FDE"/>
    <w:rsid w:val="00C8293C"/>
    <w:rsid w:val="00C8689D"/>
    <w:rsid w:val="00C90596"/>
    <w:rsid w:val="00C90945"/>
    <w:rsid w:val="00C922CE"/>
    <w:rsid w:val="00C930A0"/>
    <w:rsid w:val="00C9437F"/>
    <w:rsid w:val="00C957F0"/>
    <w:rsid w:val="00C96138"/>
    <w:rsid w:val="00C969D6"/>
    <w:rsid w:val="00CA2333"/>
    <w:rsid w:val="00CA3115"/>
    <w:rsid w:val="00CA3606"/>
    <w:rsid w:val="00CA7C16"/>
    <w:rsid w:val="00CB0A64"/>
    <w:rsid w:val="00CB0C0C"/>
    <w:rsid w:val="00CB108C"/>
    <w:rsid w:val="00CB1699"/>
    <w:rsid w:val="00CB1810"/>
    <w:rsid w:val="00CB1A06"/>
    <w:rsid w:val="00CB2545"/>
    <w:rsid w:val="00CB4357"/>
    <w:rsid w:val="00CB5B65"/>
    <w:rsid w:val="00CB5DDB"/>
    <w:rsid w:val="00CB67BA"/>
    <w:rsid w:val="00CC0AAA"/>
    <w:rsid w:val="00CC14D3"/>
    <w:rsid w:val="00CC1960"/>
    <w:rsid w:val="00CC44DE"/>
    <w:rsid w:val="00CC4925"/>
    <w:rsid w:val="00CC75F6"/>
    <w:rsid w:val="00CD1FFF"/>
    <w:rsid w:val="00CD21F7"/>
    <w:rsid w:val="00CD23CB"/>
    <w:rsid w:val="00CD3206"/>
    <w:rsid w:val="00CD4CE3"/>
    <w:rsid w:val="00CD55B0"/>
    <w:rsid w:val="00CD5777"/>
    <w:rsid w:val="00CD6EA6"/>
    <w:rsid w:val="00CE2EA1"/>
    <w:rsid w:val="00CE3F39"/>
    <w:rsid w:val="00CE48D5"/>
    <w:rsid w:val="00CE518C"/>
    <w:rsid w:val="00CE538B"/>
    <w:rsid w:val="00CE5C07"/>
    <w:rsid w:val="00CF19C1"/>
    <w:rsid w:val="00CF29C1"/>
    <w:rsid w:val="00CF3478"/>
    <w:rsid w:val="00CF400A"/>
    <w:rsid w:val="00CF7565"/>
    <w:rsid w:val="00D012D8"/>
    <w:rsid w:val="00D01B68"/>
    <w:rsid w:val="00D01E93"/>
    <w:rsid w:val="00D02D83"/>
    <w:rsid w:val="00D03340"/>
    <w:rsid w:val="00D03E34"/>
    <w:rsid w:val="00D06525"/>
    <w:rsid w:val="00D1416F"/>
    <w:rsid w:val="00D15100"/>
    <w:rsid w:val="00D17119"/>
    <w:rsid w:val="00D22FA1"/>
    <w:rsid w:val="00D23044"/>
    <w:rsid w:val="00D235BE"/>
    <w:rsid w:val="00D25184"/>
    <w:rsid w:val="00D25526"/>
    <w:rsid w:val="00D25F72"/>
    <w:rsid w:val="00D263C0"/>
    <w:rsid w:val="00D273DF"/>
    <w:rsid w:val="00D27CCC"/>
    <w:rsid w:val="00D27D86"/>
    <w:rsid w:val="00D30627"/>
    <w:rsid w:val="00D32E48"/>
    <w:rsid w:val="00D33777"/>
    <w:rsid w:val="00D33AC7"/>
    <w:rsid w:val="00D3557F"/>
    <w:rsid w:val="00D401BC"/>
    <w:rsid w:val="00D40D83"/>
    <w:rsid w:val="00D42C34"/>
    <w:rsid w:val="00D42DB1"/>
    <w:rsid w:val="00D432BE"/>
    <w:rsid w:val="00D433AB"/>
    <w:rsid w:val="00D433DF"/>
    <w:rsid w:val="00D441A5"/>
    <w:rsid w:val="00D44970"/>
    <w:rsid w:val="00D44E67"/>
    <w:rsid w:val="00D45F6A"/>
    <w:rsid w:val="00D47820"/>
    <w:rsid w:val="00D47823"/>
    <w:rsid w:val="00D524B6"/>
    <w:rsid w:val="00D53938"/>
    <w:rsid w:val="00D53C09"/>
    <w:rsid w:val="00D53FCD"/>
    <w:rsid w:val="00D56032"/>
    <w:rsid w:val="00D5619B"/>
    <w:rsid w:val="00D56DC0"/>
    <w:rsid w:val="00D57910"/>
    <w:rsid w:val="00D57E91"/>
    <w:rsid w:val="00D6268E"/>
    <w:rsid w:val="00D642C2"/>
    <w:rsid w:val="00D65876"/>
    <w:rsid w:val="00D677A3"/>
    <w:rsid w:val="00D71C6B"/>
    <w:rsid w:val="00D74D8F"/>
    <w:rsid w:val="00D75111"/>
    <w:rsid w:val="00D76029"/>
    <w:rsid w:val="00D8027E"/>
    <w:rsid w:val="00D81A5B"/>
    <w:rsid w:val="00D844E0"/>
    <w:rsid w:val="00D85624"/>
    <w:rsid w:val="00D85D9A"/>
    <w:rsid w:val="00D87318"/>
    <w:rsid w:val="00D873D2"/>
    <w:rsid w:val="00D87A3D"/>
    <w:rsid w:val="00D906F0"/>
    <w:rsid w:val="00D92196"/>
    <w:rsid w:val="00D93D5F"/>
    <w:rsid w:val="00D96338"/>
    <w:rsid w:val="00D96A90"/>
    <w:rsid w:val="00DA1080"/>
    <w:rsid w:val="00DA303E"/>
    <w:rsid w:val="00DA310F"/>
    <w:rsid w:val="00DA3D80"/>
    <w:rsid w:val="00DA7A45"/>
    <w:rsid w:val="00DA7FD2"/>
    <w:rsid w:val="00DB1040"/>
    <w:rsid w:val="00DB1C7C"/>
    <w:rsid w:val="00DB29BF"/>
    <w:rsid w:val="00DB3171"/>
    <w:rsid w:val="00DB4C41"/>
    <w:rsid w:val="00DB67E3"/>
    <w:rsid w:val="00DB714E"/>
    <w:rsid w:val="00DC35FB"/>
    <w:rsid w:val="00DC3B6B"/>
    <w:rsid w:val="00DC5E7D"/>
    <w:rsid w:val="00DC7E3B"/>
    <w:rsid w:val="00DD070B"/>
    <w:rsid w:val="00DD1A09"/>
    <w:rsid w:val="00DD2119"/>
    <w:rsid w:val="00DD2757"/>
    <w:rsid w:val="00DD6190"/>
    <w:rsid w:val="00DD7404"/>
    <w:rsid w:val="00DD76AC"/>
    <w:rsid w:val="00DE003E"/>
    <w:rsid w:val="00DE0CAE"/>
    <w:rsid w:val="00DE11C2"/>
    <w:rsid w:val="00DE1BCF"/>
    <w:rsid w:val="00DE4EA6"/>
    <w:rsid w:val="00DE59F6"/>
    <w:rsid w:val="00DE622A"/>
    <w:rsid w:val="00DF018F"/>
    <w:rsid w:val="00E00777"/>
    <w:rsid w:val="00E00CFA"/>
    <w:rsid w:val="00E01BDF"/>
    <w:rsid w:val="00E02258"/>
    <w:rsid w:val="00E032A2"/>
    <w:rsid w:val="00E04E89"/>
    <w:rsid w:val="00E06231"/>
    <w:rsid w:val="00E06760"/>
    <w:rsid w:val="00E06C1C"/>
    <w:rsid w:val="00E06E8A"/>
    <w:rsid w:val="00E07037"/>
    <w:rsid w:val="00E13841"/>
    <w:rsid w:val="00E1399A"/>
    <w:rsid w:val="00E14CBB"/>
    <w:rsid w:val="00E156DE"/>
    <w:rsid w:val="00E20AD7"/>
    <w:rsid w:val="00E21A1E"/>
    <w:rsid w:val="00E230BA"/>
    <w:rsid w:val="00E24AA4"/>
    <w:rsid w:val="00E26640"/>
    <w:rsid w:val="00E26909"/>
    <w:rsid w:val="00E27C95"/>
    <w:rsid w:val="00E30B25"/>
    <w:rsid w:val="00E30D9C"/>
    <w:rsid w:val="00E33FB4"/>
    <w:rsid w:val="00E34142"/>
    <w:rsid w:val="00E3466C"/>
    <w:rsid w:val="00E35C73"/>
    <w:rsid w:val="00E35CCF"/>
    <w:rsid w:val="00E35F4F"/>
    <w:rsid w:val="00E40B14"/>
    <w:rsid w:val="00E43558"/>
    <w:rsid w:val="00E44482"/>
    <w:rsid w:val="00E4525C"/>
    <w:rsid w:val="00E458E9"/>
    <w:rsid w:val="00E464E3"/>
    <w:rsid w:val="00E466DB"/>
    <w:rsid w:val="00E50120"/>
    <w:rsid w:val="00E51E49"/>
    <w:rsid w:val="00E52AB8"/>
    <w:rsid w:val="00E53F8C"/>
    <w:rsid w:val="00E54F7E"/>
    <w:rsid w:val="00E562D6"/>
    <w:rsid w:val="00E60238"/>
    <w:rsid w:val="00E60AD2"/>
    <w:rsid w:val="00E60CC2"/>
    <w:rsid w:val="00E629C5"/>
    <w:rsid w:val="00E62A23"/>
    <w:rsid w:val="00E644B1"/>
    <w:rsid w:val="00E65637"/>
    <w:rsid w:val="00E65C8B"/>
    <w:rsid w:val="00E66D75"/>
    <w:rsid w:val="00E672A6"/>
    <w:rsid w:val="00E7030F"/>
    <w:rsid w:val="00E70E24"/>
    <w:rsid w:val="00E717DC"/>
    <w:rsid w:val="00E7191D"/>
    <w:rsid w:val="00E725AA"/>
    <w:rsid w:val="00E72903"/>
    <w:rsid w:val="00E74F7E"/>
    <w:rsid w:val="00E77685"/>
    <w:rsid w:val="00E82294"/>
    <w:rsid w:val="00E843D4"/>
    <w:rsid w:val="00E87F93"/>
    <w:rsid w:val="00E90E76"/>
    <w:rsid w:val="00E916B2"/>
    <w:rsid w:val="00E91BE9"/>
    <w:rsid w:val="00E939C1"/>
    <w:rsid w:val="00E94665"/>
    <w:rsid w:val="00E952A4"/>
    <w:rsid w:val="00EA0058"/>
    <w:rsid w:val="00EA01FC"/>
    <w:rsid w:val="00EA0C5D"/>
    <w:rsid w:val="00EA11D0"/>
    <w:rsid w:val="00EA26FD"/>
    <w:rsid w:val="00EA2D64"/>
    <w:rsid w:val="00EA43D9"/>
    <w:rsid w:val="00EA59EA"/>
    <w:rsid w:val="00EA6B2F"/>
    <w:rsid w:val="00EB0946"/>
    <w:rsid w:val="00EB1A60"/>
    <w:rsid w:val="00EB3393"/>
    <w:rsid w:val="00EB4D12"/>
    <w:rsid w:val="00EB4F5A"/>
    <w:rsid w:val="00EB6556"/>
    <w:rsid w:val="00EB695E"/>
    <w:rsid w:val="00EB6E43"/>
    <w:rsid w:val="00EC1AD0"/>
    <w:rsid w:val="00EC1ADF"/>
    <w:rsid w:val="00EC2D1F"/>
    <w:rsid w:val="00EC335B"/>
    <w:rsid w:val="00EC3824"/>
    <w:rsid w:val="00EC3EBC"/>
    <w:rsid w:val="00EC432C"/>
    <w:rsid w:val="00EC62C4"/>
    <w:rsid w:val="00EC710A"/>
    <w:rsid w:val="00ED05B4"/>
    <w:rsid w:val="00ED149E"/>
    <w:rsid w:val="00EE1DF3"/>
    <w:rsid w:val="00EE1EE0"/>
    <w:rsid w:val="00EE2033"/>
    <w:rsid w:val="00EE32AB"/>
    <w:rsid w:val="00EE38E2"/>
    <w:rsid w:val="00EE5C5E"/>
    <w:rsid w:val="00EF12B4"/>
    <w:rsid w:val="00EF1B46"/>
    <w:rsid w:val="00EF1E72"/>
    <w:rsid w:val="00EF2083"/>
    <w:rsid w:val="00EF297B"/>
    <w:rsid w:val="00EF6057"/>
    <w:rsid w:val="00EF6A4D"/>
    <w:rsid w:val="00F005E0"/>
    <w:rsid w:val="00F0184A"/>
    <w:rsid w:val="00F021AF"/>
    <w:rsid w:val="00F025A4"/>
    <w:rsid w:val="00F105EC"/>
    <w:rsid w:val="00F109FF"/>
    <w:rsid w:val="00F12DFE"/>
    <w:rsid w:val="00F130F1"/>
    <w:rsid w:val="00F139B4"/>
    <w:rsid w:val="00F13AC6"/>
    <w:rsid w:val="00F161E4"/>
    <w:rsid w:val="00F166AE"/>
    <w:rsid w:val="00F1739E"/>
    <w:rsid w:val="00F22264"/>
    <w:rsid w:val="00F22BC0"/>
    <w:rsid w:val="00F26455"/>
    <w:rsid w:val="00F26801"/>
    <w:rsid w:val="00F27E64"/>
    <w:rsid w:val="00F335D1"/>
    <w:rsid w:val="00F34B7C"/>
    <w:rsid w:val="00F36DB9"/>
    <w:rsid w:val="00F41A7F"/>
    <w:rsid w:val="00F42A08"/>
    <w:rsid w:val="00F44A0B"/>
    <w:rsid w:val="00F452D4"/>
    <w:rsid w:val="00F50408"/>
    <w:rsid w:val="00F50589"/>
    <w:rsid w:val="00F51A86"/>
    <w:rsid w:val="00F52D02"/>
    <w:rsid w:val="00F53DC2"/>
    <w:rsid w:val="00F54099"/>
    <w:rsid w:val="00F54364"/>
    <w:rsid w:val="00F55344"/>
    <w:rsid w:val="00F6223A"/>
    <w:rsid w:val="00F62663"/>
    <w:rsid w:val="00F63292"/>
    <w:rsid w:val="00F65A27"/>
    <w:rsid w:val="00F66661"/>
    <w:rsid w:val="00F7169D"/>
    <w:rsid w:val="00F722AF"/>
    <w:rsid w:val="00F728FD"/>
    <w:rsid w:val="00F731A8"/>
    <w:rsid w:val="00F7442D"/>
    <w:rsid w:val="00F75BA1"/>
    <w:rsid w:val="00F767A0"/>
    <w:rsid w:val="00F776CF"/>
    <w:rsid w:val="00F80504"/>
    <w:rsid w:val="00F80624"/>
    <w:rsid w:val="00F8204A"/>
    <w:rsid w:val="00F82629"/>
    <w:rsid w:val="00F83EA5"/>
    <w:rsid w:val="00F84A3B"/>
    <w:rsid w:val="00F858AA"/>
    <w:rsid w:val="00F91182"/>
    <w:rsid w:val="00F927B7"/>
    <w:rsid w:val="00F938D2"/>
    <w:rsid w:val="00F93D99"/>
    <w:rsid w:val="00F94E7F"/>
    <w:rsid w:val="00F95448"/>
    <w:rsid w:val="00F95D2E"/>
    <w:rsid w:val="00F977A5"/>
    <w:rsid w:val="00FA10BB"/>
    <w:rsid w:val="00FA2C23"/>
    <w:rsid w:val="00FA3D53"/>
    <w:rsid w:val="00FA4553"/>
    <w:rsid w:val="00FA4A4F"/>
    <w:rsid w:val="00FA4FD6"/>
    <w:rsid w:val="00FA5567"/>
    <w:rsid w:val="00FA57D0"/>
    <w:rsid w:val="00FA7B11"/>
    <w:rsid w:val="00FB0617"/>
    <w:rsid w:val="00FB14DE"/>
    <w:rsid w:val="00FB14DF"/>
    <w:rsid w:val="00FB23C7"/>
    <w:rsid w:val="00FB3DAA"/>
    <w:rsid w:val="00FB432D"/>
    <w:rsid w:val="00FB582A"/>
    <w:rsid w:val="00FB64E5"/>
    <w:rsid w:val="00FB6E3F"/>
    <w:rsid w:val="00FB6E7F"/>
    <w:rsid w:val="00FB7223"/>
    <w:rsid w:val="00FC13F9"/>
    <w:rsid w:val="00FC3279"/>
    <w:rsid w:val="00FC3384"/>
    <w:rsid w:val="00FC34B4"/>
    <w:rsid w:val="00FC3CBF"/>
    <w:rsid w:val="00FC4110"/>
    <w:rsid w:val="00FC4860"/>
    <w:rsid w:val="00FC582B"/>
    <w:rsid w:val="00FC5E00"/>
    <w:rsid w:val="00FC6FF9"/>
    <w:rsid w:val="00FD05D2"/>
    <w:rsid w:val="00FD1AC0"/>
    <w:rsid w:val="00FD4083"/>
    <w:rsid w:val="00FD4A3F"/>
    <w:rsid w:val="00FD6C4F"/>
    <w:rsid w:val="00FE017C"/>
    <w:rsid w:val="00FE0D17"/>
    <w:rsid w:val="00FE3C00"/>
    <w:rsid w:val="00FE3CAE"/>
    <w:rsid w:val="00FE41D0"/>
    <w:rsid w:val="00FE7907"/>
    <w:rsid w:val="00FE7D24"/>
    <w:rsid w:val="00FF5021"/>
    <w:rsid w:val="00FF721B"/>
    <w:rsid w:val="00FF7679"/>
    <w:rsid w:val="00FF7C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A18292"/>
  <w15:docId w15:val="{38B65835-CD65-4380-BE94-10754A7BE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0917"/>
    <w:pPr>
      <w:spacing w:line="360" w:lineRule="auto"/>
      <w:ind w:firstLine="360"/>
      <w:jc w:val="both"/>
    </w:pPr>
    <w:rPr>
      <w:sz w:val="24"/>
      <w:szCs w:val="24"/>
      <w:shd w:val="clear" w:color="auto" w:fill="FFFFFF"/>
      <w:lang w:eastAsia="en-US" w:bidi="hi-IN"/>
    </w:rPr>
  </w:style>
  <w:style w:type="paragraph" w:styleId="Titre1">
    <w:name w:val="heading 1"/>
    <w:basedOn w:val="Normal"/>
    <w:next w:val="Corpsdetexte"/>
    <w:qFormat/>
    <w:rsid w:val="00EF6057"/>
    <w:pPr>
      <w:keepNext/>
      <w:keepLines/>
      <w:pBdr>
        <w:top w:val="single" w:sz="6" w:space="6" w:color="808080"/>
        <w:bottom w:val="single" w:sz="6" w:space="6" w:color="808080"/>
      </w:pBdr>
      <w:spacing w:after="240" w:line="240" w:lineRule="atLeast"/>
      <w:jc w:val="center"/>
      <w:outlineLvl w:val="0"/>
    </w:pPr>
    <w:rPr>
      <w:b/>
      <w:caps/>
      <w:spacing w:val="20"/>
      <w:kern w:val="16"/>
      <w:sz w:val="18"/>
      <w:szCs w:val="18"/>
    </w:rPr>
  </w:style>
  <w:style w:type="paragraph" w:styleId="Titre2">
    <w:name w:val="heading 2"/>
    <w:basedOn w:val="Normal"/>
    <w:next w:val="Corpsdetexte"/>
    <w:link w:val="Titre2Car"/>
    <w:qFormat/>
    <w:rsid w:val="00F161E4"/>
    <w:pPr>
      <w:keepNext/>
      <w:keepLines/>
      <w:spacing w:after="180" w:line="240" w:lineRule="atLeast"/>
      <w:jc w:val="center"/>
      <w:outlineLvl w:val="1"/>
    </w:pPr>
    <w:rPr>
      <w:b/>
      <w:caps/>
      <w:spacing w:val="10"/>
      <w:kern w:val="20"/>
      <w:sz w:val="20"/>
      <w:szCs w:val="18"/>
    </w:rPr>
  </w:style>
  <w:style w:type="paragraph" w:styleId="Titre3">
    <w:name w:val="heading 3"/>
    <w:basedOn w:val="Normal"/>
    <w:next w:val="Corpsdetexte"/>
    <w:link w:val="Titre3Car"/>
    <w:qFormat/>
    <w:rsid w:val="00F025A4"/>
    <w:pPr>
      <w:keepNext/>
      <w:keepLines/>
      <w:numPr>
        <w:numId w:val="3"/>
      </w:numPr>
      <w:spacing w:before="240" w:after="180" w:line="240" w:lineRule="atLeast"/>
      <w:outlineLvl w:val="2"/>
    </w:pPr>
    <w:rPr>
      <w:caps/>
      <w:kern w:val="20"/>
      <w:sz w:val="20"/>
      <w:szCs w:val="20"/>
    </w:rPr>
  </w:style>
  <w:style w:type="paragraph" w:styleId="Titre4">
    <w:name w:val="heading 4"/>
    <w:basedOn w:val="Normal"/>
    <w:next w:val="Corpsdetexte"/>
    <w:qFormat/>
    <w:rsid w:val="008B5E15"/>
    <w:pPr>
      <w:keepNext/>
      <w:keepLines/>
      <w:spacing w:before="240" w:after="240" w:line="240" w:lineRule="auto"/>
      <w:jc w:val="left"/>
      <w:outlineLvl w:val="3"/>
    </w:pPr>
    <w:rPr>
      <w:spacing w:val="5"/>
      <w:kern w:val="20"/>
      <w:u w:val="single"/>
    </w:rPr>
  </w:style>
  <w:style w:type="paragraph" w:styleId="Titre5">
    <w:name w:val="heading 5"/>
    <w:basedOn w:val="Normal"/>
    <w:next w:val="Corpsdetexte"/>
    <w:qFormat/>
    <w:rsid w:val="00856B5B"/>
    <w:pPr>
      <w:keepNext/>
      <w:keepLines/>
      <w:jc w:val="center"/>
      <w:outlineLvl w:val="4"/>
    </w:pPr>
    <w:rPr>
      <w:i/>
      <w:kern w:val="20"/>
      <w:u w:val="single"/>
    </w:rPr>
  </w:style>
  <w:style w:type="paragraph" w:styleId="Titre6">
    <w:name w:val="heading 6"/>
    <w:basedOn w:val="Normal"/>
    <w:next w:val="Corpsdetexte"/>
    <w:qFormat/>
    <w:rsid w:val="00D65876"/>
    <w:pPr>
      <w:keepNext/>
      <w:keepLines/>
      <w:spacing w:before="120" w:after="120" w:line="240" w:lineRule="atLeast"/>
      <w:outlineLvl w:val="5"/>
    </w:pPr>
    <w:rPr>
      <w:i/>
      <w:spacing w:val="5"/>
      <w:kern w:val="20"/>
    </w:rPr>
  </w:style>
  <w:style w:type="paragraph" w:styleId="Titre7">
    <w:name w:val="heading 7"/>
    <w:basedOn w:val="Normal"/>
    <w:next w:val="Corpsdetexte"/>
    <w:qFormat/>
    <w:rsid w:val="003807B0"/>
    <w:pPr>
      <w:keepNext/>
      <w:keepLines/>
      <w:spacing w:line="240" w:lineRule="atLeast"/>
      <w:outlineLvl w:val="6"/>
    </w:pPr>
    <w:rPr>
      <w:caps/>
      <w:kern w:val="20"/>
      <w:sz w:val="18"/>
      <w:szCs w:val="18"/>
    </w:rPr>
  </w:style>
  <w:style w:type="paragraph" w:styleId="Titre8">
    <w:name w:val="heading 8"/>
    <w:basedOn w:val="Normal"/>
    <w:next w:val="Corpsdetexte"/>
    <w:qFormat/>
    <w:rsid w:val="003807B0"/>
    <w:pPr>
      <w:keepNext/>
      <w:keepLines/>
      <w:spacing w:line="240" w:lineRule="atLeast"/>
      <w:outlineLvl w:val="7"/>
    </w:pPr>
    <w:rPr>
      <w:i/>
      <w:spacing w:val="5"/>
      <w:kern w:val="20"/>
    </w:rPr>
  </w:style>
  <w:style w:type="paragraph" w:styleId="Titre9">
    <w:name w:val="heading 9"/>
    <w:basedOn w:val="Normal"/>
    <w:next w:val="Corpsdetexte"/>
    <w:qFormat/>
    <w:rsid w:val="003807B0"/>
    <w:pPr>
      <w:keepNext/>
      <w:keepLines/>
      <w:spacing w:line="240" w:lineRule="atLeast"/>
      <w:outlineLvl w:val="8"/>
    </w:pPr>
    <w:rPr>
      <w:spacing w:val="-5"/>
      <w:kern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3807B0"/>
    <w:pPr>
      <w:spacing w:after="240" w:line="240" w:lineRule="atLeast"/>
    </w:pPr>
  </w:style>
  <w:style w:type="paragraph" w:styleId="Index1">
    <w:name w:val="index 1"/>
    <w:basedOn w:val="Normal"/>
    <w:semiHidden/>
    <w:rsid w:val="003807B0"/>
    <w:rPr>
      <w:sz w:val="21"/>
      <w:szCs w:val="21"/>
    </w:rPr>
  </w:style>
  <w:style w:type="paragraph" w:styleId="Index2">
    <w:name w:val="index 2"/>
    <w:basedOn w:val="Normal"/>
    <w:semiHidden/>
    <w:rsid w:val="003807B0"/>
    <w:pPr>
      <w:ind w:hanging="240"/>
    </w:pPr>
    <w:rPr>
      <w:sz w:val="21"/>
      <w:szCs w:val="21"/>
    </w:rPr>
  </w:style>
  <w:style w:type="paragraph" w:styleId="Index3">
    <w:name w:val="index 3"/>
    <w:basedOn w:val="Normal"/>
    <w:semiHidden/>
    <w:rsid w:val="003807B0"/>
    <w:pPr>
      <w:ind w:left="480" w:hanging="240"/>
    </w:pPr>
    <w:rPr>
      <w:sz w:val="21"/>
      <w:szCs w:val="21"/>
    </w:rPr>
  </w:style>
  <w:style w:type="paragraph" w:styleId="Index4">
    <w:name w:val="index 4"/>
    <w:basedOn w:val="Normal"/>
    <w:semiHidden/>
    <w:rsid w:val="003807B0"/>
    <w:pPr>
      <w:ind w:left="600" w:hanging="240"/>
    </w:pPr>
    <w:rPr>
      <w:sz w:val="21"/>
      <w:szCs w:val="21"/>
    </w:rPr>
  </w:style>
  <w:style w:type="paragraph" w:styleId="Index5">
    <w:name w:val="index 5"/>
    <w:basedOn w:val="Normal"/>
    <w:semiHidden/>
    <w:rsid w:val="003807B0"/>
    <w:pPr>
      <w:ind w:left="840"/>
    </w:pPr>
    <w:rPr>
      <w:sz w:val="21"/>
      <w:szCs w:val="21"/>
    </w:rPr>
  </w:style>
  <w:style w:type="paragraph" w:styleId="TM1">
    <w:name w:val="toc 1"/>
    <w:basedOn w:val="Normal"/>
    <w:uiPriority w:val="39"/>
    <w:qFormat/>
    <w:rsid w:val="006B0763"/>
    <w:pPr>
      <w:tabs>
        <w:tab w:val="right" w:leader="dot" w:pos="5040"/>
      </w:tabs>
    </w:pPr>
    <w:rPr>
      <w:b/>
    </w:rPr>
  </w:style>
  <w:style w:type="paragraph" w:styleId="TM2">
    <w:name w:val="toc 2"/>
    <w:basedOn w:val="Normal"/>
    <w:uiPriority w:val="39"/>
    <w:qFormat/>
    <w:rsid w:val="00C63411"/>
    <w:pPr>
      <w:tabs>
        <w:tab w:val="right" w:leader="dot" w:pos="5040"/>
        <w:tab w:val="right" w:leader="dot" w:pos="5670"/>
      </w:tabs>
      <w:ind w:firstLine="357"/>
    </w:pPr>
    <w:rPr>
      <w:sz w:val="22"/>
    </w:rPr>
  </w:style>
  <w:style w:type="paragraph" w:styleId="TM3">
    <w:name w:val="toc 3"/>
    <w:basedOn w:val="Normal"/>
    <w:uiPriority w:val="39"/>
    <w:qFormat/>
    <w:rsid w:val="006B0763"/>
    <w:pPr>
      <w:tabs>
        <w:tab w:val="right" w:leader="dot" w:pos="5040"/>
      </w:tabs>
    </w:pPr>
    <w:rPr>
      <w:i/>
      <w:sz w:val="18"/>
    </w:rPr>
  </w:style>
  <w:style w:type="paragraph" w:styleId="TM4">
    <w:name w:val="toc 4"/>
    <w:basedOn w:val="Normal"/>
    <w:semiHidden/>
    <w:rsid w:val="003807B0"/>
    <w:pPr>
      <w:tabs>
        <w:tab w:val="right" w:leader="dot" w:pos="5040"/>
      </w:tabs>
    </w:pPr>
    <w:rPr>
      <w:i/>
    </w:rPr>
  </w:style>
  <w:style w:type="paragraph" w:styleId="TM5">
    <w:name w:val="toc 5"/>
    <w:basedOn w:val="Normal"/>
    <w:semiHidden/>
    <w:rsid w:val="003807B0"/>
    <w:rPr>
      <w:i/>
    </w:rPr>
  </w:style>
  <w:style w:type="paragraph" w:styleId="Notedebasdepage">
    <w:name w:val="footnote text"/>
    <w:basedOn w:val="Normal"/>
    <w:semiHidden/>
    <w:rsid w:val="003807B0"/>
  </w:style>
  <w:style w:type="paragraph" w:styleId="Commentaire">
    <w:name w:val="annotation text"/>
    <w:basedOn w:val="Normal"/>
    <w:semiHidden/>
    <w:rsid w:val="003807B0"/>
  </w:style>
  <w:style w:type="paragraph" w:styleId="Titreindex">
    <w:name w:val="index heading"/>
    <w:basedOn w:val="Normal"/>
    <w:next w:val="Index1"/>
    <w:semiHidden/>
    <w:rsid w:val="003807B0"/>
    <w:pPr>
      <w:spacing w:line="480" w:lineRule="atLeast"/>
    </w:pPr>
    <w:rPr>
      <w:spacing w:val="-5"/>
      <w:sz w:val="28"/>
      <w:szCs w:val="28"/>
    </w:rPr>
  </w:style>
  <w:style w:type="paragraph" w:styleId="Lgende">
    <w:name w:val="caption"/>
    <w:basedOn w:val="Normal"/>
    <w:next w:val="Commentaire"/>
    <w:qFormat/>
    <w:rsid w:val="005D6275"/>
    <w:pPr>
      <w:contextualSpacing/>
      <w:jc w:val="center"/>
    </w:pPr>
    <w:rPr>
      <w:i/>
      <w:color w:val="0070C0"/>
      <w:sz w:val="20"/>
    </w:rPr>
  </w:style>
  <w:style w:type="paragraph" w:styleId="Tabledesillustrations">
    <w:name w:val="table of figures"/>
    <w:basedOn w:val="Normal"/>
    <w:semiHidden/>
    <w:rsid w:val="003807B0"/>
  </w:style>
  <w:style w:type="paragraph" w:styleId="Notedefin">
    <w:name w:val="endnote text"/>
    <w:basedOn w:val="Normal"/>
    <w:semiHidden/>
    <w:rsid w:val="003807B0"/>
  </w:style>
  <w:style w:type="paragraph" w:styleId="Tabledesrfrencesjuridiques">
    <w:name w:val="table of authorities"/>
    <w:basedOn w:val="Normal"/>
    <w:semiHidden/>
    <w:rsid w:val="003807B0"/>
    <w:pPr>
      <w:tabs>
        <w:tab w:val="right" w:leader="dot" w:pos="7560"/>
      </w:tabs>
    </w:pPr>
  </w:style>
  <w:style w:type="paragraph" w:styleId="Textedemacro">
    <w:name w:val="macro"/>
    <w:basedOn w:val="Corpsdetexte"/>
    <w:semiHidden/>
    <w:rsid w:val="003807B0"/>
    <w:rPr>
      <w:rFonts w:ascii="Courier New" w:hAnsi="Courier New" w:cs="Courier New"/>
    </w:rPr>
  </w:style>
  <w:style w:type="paragraph" w:styleId="TitreTR">
    <w:name w:val="toa heading"/>
    <w:basedOn w:val="Normal"/>
    <w:next w:val="Tabledesrfrencesjuridiques"/>
    <w:semiHidden/>
    <w:rsid w:val="003807B0"/>
    <w:pPr>
      <w:keepNext/>
      <w:spacing w:line="720" w:lineRule="atLeast"/>
    </w:pPr>
    <w:rPr>
      <w:caps/>
      <w:spacing w:val="-10"/>
      <w:kern w:val="28"/>
    </w:rPr>
  </w:style>
  <w:style w:type="paragraph" w:styleId="Listepuces">
    <w:name w:val="List Bullet"/>
    <w:basedOn w:val="Normal"/>
    <w:rsid w:val="003807B0"/>
    <w:pPr>
      <w:numPr>
        <w:numId w:val="1"/>
      </w:numPr>
      <w:spacing w:after="240" w:line="240" w:lineRule="atLeast"/>
      <w:ind w:left="720" w:right="720"/>
    </w:pPr>
  </w:style>
  <w:style w:type="paragraph" w:styleId="Sous-titre">
    <w:name w:val="Subtitle"/>
    <w:basedOn w:val="Titre"/>
    <w:next w:val="Corpsdetexte"/>
    <w:qFormat/>
    <w:rsid w:val="003807B0"/>
    <w:pPr>
      <w:spacing w:after="420"/>
    </w:pPr>
    <w:rPr>
      <w:spacing w:val="20"/>
      <w:sz w:val="22"/>
      <w:szCs w:val="22"/>
    </w:rPr>
  </w:style>
  <w:style w:type="paragraph" w:styleId="Titre">
    <w:name w:val="Title"/>
    <w:basedOn w:val="Normal"/>
    <w:next w:val="Sous-titre"/>
    <w:qFormat/>
    <w:rsid w:val="003807B0"/>
    <w:pPr>
      <w:keepNext/>
      <w:keepLines/>
      <w:spacing w:before="140"/>
      <w:jc w:val="center"/>
    </w:pPr>
    <w:rPr>
      <w:caps/>
      <w:spacing w:val="60"/>
      <w:kern w:val="20"/>
      <w:sz w:val="44"/>
      <w:szCs w:val="44"/>
    </w:rPr>
  </w:style>
  <w:style w:type="character" w:customStyle="1" w:styleId="CorpsdetexteCar">
    <w:name w:val="Corps de texte Car"/>
    <w:basedOn w:val="Policepardfaut"/>
    <w:link w:val="Corpsdetexte"/>
    <w:locked/>
    <w:rsid w:val="003807B0"/>
    <w:rPr>
      <w:rFonts w:ascii="Garamond" w:hAnsi="Garamond" w:hint="default"/>
      <w:sz w:val="22"/>
      <w:lang w:val="en-US" w:eastAsia="en-US" w:bidi="en-US"/>
    </w:rPr>
  </w:style>
  <w:style w:type="character" w:customStyle="1" w:styleId="BlockQuotationChar">
    <w:name w:val="Block Quotation Char"/>
    <w:basedOn w:val="Policepardfaut"/>
    <w:link w:val="BlockQuotation"/>
    <w:locked/>
    <w:rsid w:val="003807B0"/>
    <w:rPr>
      <w:rFonts w:ascii="Garamond" w:hAnsi="Garamond" w:hint="default"/>
      <w:i/>
      <w:iCs w:val="0"/>
      <w:sz w:val="22"/>
      <w:lang w:val="en-US" w:eastAsia="en-US" w:bidi="en-US"/>
    </w:rPr>
  </w:style>
  <w:style w:type="paragraph" w:customStyle="1" w:styleId="BlockQuotation">
    <w:name w:val="Block Quotation"/>
    <w:basedOn w:val="Corpsdetexte"/>
    <w:link w:val="BlockQuotationChar"/>
    <w:rsid w:val="003807B0"/>
    <w:pPr>
      <w:keepLines/>
      <w:pBdr>
        <w:top w:val="single" w:sz="6" w:space="14" w:color="808080"/>
        <w:left w:val="single" w:sz="6" w:space="14" w:color="808080"/>
        <w:bottom w:val="single" w:sz="6" w:space="14" w:color="808080"/>
        <w:right w:val="single" w:sz="6" w:space="14" w:color="808080"/>
      </w:pBdr>
      <w:ind w:left="720" w:right="720" w:firstLine="0"/>
    </w:pPr>
    <w:rPr>
      <w:i/>
      <w:lang w:bidi="en-US"/>
    </w:rPr>
  </w:style>
  <w:style w:type="paragraph" w:customStyle="1" w:styleId="SubtitleCover">
    <w:name w:val="Subtitle Cover"/>
    <w:basedOn w:val="TitleCover"/>
    <w:next w:val="Corpsdetexte"/>
    <w:rsid w:val="003807B0"/>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3807B0"/>
    <w:pPr>
      <w:keepNext/>
      <w:keepLines/>
      <w:spacing w:after="240" w:line="720" w:lineRule="atLeast"/>
      <w:jc w:val="center"/>
    </w:pPr>
    <w:rPr>
      <w:caps/>
      <w:spacing w:val="65"/>
      <w:kern w:val="20"/>
      <w:sz w:val="64"/>
      <w:szCs w:val="64"/>
      <w:lang w:bidi="en-US"/>
    </w:rPr>
  </w:style>
  <w:style w:type="paragraph" w:customStyle="1" w:styleId="Columnheadings">
    <w:name w:val="Column headings"/>
    <w:basedOn w:val="Normal"/>
    <w:rsid w:val="003807B0"/>
    <w:pPr>
      <w:keepNext/>
      <w:spacing w:before="80"/>
      <w:jc w:val="center"/>
    </w:pPr>
    <w:rPr>
      <w:caps/>
      <w:sz w:val="14"/>
      <w:szCs w:val="14"/>
      <w:lang w:bidi="en-US"/>
    </w:rPr>
  </w:style>
  <w:style w:type="paragraph" w:customStyle="1" w:styleId="CompanyName">
    <w:name w:val="Company Name"/>
    <w:basedOn w:val="Corpsdetexte"/>
    <w:rsid w:val="003807B0"/>
    <w:pPr>
      <w:keepLines/>
      <w:framePr w:w="8640" w:h="1440" w:wrap="notBeside" w:vAnchor="page" w:hAnchor="margin" w:xAlign="center" w:y="889"/>
      <w:spacing w:after="40"/>
      <w:ind w:firstLine="0"/>
      <w:jc w:val="center"/>
    </w:pPr>
    <w:rPr>
      <w:caps/>
      <w:spacing w:val="75"/>
      <w:kern w:val="18"/>
      <w:lang w:bidi="en-US"/>
    </w:rPr>
  </w:style>
  <w:style w:type="paragraph" w:customStyle="1" w:styleId="Rowlabels">
    <w:name w:val="Row labels"/>
    <w:basedOn w:val="Normal"/>
    <w:rsid w:val="003807B0"/>
    <w:pPr>
      <w:keepNext/>
      <w:spacing w:before="40"/>
    </w:pPr>
    <w:rPr>
      <w:sz w:val="18"/>
      <w:szCs w:val="18"/>
      <w:lang w:bidi="en-US"/>
    </w:rPr>
  </w:style>
  <w:style w:type="paragraph" w:customStyle="1" w:styleId="Percentage">
    <w:name w:val="Percentage"/>
    <w:basedOn w:val="Normal"/>
    <w:rsid w:val="003807B0"/>
    <w:pPr>
      <w:spacing w:before="40"/>
      <w:jc w:val="center"/>
    </w:pPr>
    <w:rPr>
      <w:sz w:val="18"/>
      <w:szCs w:val="18"/>
      <w:lang w:bidi="en-US"/>
    </w:rPr>
  </w:style>
  <w:style w:type="character" w:customStyle="1" w:styleId="NumberedListChar">
    <w:name w:val="Numbered List Char"/>
    <w:basedOn w:val="Policepardfaut"/>
    <w:link w:val="NumberedList"/>
    <w:locked/>
    <w:rsid w:val="003807B0"/>
    <w:rPr>
      <w:sz w:val="24"/>
      <w:szCs w:val="24"/>
      <w:lang w:eastAsia="en-US" w:bidi="en-US"/>
    </w:rPr>
  </w:style>
  <w:style w:type="paragraph" w:customStyle="1" w:styleId="NumberedList">
    <w:name w:val="Numbered List"/>
    <w:basedOn w:val="Normal"/>
    <w:link w:val="NumberedListChar"/>
    <w:rsid w:val="003807B0"/>
    <w:pPr>
      <w:numPr>
        <w:numId w:val="2"/>
      </w:numPr>
      <w:spacing w:after="240" w:line="312" w:lineRule="auto"/>
      <w:contextualSpacing/>
    </w:pPr>
    <w:rPr>
      <w:lang w:bidi="en-US"/>
    </w:rPr>
  </w:style>
  <w:style w:type="character" w:customStyle="1" w:styleId="NumberedListBoldChar">
    <w:name w:val="Numbered List Bold Char"/>
    <w:basedOn w:val="NumberedListChar"/>
    <w:link w:val="NumberedListBold"/>
    <w:locked/>
    <w:rsid w:val="003807B0"/>
    <w:rPr>
      <w:b/>
      <w:bCs/>
      <w:sz w:val="24"/>
      <w:szCs w:val="24"/>
      <w:lang w:eastAsia="en-US" w:bidi="en-US"/>
    </w:rPr>
  </w:style>
  <w:style w:type="paragraph" w:customStyle="1" w:styleId="NumberedListBold">
    <w:name w:val="Numbered List Bold"/>
    <w:basedOn w:val="NumberedList"/>
    <w:link w:val="NumberedListBoldChar"/>
    <w:rsid w:val="003807B0"/>
    <w:rPr>
      <w:b/>
      <w:bCs/>
    </w:rPr>
  </w:style>
  <w:style w:type="paragraph" w:customStyle="1" w:styleId="LineSpace">
    <w:name w:val="Line Space"/>
    <w:basedOn w:val="Normal"/>
    <w:rsid w:val="003807B0"/>
    <w:rPr>
      <w:rFonts w:ascii="Verdana" w:hAnsi="Verdana" w:cs="Verdana"/>
      <w:sz w:val="12"/>
      <w:szCs w:val="12"/>
      <w:lang w:bidi="en-US"/>
    </w:rPr>
  </w:style>
  <w:style w:type="character" w:styleId="Appelnotedebasdep">
    <w:name w:val="footnote reference"/>
    <w:semiHidden/>
    <w:rsid w:val="003807B0"/>
    <w:rPr>
      <w:vertAlign w:val="superscript"/>
    </w:rPr>
  </w:style>
  <w:style w:type="character" w:styleId="Marquedecommentaire">
    <w:name w:val="annotation reference"/>
    <w:semiHidden/>
    <w:rsid w:val="003807B0"/>
    <w:rPr>
      <w:sz w:val="16"/>
    </w:rPr>
  </w:style>
  <w:style w:type="character" w:styleId="Numrodepage">
    <w:name w:val="page number"/>
    <w:rsid w:val="003807B0"/>
    <w:rPr>
      <w:sz w:val="24"/>
    </w:rPr>
  </w:style>
  <w:style w:type="character" w:styleId="Appeldenotedefin">
    <w:name w:val="endnote reference"/>
    <w:semiHidden/>
    <w:rsid w:val="003807B0"/>
    <w:rPr>
      <w:vertAlign w:val="superscript"/>
    </w:rPr>
  </w:style>
  <w:style w:type="character" w:customStyle="1" w:styleId="Lead-inEmphasis">
    <w:name w:val="Lead-in Emphasis"/>
    <w:rsid w:val="003807B0"/>
    <w:rPr>
      <w:caps/>
      <w:sz w:val="18"/>
      <w:lang w:val="en-US" w:eastAsia="en-US" w:bidi="en-US"/>
    </w:rPr>
  </w:style>
  <w:style w:type="paragraph" w:styleId="En-tte">
    <w:name w:val="header"/>
    <w:basedOn w:val="Normal"/>
    <w:rsid w:val="003807B0"/>
    <w:pPr>
      <w:tabs>
        <w:tab w:val="center" w:pos="4419"/>
        <w:tab w:val="right" w:pos="8838"/>
      </w:tabs>
    </w:pPr>
  </w:style>
  <w:style w:type="paragraph" w:styleId="Pieddepage">
    <w:name w:val="footer"/>
    <w:basedOn w:val="Normal"/>
    <w:rsid w:val="003807B0"/>
    <w:pPr>
      <w:tabs>
        <w:tab w:val="center" w:pos="4419"/>
        <w:tab w:val="right" w:pos="8838"/>
      </w:tabs>
    </w:pPr>
  </w:style>
  <w:style w:type="paragraph" w:styleId="Textedebulles">
    <w:name w:val="Balloon Text"/>
    <w:basedOn w:val="Normal"/>
    <w:link w:val="TextedebullesCar"/>
    <w:rsid w:val="001734F7"/>
    <w:rPr>
      <w:rFonts w:ascii="Tahoma" w:hAnsi="Tahoma" w:cs="Mangal"/>
      <w:sz w:val="16"/>
      <w:szCs w:val="14"/>
    </w:rPr>
  </w:style>
  <w:style w:type="character" w:customStyle="1" w:styleId="TextedebullesCar">
    <w:name w:val="Texte de bulles Car"/>
    <w:basedOn w:val="Policepardfaut"/>
    <w:link w:val="Textedebulles"/>
    <w:rsid w:val="001734F7"/>
    <w:rPr>
      <w:rFonts w:ascii="Tahoma" w:hAnsi="Tahoma" w:cs="Mangal"/>
      <w:sz w:val="16"/>
      <w:szCs w:val="14"/>
      <w:lang w:val="en-US" w:eastAsia="en-US" w:bidi="hi-IN"/>
    </w:rPr>
  </w:style>
  <w:style w:type="paragraph" w:styleId="En-ttedetabledesmatires">
    <w:name w:val="TOC Heading"/>
    <w:basedOn w:val="Titre1"/>
    <w:next w:val="Normal"/>
    <w:uiPriority w:val="39"/>
    <w:unhideWhenUsed/>
    <w:qFormat/>
    <w:rsid w:val="00B33F84"/>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lang w:bidi="ar-SA"/>
    </w:rPr>
  </w:style>
  <w:style w:type="paragraph" w:styleId="Paragraphedeliste">
    <w:name w:val="List Paragraph"/>
    <w:basedOn w:val="Normal"/>
    <w:uiPriority w:val="34"/>
    <w:qFormat/>
    <w:rsid w:val="00B33F84"/>
    <w:pPr>
      <w:spacing w:after="200" w:line="276" w:lineRule="auto"/>
      <w:ind w:left="720"/>
      <w:contextualSpacing/>
    </w:pPr>
    <w:rPr>
      <w:rFonts w:asciiTheme="minorHAnsi" w:eastAsiaTheme="minorHAnsi" w:hAnsiTheme="minorHAnsi" w:cstheme="minorBidi"/>
      <w:lang w:bidi="ar-SA"/>
    </w:rPr>
  </w:style>
  <w:style w:type="paragraph" w:styleId="NormalWeb">
    <w:name w:val="Normal (Web)"/>
    <w:basedOn w:val="Normal"/>
    <w:uiPriority w:val="99"/>
    <w:unhideWhenUsed/>
    <w:rsid w:val="000D6DD1"/>
    <w:pPr>
      <w:spacing w:before="100" w:beforeAutospacing="1" w:after="100" w:afterAutospacing="1"/>
    </w:pPr>
    <w:rPr>
      <w:lang w:eastAsia="fr-FR" w:bidi="ar-SA"/>
    </w:rPr>
  </w:style>
  <w:style w:type="character" w:styleId="Lienhypertexte">
    <w:name w:val="Hyperlink"/>
    <w:basedOn w:val="Policepardfaut"/>
    <w:uiPriority w:val="99"/>
    <w:unhideWhenUsed/>
    <w:rsid w:val="00370BF0"/>
    <w:rPr>
      <w:color w:val="0000FF"/>
      <w:u w:val="single"/>
    </w:rPr>
  </w:style>
  <w:style w:type="character" w:customStyle="1" w:styleId="lang-en">
    <w:name w:val="lang-en"/>
    <w:basedOn w:val="Policepardfaut"/>
    <w:rsid w:val="00DE11C2"/>
  </w:style>
  <w:style w:type="character" w:customStyle="1" w:styleId="Titre2Car">
    <w:name w:val="Titre 2 Car"/>
    <w:basedOn w:val="Policepardfaut"/>
    <w:link w:val="Titre2"/>
    <w:rsid w:val="00F161E4"/>
    <w:rPr>
      <w:b/>
      <w:caps/>
      <w:spacing w:val="10"/>
      <w:kern w:val="20"/>
      <w:szCs w:val="18"/>
      <w:lang w:eastAsia="en-US" w:bidi="hi-IN"/>
    </w:rPr>
  </w:style>
  <w:style w:type="table" w:styleId="Grilledutableau">
    <w:name w:val="Table Grid"/>
    <w:basedOn w:val="TableauNormal"/>
    <w:uiPriority w:val="39"/>
    <w:rsid w:val="00307B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E34142"/>
    <w:rPr>
      <w:rFonts w:eastAsiaTheme="minorHAnsi" w:cstheme="minorBidi"/>
      <w:sz w:val="24"/>
      <w:szCs w:val="22"/>
      <w:lang w:eastAsia="en-US"/>
    </w:rPr>
  </w:style>
  <w:style w:type="character" w:styleId="Rfrencelgre">
    <w:name w:val="Subtle Reference"/>
    <w:basedOn w:val="Policepardfaut"/>
    <w:uiPriority w:val="31"/>
    <w:qFormat/>
    <w:rsid w:val="00152740"/>
    <w:rPr>
      <w:smallCaps/>
      <w:color w:val="5A5A5A" w:themeColor="text1" w:themeTint="A5"/>
    </w:rPr>
  </w:style>
  <w:style w:type="character" w:styleId="Mentionnonrsolue">
    <w:name w:val="Unresolved Mention"/>
    <w:basedOn w:val="Policepardfaut"/>
    <w:uiPriority w:val="99"/>
    <w:semiHidden/>
    <w:unhideWhenUsed/>
    <w:rsid w:val="00C757A8"/>
    <w:rPr>
      <w:color w:val="605E5C"/>
      <w:shd w:val="clear" w:color="auto" w:fill="E1DFDD"/>
    </w:rPr>
  </w:style>
  <w:style w:type="character" w:styleId="Lienhypertextesuivivisit">
    <w:name w:val="FollowedHyperlink"/>
    <w:basedOn w:val="Policepardfaut"/>
    <w:semiHidden/>
    <w:unhideWhenUsed/>
    <w:rsid w:val="00C757A8"/>
    <w:rPr>
      <w:color w:val="800080" w:themeColor="followedHyperlink"/>
      <w:u w:val="single"/>
    </w:rPr>
  </w:style>
  <w:style w:type="character" w:styleId="lev">
    <w:name w:val="Strong"/>
    <w:basedOn w:val="Policepardfaut"/>
    <w:uiPriority w:val="22"/>
    <w:qFormat/>
    <w:rsid w:val="00C76D56"/>
    <w:rPr>
      <w:b/>
      <w:bCs/>
    </w:rPr>
  </w:style>
  <w:style w:type="character" w:customStyle="1" w:styleId="Titre3Car">
    <w:name w:val="Titre 3 Car"/>
    <w:basedOn w:val="Policepardfaut"/>
    <w:link w:val="Titre3"/>
    <w:rsid w:val="006B0917"/>
    <w:rPr>
      <w:caps/>
      <w:kern w:val="20"/>
      <w:lang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7088">
      <w:marLeft w:val="0"/>
      <w:marRight w:val="0"/>
      <w:marTop w:val="0"/>
      <w:marBottom w:val="0"/>
      <w:divBdr>
        <w:top w:val="none" w:sz="0" w:space="0" w:color="auto"/>
        <w:left w:val="none" w:sz="0" w:space="0" w:color="auto"/>
        <w:bottom w:val="none" w:sz="0" w:space="0" w:color="auto"/>
        <w:right w:val="none" w:sz="0" w:space="0" w:color="auto"/>
      </w:divBdr>
      <w:divsChild>
        <w:div w:id="1355154706">
          <w:marLeft w:val="547"/>
          <w:marRight w:val="0"/>
          <w:marTop w:val="0"/>
          <w:marBottom w:val="0"/>
          <w:divBdr>
            <w:top w:val="none" w:sz="0" w:space="0" w:color="auto"/>
            <w:left w:val="none" w:sz="0" w:space="0" w:color="auto"/>
            <w:bottom w:val="none" w:sz="0" w:space="0" w:color="auto"/>
            <w:right w:val="none" w:sz="0" w:space="0" w:color="auto"/>
          </w:divBdr>
        </w:div>
      </w:divsChild>
    </w:div>
    <w:div w:id="271788508">
      <w:bodyDiv w:val="1"/>
      <w:marLeft w:val="0"/>
      <w:marRight w:val="0"/>
      <w:marTop w:val="0"/>
      <w:marBottom w:val="0"/>
      <w:divBdr>
        <w:top w:val="none" w:sz="0" w:space="0" w:color="auto"/>
        <w:left w:val="none" w:sz="0" w:space="0" w:color="auto"/>
        <w:bottom w:val="none" w:sz="0" w:space="0" w:color="auto"/>
        <w:right w:val="none" w:sz="0" w:space="0" w:color="auto"/>
      </w:divBdr>
      <w:divsChild>
        <w:div w:id="913321080">
          <w:marLeft w:val="547"/>
          <w:marRight w:val="0"/>
          <w:marTop w:val="0"/>
          <w:marBottom w:val="0"/>
          <w:divBdr>
            <w:top w:val="none" w:sz="0" w:space="0" w:color="auto"/>
            <w:left w:val="none" w:sz="0" w:space="0" w:color="auto"/>
            <w:bottom w:val="none" w:sz="0" w:space="0" w:color="auto"/>
            <w:right w:val="none" w:sz="0" w:space="0" w:color="auto"/>
          </w:divBdr>
        </w:div>
      </w:divsChild>
    </w:div>
    <w:div w:id="686174907">
      <w:bodyDiv w:val="1"/>
      <w:marLeft w:val="0"/>
      <w:marRight w:val="0"/>
      <w:marTop w:val="0"/>
      <w:marBottom w:val="0"/>
      <w:divBdr>
        <w:top w:val="none" w:sz="0" w:space="0" w:color="auto"/>
        <w:left w:val="none" w:sz="0" w:space="0" w:color="auto"/>
        <w:bottom w:val="none" w:sz="0" w:space="0" w:color="auto"/>
        <w:right w:val="none" w:sz="0" w:space="0" w:color="auto"/>
      </w:divBdr>
      <w:divsChild>
        <w:div w:id="308175773">
          <w:marLeft w:val="0"/>
          <w:marRight w:val="0"/>
          <w:marTop w:val="0"/>
          <w:marBottom w:val="0"/>
          <w:divBdr>
            <w:top w:val="none" w:sz="0" w:space="0" w:color="auto"/>
            <w:left w:val="none" w:sz="0" w:space="0" w:color="auto"/>
            <w:bottom w:val="none" w:sz="0" w:space="0" w:color="auto"/>
            <w:right w:val="none" w:sz="0" w:space="0" w:color="auto"/>
          </w:divBdr>
          <w:divsChild>
            <w:div w:id="71612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22083">
      <w:marLeft w:val="0"/>
      <w:marRight w:val="0"/>
      <w:marTop w:val="0"/>
      <w:marBottom w:val="0"/>
      <w:divBdr>
        <w:top w:val="none" w:sz="0" w:space="0" w:color="auto"/>
        <w:left w:val="none" w:sz="0" w:space="0" w:color="auto"/>
        <w:bottom w:val="none" w:sz="0" w:space="0" w:color="auto"/>
        <w:right w:val="none" w:sz="0" w:space="0" w:color="auto"/>
      </w:divBdr>
      <w:divsChild>
        <w:div w:id="1631666666">
          <w:marLeft w:val="0"/>
          <w:marRight w:val="0"/>
          <w:marTop w:val="0"/>
          <w:marBottom w:val="0"/>
          <w:divBdr>
            <w:top w:val="none" w:sz="0" w:space="0" w:color="auto"/>
            <w:left w:val="none" w:sz="0" w:space="0" w:color="auto"/>
            <w:bottom w:val="none" w:sz="0" w:space="0" w:color="auto"/>
            <w:right w:val="none" w:sz="0" w:space="0" w:color="auto"/>
          </w:divBdr>
          <w:divsChild>
            <w:div w:id="1174957003">
              <w:marLeft w:val="0"/>
              <w:marRight w:val="0"/>
              <w:marTop w:val="0"/>
              <w:marBottom w:val="0"/>
              <w:divBdr>
                <w:top w:val="none" w:sz="0" w:space="0" w:color="auto"/>
                <w:left w:val="none" w:sz="0" w:space="0" w:color="auto"/>
                <w:bottom w:val="none" w:sz="0" w:space="0" w:color="auto"/>
                <w:right w:val="none" w:sz="0" w:space="0" w:color="auto"/>
              </w:divBdr>
              <w:divsChild>
                <w:div w:id="891696490">
                  <w:marLeft w:val="0"/>
                  <w:marRight w:val="0"/>
                  <w:marTop w:val="0"/>
                  <w:marBottom w:val="0"/>
                  <w:divBdr>
                    <w:top w:val="none" w:sz="0" w:space="0" w:color="auto"/>
                    <w:left w:val="none" w:sz="0" w:space="0" w:color="auto"/>
                    <w:bottom w:val="none" w:sz="0" w:space="0" w:color="auto"/>
                    <w:right w:val="none" w:sz="0" w:space="0" w:color="auto"/>
                  </w:divBdr>
                  <w:divsChild>
                    <w:div w:id="972754196">
                      <w:marLeft w:val="0"/>
                      <w:marRight w:val="0"/>
                      <w:marTop w:val="0"/>
                      <w:marBottom w:val="0"/>
                      <w:divBdr>
                        <w:top w:val="none" w:sz="0" w:space="0" w:color="auto"/>
                        <w:left w:val="none" w:sz="0" w:space="0" w:color="auto"/>
                        <w:bottom w:val="none" w:sz="0" w:space="0" w:color="auto"/>
                        <w:right w:val="none" w:sz="0" w:space="0" w:color="auto"/>
                      </w:divBdr>
                      <w:divsChild>
                        <w:div w:id="238833107">
                          <w:marLeft w:val="0"/>
                          <w:marRight w:val="0"/>
                          <w:marTop w:val="0"/>
                          <w:marBottom w:val="0"/>
                          <w:divBdr>
                            <w:top w:val="none" w:sz="0" w:space="0" w:color="auto"/>
                            <w:left w:val="none" w:sz="0" w:space="0" w:color="auto"/>
                            <w:bottom w:val="none" w:sz="0" w:space="0" w:color="auto"/>
                            <w:right w:val="none" w:sz="0" w:space="0" w:color="auto"/>
                          </w:divBdr>
                          <w:divsChild>
                            <w:div w:id="9766706">
                              <w:marLeft w:val="0"/>
                              <w:marRight w:val="0"/>
                              <w:marTop w:val="0"/>
                              <w:marBottom w:val="0"/>
                              <w:divBdr>
                                <w:top w:val="none" w:sz="0" w:space="0" w:color="auto"/>
                                <w:left w:val="none" w:sz="0" w:space="0" w:color="auto"/>
                                <w:bottom w:val="none" w:sz="0" w:space="0" w:color="auto"/>
                                <w:right w:val="none" w:sz="0" w:space="0" w:color="auto"/>
                              </w:divBdr>
                              <w:divsChild>
                                <w:div w:id="2054889517">
                                  <w:marLeft w:val="0"/>
                                  <w:marRight w:val="0"/>
                                  <w:marTop w:val="0"/>
                                  <w:marBottom w:val="0"/>
                                  <w:divBdr>
                                    <w:top w:val="none" w:sz="0" w:space="0" w:color="auto"/>
                                    <w:left w:val="none" w:sz="0" w:space="0" w:color="auto"/>
                                    <w:bottom w:val="none" w:sz="0" w:space="0" w:color="auto"/>
                                    <w:right w:val="none" w:sz="0" w:space="0" w:color="auto"/>
                                  </w:divBdr>
                                  <w:divsChild>
                                    <w:div w:id="1483888279">
                                      <w:marLeft w:val="0"/>
                                      <w:marRight w:val="0"/>
                                      <w:marTop w:val="0"/>
                                      <w:marBottom w:val="0"/>
                                      <w:divBdr>
                                        <w:top w:val="none" w:sz="0" w:space="0" w:color="auto"/>
                                        <w:left w:val="none" w:sz="0" w:space="0" w:color="auto"/>
                                        <w:bottom w:val="none" w:sz="0" w:space="0" w:color="auto"/>
                                        <w:right w:val="none" w:sz="0" w:space="0" w:color="auto"/>
                                      </w:divBdr>
                                      <w:divsChild>
                                        <w:div w:id="44646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6693460">
      <w:bodyDiv w:val="1"/>
      <w:marLeft w:val="0"/>
      <w:marRight w:val="0"/>
      <w:marTop w:val="0"/>
      <w:marBottom w:val="0"/>
      <w:divBdr>
        <w:top w:val="none" w:sz="0" w:space="0" w:color="auto"/>
        <w:left w:val="none" w:sz="0" w:space="0" w:color="auto"/>
        <w:bottom w:val="none" w:sz="0" w:space="0" w:color="auto"/>
        <w:right w:val="none" w:sz="0" w:space="0" w:color="auto"/>
      </w:divBdr>
      <w:divsChild>
        <w:div w:id="72119726">
          <w:marLeft w:val="0"/>
          <w:marRight w:val="0"/>
          <w:marTop w:val="0"/>
          <w:marBottom w:val="0"/>
          <w:divBdr>
            <w:top w:val="none" w:sz="0" w:space="0" w:color="auto"/>
            <w:left w:val="none" w:sz="0" w:space="0" w:color="auto"/>
            <w:bottom w:val="none" w:sz="0" w:space="0" w:color="auto"/>
            <w:right w:val="none" w:sz="0" w:space="0" w:color="auto"/>
          </w:divBdr>
          <w:divsChild>
            <w:div w:id="119388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65039">
      <w:bodyDiv w:val="1"/>
      <w:marLeft w:val="0"/>
      <w:marRight w:val="0"/>
      <w:marTop w:val="0"/>
      <w:marBottom w:val="0"/>
      <w:divBdr>
        <w:top w:val="none" w:sz="0" w:space="0" w:color="auto"/>
        <w:left w:val="none" w:sz="0" w:space="0" w:color="auto"/>
        <w:bottom w:val="none" w:sz="0" w:space="0" w:color="auto"/>
        <w:right w:val="none" w:sz="0" w:space="0" w:color="auto"/>
      </w:divBdr>
    </w:div>
    <w:div w:id="1704673122">
      <w:bodyDiv w:val="1"/>
      <w:marLeft w:val="0"/>
      <w:marRight w:val="0"/>
      <w:marTop w:val="0"/>
      <w:marBottom w:val="0"/>
      <w:divBdr>
        <w:top w:val="none" w:sz="0" w:space="0" w:color="auto"/>
        <w:left w:val="none" w:sz="0" w:space="0" w:color="auto"/>
        <w:bottom w:val="none" w:sz="0" w:space="0" w:color="auto"/>
        <w:right w:val="none" w:sz="0" w:space="0" w:color="auto"/>
      </w:divBdr>
      <w:divsChild>
        <w:div w:id="431365541">
          <w:marLeft w:val="0"/>
          <w:marRight w:val="0"/>
          <w:marTop w:val="0"/>
          <w:marBottom w:val="0"/>
          <w:divBdr>
            <w:top w:val="none" w:sz="0" w:space="0" w:color="auto"/>
            <w:left w:val="none" w:sz="0" w:space="0" w:color="auto"/>
            <w:bottom w:val="none" w:sz="0" w:space="0" w:color="auto"/>
            <w:right w:val="none" w:sz="0" w:space="0" w:color="auto"/>
          </w:divBdr>
          <w:divsChild>
            <w:div w:id="123378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4409">
      <w:bodyDiv w:val="1"/>
      <w:marLeft w:val="0"/>
      <w:marRight w:val="0"/>
      <w:marTop w:val="0"/>
      <w:marBottom w:val="0"/>
      <w:divBdr>
        <w:top w:val="none" w:sz="0" w:space="0" w:color="auto"/>
        <w:left w:val="none" w:sz="0" w:space="0" w:color="auto"/>
        <w:bottom w:val="none" w:sz="0" w:space="0" w:color="auto"/>
        <w:right w:val="none" w:sz="0" w:space="0" w:color="auto"/>
      </w:divBdr>
      <w:divsChild>
        <w:div w:id="1124421767">
          <w:marLeft w:val="0"/>
          <w:marRight w:val="0"/>
          <w:marTop w:val="0"/>
          <w:marBottom w:val="0"/>
          <w:divBdr>
            <w:top w:val="none" w:sz="0" w:space="0" w:color="auto"/>
            <w:left w:val="none" w:sz="0" w:space="0" w:color="auto"/>
            <w:bottom w:val="none" w:sz="0" w:space="0" w:color="auto"/>
            <w:right w:val="none" w:sz="0" w:space="0" w:color="auto"/>
          </w:divBdr>
          <w:divsChild>
            <w:div w:id="9135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5001">
      <w:bodyDiv w:val="1"/>
      <w:marLeft w:val="0"/>
      <w:marRight w:val="0"/>
      <w:marTop w:val="0"/>
      <w:marBottom w:val="0"/>
      <w:divBdr>
        <w:top w:val="none" w:sz="0" w:space="0" w:color="auto"/>
        <w:left w:val="none" w:sz="0" w:space="0" w:color="auto"/>
        <w:bottom w:val="none" w:sz="0" w:space="0" w:color="auto"/>
        <w:right w:val="none" w:sz="0" w:space="0" w:color="auto"/>
      </w:divBdr>
      <w:divsChild>
        <w:div w:id="165024832">
          <w:marLeft w:val="0"/>
          <w:marRight w:val="0"/>
          <w:marTop w:val="0"/>
          <w:marBottom w:val="0"/>
          <w:divBdr>
            <w:top w:val="none" w:sz="0" w:space="0" w:color="auto"/>
            <w:left w:val="none" w:sz="0" w:space="0" w:color="auto"/>
            <w:bottom w:val="none" w:sz="0" w:space="0" w:color="auto"/>
            <w:right w:val="none" w:sz="0" w:space="0" w:color="auto"/>
          </w:divBdr>
          <w:divsChild>
            <w:div w:id="155366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giaire\AppData\Roaming\Microsoft\Templates\Business%20repor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3168A6-5FE5-44AC-A069-E938D601F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report.dot</Template>
  <TotalTime>5525</TotalTime>
  <Pages>11</Pages>
  <Words>1618</Words>
  <Characters>8899</Characters>
  <Application>Microsoft Office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
    </vt:vector>
  </TitlesOfParts>
  <Company>Microsoft Corporation</Company>
  <LinksUpToDate>false</LinksUpToDate>
  <CharactersWithSpaces>10497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stagiaire</dc:creator>
  <cp:lastModifiedBy>Tancrede CHATIN</cp:lastModifiedBy>
  <cp:revision>1681</cp:revision>
  <cp:lastPrinted>2023-09-12T12:52:00Z</cp:lastPrinted>
  <dcterms:created xsi:type="dcterms:W3CDTF">2021-07-12T11:51:00Z</dcterms:created>
  <dcterms:modified xsi:type="dcterms:W3CDTF">2023-10-09T13:32:00Z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TC010178171036</vt:lpwstr>
  </property>
</Properties>
</file>